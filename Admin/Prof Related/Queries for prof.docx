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8EE48" w14:textId="0004E2E1" w:rsidR="0040688E" w:rsidRDefault="0040688E" w:rsidP="00381F03">
      <w:pPr>
        <w:pStyle w:val="Heading1"/>
        <w:spacing w:before="0"/>
      </w:pPr>
      <w:r>
        <w:t>Queries for prof</w:t>
      </w:r>
    </w:p>
    <w:p w14:paraId="268A398B" w14:textId="77777777" w:rsidR="0040688E" w:rsidRDefault="0040688E" w:rsidP="0040688E">
      <w:pPr>
        <w:pStyle w:val="Heading2"/>
      </w:pPr>
      <w:r>
        <w:t>Modelling</w:t>
      </w:r>
    </w:p>
    <w:p w14:paraId="48DBDAF2" w14:textId="4D01915F" w:rsidR="0040688E" w:rsidRDefault="009C1FAD" w:rsidP="0040688E">
      <w:pPr>
        <w:pStyle w:val="ListParagraph"/>
        <w:numPr>
          <w:ilvl w:val="0"/>
          <w:numId w:val="1"/>
        </w:numPr>
      </w:pPr>
      <w:r>
        <w:t>How does one calculate the inertia tensor?</w:t>
      </w:r>
    </w:p>
    <w:p w14:paraId="680DC1B8" w14:textId="72CD90B9" w:rsidR="00851C0D" w:rsidRDefault="00851C0D" w:rsidP="00851C0D">
      <w:pPr>
        <w:pStyle w:val="ListParagraph"/>
        <w:numPr>
          <w:ilvl w:val="1"/>
          <w:numId w:val="1"/>
        </w:numPr>
      </w:pPr>
      <w:r>
        <w:t>Solidworks</w:t>
      </w:r>
    </w:p>
    <w:p w14:paraId="3A579525" w14:textId="496738E3" w:rsidR="009C1FAD" w:rsidRPr="00983CFE" w:rsidRDefault="009C1FAD" w:rsidP="0040688E">
      <w:pPr>
        <w:pStyle w:val="ListParagraph"/>
        <w:numPr>
          <w:ilvl w:val="0"/>
          <w:numId w:val="1"/>
        </w:numPr>
      </w:pPr>
      <w:r>
        <w:t xml:space="preserve">The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25236DE9" w14:textId="77777777" w:rsidR="00983CFE" w:rsidRPr="009C1FAD" w:rsidRDefault="00983CFE" w:rsidP="00983CFE">
      <w:pPr>
        <w:pStyle w:val="ListParagraph"/>
        <w:numPr>
          <w:ilvl w:val="1"/>
          <w:numId w:val="1"/>
        </w:numPr>
      </w:pPr>
    </w:p>
    <w:p w14:paraId="109B3E50" w14:textId="2EB23F88" w:rsidR="009C1FAD" w:rsidRPr="00064A1D" w:rsidRDefault="009C1FAD" w:rsidP="0040688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Do I need to understand the Lagrangian mathematics?</w:t>
      </w:r>
    </w:p>
    <w:p w14:paraId="0465A14E" w14:textId="2E1FE931" w:rsidR="00064A1D" w:rsidRPr="009C1FAD" w:rsidRDefault="00064A1D" w:rsidP="00064A1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Not Really. Purpose is to get energy </w:t>
      </w:r>
    </w:p>
    <w:p w14:paraId="073C0E4A" w14:textId="25FCE41B" w:rsidR="009C1FAD" w:rsidRPr="00983CFE" w:rsidRDefault="009C1FAD" w:rsidP="0040688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New design?</w:t>
      </w:r>
    </w:p>
    <w:p w14:paraId="5B3C461B" w14:textId="325A5812" w:rsidR="00983CFE" w:rsidRPr="00021B0A" w:rsidRDefault="00983CFE" w:rsidP="00983CF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Yes</w:t>
      </w:r>
    </w:p>
    <w:p w14:paraId="4240D8D6" w14:textId="4CCB67ED" w:rsidR="00021B0A" w:rsidRDefault="00021B0A" w:rsidP="0040688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Robmech Paper?</w:t>
      </w:r>
    </w:p>
    <w:p w14:paraId="0A70E239" w14:textId="47194E93" w:rsidR="00DB7873" w:rsidRDefault="00406268" w:rsidP="00406268">
      <w:pPr>
        <w:pStyle w:val="Heading2"/>
      </w:pPr>
      <w:r>
        <w:t>Answers</w:t>
      </w:r>
    </w:p>
    <w:p w14:paraId="56B6218A" w14:textId="1B1CCAB8" w:rsidR="00406268" w:rsidRPr="00406268" w:rsidRDefault="00406268" w:rsidP="00406268">
      <w:pPr>
        <w:pStyle w:val="ListParagraph"/>
        <w:numPr>
          <w:ilvl w:val="0"/>
          <w:numId w:val="2"/>
        </w:numPr>
      </w:pPr>
      <w:r>
        <w:t>Yaw differenti</w:t>
      </w:r>
      <w:r w:rsidR="00485F7A">
        <w:t>a</w:t>
      </w:r>
      <w:r>
        <w:t>l dr</w:t>
      </w:r>
      <w:r w:rsidR="00485F7A">
        <w:t>a</w:t>
      </w:r>
      <w:r>
        <w:t xml:space="preserve">g.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1A0E9595" w14:textId="62E86C97" w:rsidR="00406268" w:rsidRDefault="00406268" w:rsidP="00406268">
      <w:pPr>
        <w:pStyle w:val="ListParagraph"/>
        <w:numPr>
          <w:ilvl w:val="0"/>
          <w:numId w:val="2"/>
        </w:numPr>
      </w:pPr>
      <w:r>
        <w:t>As the wind goes p</w:t>
      </w:r>
      <w:r w:rsidR="00485F7A">
        <w:t>a</w:t>
      </w:r>
      <w:r>
        <w:t xml:space="preserve">st the rotors effectiveness going into </w:t>
      </w:r>
      <w:r w:rsidR="00485F7A">
        <w:t>q</w:t>
      </w:r>
      <w:r>
        <w:t>ind become less</w:t>
      </w:r>
    </w:p>
    <w:p w14:paraId="3348B254" w14:textId="16354FDE" w:rsidR="00406268" w:rsidRDefault="00406268" w:rsidP="00406268">
      <w:pPr>
        <w:pStyle w:val="ListParagraph"/>
        <w:numPr>
          <w:ilvl w:val="0"/>
          <w:numId w:val="2"/>
        </w:numPr>
      </w:pPr>
      <w:r>
        <w:t>Once the rotor moves through air it becomes less effective</w:t>
      </w:r>
    </w:p>
    <w:p w14:paraId="7A6BD773" w14:textId="77777777" w:rsidR="00406268" w:rsidRPr="00406268" w:rsidRDefault="00406268" w:rsidP="00406268">
      <w:pPr>
        <w:pStyle w:val="ListParagraph"/>
        <w:numPr>
          <w:ilvl w:val="0"/>
          <w:numId w:val="2"/>
        </w:numPr>
      </w:pPr>
    </w:p>
    <w:p w14:paraId="290875DA" w14:textId="004714BE" w:rsidR="4A7D1EA3" w:rsidRDefault="4A7D1EA3" w:rsidP="009A4634">
      <w:r>
        <w:t>According to my understanding I will place the accelerometer as close to the CG as possible and from that I will assume how the rest of the craft is moving. Then I can apply the control laws.</w:t>
      </w:r>
    </w:p>
    <w:p w14:paraId="682DCB68" w14:textId="77777777" w:rsidR="0006036C" w:rsidRDefault="0006036C" w:rsidP="009A4634"/>
    <w:p w14:paraId="3FE135F7" w14:textId="169619DD" w:rsidR="0006036C" w:rsidRDefault="0006036C" w:rsidP="009A4634">
      <w:r>
        <w:t>Try find maximum pit</w:t>
      </w:r>
      <w:r w:rsidR="004645D1">
        <w:t>c</w:t>
      </w:r>
      <w:r>
        <w:t>hes and what not.</w:t>
      </w:r>
    </w:p>
    <w:p w14:paraId="726D9D11" w14:textId="77777777" w:rsidR="0024299D" w:rsidRDefault="0024299D" w:rsidP="009A4634"/>
    <w:p w14:paraId="722F9659" w14:textId="1FE4AA2C" w:rsidR="0024299D" w:rsidRDefault="0024299D" w:rsidP="009A4634"/>
    <w:p w14:paraId="099ACB87" w14:textId="77777777" w:rsidR="00485F7A" w:rsidRDefault="00485F7A" w:rsidP="009A4634"/>
    <w:p w14:paraId="127EB863" w14:textId="77777777" w:rsidR="00485F7A" w:rsidRDefault="00485F7A" w:rsidP="009A4634"/>
    <w:p w14:paraId="2274663D" w14:textId="77777777" w:rsidR="00485F7A" w:rsidRDefault="00485F7A" w:rsidP="009A4634"/>
    <w:p w14:paraId="6682F572" w14:textId="77777777" w:rsidR="00485F7A" w:rsidRDefault="00485F7A" w:rsidP="009A4634"/>
    <w:p w14:paraId="490EF499" w14:textId="77777777" w:rsidR="00485F7A" w:rsidRDefault="00485F7A" w:rsidP="009A4634"/>
    <w:p w14:paraId="5DCA77C8" w14:textId="77777777" w:rsidR="00485F7A" w:rsidRDefault="00485F7A" w:rsidP="009A4634"/>
    <w:p w14:paraId="3B622A91" w14:textId="77777777" w:rsidR="00485F7A" w:rsidRDefault="00485F7A" w:rsidP="009A4634"/>
    <w:p w14:paraId="4007E0A1" w14:textId="77777777" w:rsidR="00485F7A" w:rsidRDefault="00485F7A" w:rsidP="009A4634"/>
    <w:p w14:paraId="0941662B" w14:textId="77777777" w:rsidR="00485F7A" w:rsidRDefault="00485F7A" w:rsidP="009A4634"/>
    <w:p w14:paraId="0E5ADFFE" w14:textId="5046AB6E" w:rsidR="00485F7A" w:rsidRDefault="003F2AAC" w:rsidP="003F2AAC">
      <w:pPr>
        <w:pStyle w:val="Heading1"/>
      </w:pPr>
      <w:r>
        <w:lastRenderedPageBreak/>
        <w:t>Discussion</w:t>
      </w:r>
    </w:p>
    <w:p w14:paraId="422B81FD" w14:textId="77777777" w:rsidR="003F2AAC" w:rsidRPr="003F2AAC" w:rsidRDefault="003F2AAC" w:rsidP="003F2AAC">
      <w:bookmarkStart w:id="0" w:name="_GoBack"/>
      <w:bookmarkEnd w:id="0"/>
    </w:p>
    <w:p w14:paraId="71F5D78D" w14:textId="0B099535" w:rsidR="00485F7A" w:rsidRDefault="00485F7A" w:rsidP="009A4634">
      <w:r>
        <w:t>Symmetry we can splits into axis</w:t>
      </w:r>
      <w:r w:rsidR="006D33C8">
        <w:t>.</w:t>
      </w:r>
    </w:p>
    <w:p w14:paraId="1DC63F77" w14:textId="03DE87BA" w:rsidR="00485F7A" w:rsidRDefault="006D33C8" w:rsidP="009A4634">
      <w:r>
        <w:t>Inertia tensor cancels out.</w:t>
      </w:r>
    </w:p>
    <w:p w14:paraId="7F5B1F46" w14:textId="75E9CCDC" w:rsidR="00485F7A" w:rsidRDefault="006D33C8" w:rsidP="009A4634">
      <w:r>
        <w:t>Centre of pressure (Forces) is always at the center of gravity.</w:t>
      </w:r>
    </w:p>
    <w:p w14:paraId="09ADD34C" w14:textId="27B2D658" w:rsidR="006D33C8" w:rsidRDefault="00C432F8" w:rsidP="009A4634">
      <w:r>
        <w:t>Because of symmetry the axes coincide the axis</w:t>
      </w:r>
      <w:r w:rsidR="00E07F29">
        <w:t>.</w:t>
      </w:r>
    </w:p>
    <w:p w14:paraId="457BEECA" w14:textId="77777777" w:rsidR="00C432F8" w:rsidRDefault="00C432F8" w:rsidP="009A4634"/>
    <w:p w14:paraId="3E848F4E" w14:textId="77777777" w:rsidR="00C432F8" w:rsidRDefault="00C432F8" w:rsidP="009A4634"/>
    <w:p w14:paraId="79DA8FD2" w14:textId="77777777" w:rsidR="006D33C8" w:rsidRDefault="006D33C8" w:rsidP="009A4634"/>
    <w:p w14:paraId="65CBC5BA" w14:textId="77777777" w:rsidR="00485F7A" w:rsidRDefault="00485F7A" w:rsidP="009A4634"/>
    <w:p w14:paraId="556D4FCE" w14:textId="77777777" w:rsidR="00485F7A" w:rsidRDefault="00485F7A" w:rsidP="009A4634"/>
    <w:p w14:paraId="5D9B6681" w14:textId="77777777" w:rsidR="00485F7A" w:rsidRDefault="00485F7A" w:rsidP="009A4634"/>
    <w:p w14:paraId="2DB84672" w14:textId="77777777" w:rsidR="00485F7A" w:rsidRDefault="00485F7A" w:rsidP="009A4634"/>
    <w:p w14:paraId="11734641" w14:textId="77777777" w:rsidR="00485F7A" w:rsidRDefault="00485F7A" w:rsidP="009A4634"/>
    <w:sectPr w:rsidR="00485F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F03D1" w14:textId="77777777" w:rsidR="000119BC" w:rsidRDefault="000119BC">
      <w:pPr>
        <w:spacing w:after="0" w:line="240" w:lineRule="auto"/>
      </w:pPr>
      <w:r>
        <w:separator/>
      </w:r>
    </w:p>
  </w:endnote>
  <w:endnote w:type="continuationSeparator" w:id="0">
    <w:p w14:paraId="14948203" w14:textId="77777777" w:rsidR="000119BC" w:rsidRDefault="0001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D1FA9" w14:textId="77777777" w:rsidR="005D1977" w:rsidRDefault="005D19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85416" w14:textId="77777777" w:rsidR="005D1977" w:rsidRDefault="005D19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16844" w14:textId="77777777" w:rsidR="005D1977" w:rsidRDefault="005D1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2E7B1" w14:textId="77777777" w:rsidR="000119BC" w:rsidRDefault="000119BC">
      <w:pPr>
        <w:spacing w:after="0" w:line="240" w:lineRule="auto"/>
      </w:pPr>
      <w:r>
        <w:separator/>
      </w:r>
    </w:p>
  </w:footnote>
  <w:footnote w:type="continuationSeparator" w:id="0">
    <w:p w14:paraId="355BA872" w14:textId="77777777" w:rsidR="000119BC" w:rsidRDefault="0001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C3805" w14:textId="77777777" w:rsidR="005D1977" w:rsidRDefault="005D19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659FD" w14:textId="77777777" w:rsidR="005D1977" w:rsidRDefault="005D19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5FAF2" w14:textId="77777777" w:rsidR="005D1977" w:rsidRDefault="005D1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C1E22"/>
    <w:multiLevelType w:val="hybridMultilevel"/>
    <w:tmpl w:val="706EA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30715"/>
    <w:multiLevelType w:val="hybridMultilevel"/>
    <w:tmpl w:val="B5CE43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8E"/>
    <w:rsid w:val="000119BC"/>
    <w:rsid w:val="00021B0A"/>
    <w:rsid w:val="0006036C"/>
    <w:rsid w:val="00064A1D"/>
    <w:rsid w:val="001C5561"/>
    <w:rsid w:val="0024299D"/>
    <w:rsid w:val="00381F03"/>
    <w:rsid w:val="003E2441"/>
    <w:rsid w:val="003F2AAC"/>
    <w:rsid w:val="00404A73"/>
    <w:rsid w:val="00406268"/>
    <w:rsid w:val="0040688E"/>
    <w:rsid w:val="0045307B"/>
    <w:rsid w:val="004645D1"/>
    <w:rsid w:val="00485F7A"/>
    <w:rsid w:val="005D1977"/>
    <w:rsid w:val="006D33C8"/>
    <w:rsid w:val="00850837"/>
    <w:rsid w:val="00850ED8"/>
    <w:rsid w:val="00851C0D"/>
    <w:rsid w:val="008615D0"/>
    <w:rsid w:val="00906E4A"/>
    <w:rsid w:val="00915323"/>
    <w:rsid w:val="00983CFE"/>
    <w:rsid w:val="009A4634"/>
    <w:rsid w:val="009C1FAD"/>
    <w:rsid w:val="00C432F8"/>
    <w:rsid w:val="00DB7873"/>
    <w:rsid w:val="00E07F29"/>
    <w:rsid w:val="00E95C17"/>
    <w:rsid w:val="00EC41CA"/>
    <w:rsid w:val="00FA22BA"/>
    <w:rsid w:val="00FD77E9"/>
    <w:rsid w:val="4A7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8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406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8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68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F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85F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406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8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68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F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85F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EBECHEM099\AppData\Roaming\Microsoft\Templates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0A10AA1-EFE8-40C6-BA44-26C2D75859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2015-07-25T10:20:00Z</dcterms:created>
  <dcterms:modified xsi:type="dcterms:W3CDTF">2015-09-11T14:14:00Z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TC032971369991</vt:lpwstr>
  </property>
</Properties>
</file>