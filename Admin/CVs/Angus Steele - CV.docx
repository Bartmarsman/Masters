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41"/>
        <w:gridCol w:w="256"/>
        <w:gridCol w:w="2567"/>
        <w:gridCol w:w="2515"/>
        <w:gridCol w:w="349"/>
        <w:gridCol w:w="3074"/>
        <w:gridCol w:w="27"/>
        <w:gridCol w:w="1773"/>
        <w:gridCol w:w="30"/>
      </w:tblGrid>
      <w:tr w:rsidR="000B3188" w:rsidTr="00CD44BE">
        <w:trPr>
          <w:gridAfter w:val="1"/>
          <w:wAfter w:w="30" w:type="dxa"/>
          <w:trHeight w:val="340"/>
          <w:jc w:val="center"/>
        </w:trPr>
        <w:tc>
          <w:tcPr>
            <w:tcW w:w="10890" w:type="dxa"/>
            <w:gridSpan w:val="9"/>
            <w:vAlign w:val="bottom"/>
          </w:tcPr>
          <w:bookmarkStart w:id="0" w:name="_GoBack"/>
          <w:bookmarkEnd w:id="0"/>
          <w:p w:rsidR="000B3188" w:rsidRPr="00721811" w:rsidRDefault="008A20C0" w:rsidP="00721811">
            <w:pPr>
              <w:pStyle w:val="SectionHeading"/>
              <w:rPr>
                <w:b w:val="0"/>
              </w:rPr>
            </w:pPr>
            <w:sdt>
              <w:sdtPr>
                <w:rPr>
                  <w:rStyle w:val="SectionHeadingChar"/>
                  <w:b/>
                </w:rPr>
                <w:id w:val="3643572"/>
                <w:placeholder>
                  <w:docPart w:val="766FD0B5F02E45829D24FA3C928A0410"/>
                </w:placeholder>
              </w:sdtPr>
              <w:sdtEndPr>
                <w:rPr>
                  <w:rStyle w:val="DefaultParagraphFont"/>
                  <w:b w:val="0"/>
                  <w:caps/>
                </w:rPr>
              </w:sdtEndPr>
              <w:sdtContent>
                <w:r w:rsidR="00721811" w:rsidRPr="00721811">
                  <w:rPr>
                    <w:rStyle w:val="SectionHeadingChar"/>
                    <w:b/>
                  </w:rPr>
                  <w:t>TERTIARY</w:t>
                </w:r>
                <w:r w:rsidR="00721811">
                  <w:rPr>
                    <w:rStyle w:val="SectionHeadingChar"/>
                    <w:b/>
                  </w:rPr>
                  <w:t xml:space="preserve"> EDUCATION</w:t>
                </w:r>
              </w:sdtContent>
            </w:sdt>
          </w:p>
        </w:tc>
      </w:tr>
      <w:tr w:rsidR="003122F2" w:rsidTr="00CD44BE">
        <w:trPr>
          <w:gridAfter w:val="1"/>
          <w:wAfter w:w="30" w:type="dxa"/>
          <w:trHeight w:val="340"/>
          <w:jc w:val="center"/>
        </w:trPr>
        <w:tc>
          <w:tcPr>
            <w:tcW w:w="288" w:type="dxa"/>
            <w:vAlign w:val="bottom"/>
          </w:tcPr>
          <w:p w:rsidR="001269AF" w:rsidRDefault="001269AF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1269AF" w:rsidRDefault="008A20C0" w:rsidP="001269AF">
            <w:pPr>
              <w:rPr>
                <w:rStyle w:val="SectionbodytextChar"/>
                <w:b/>
              </w:rPr>
            </w:pPr>
            <w:sdt>
              <w:sdtPr>
                <w:rPr>
                  <w:rStyle w:val="SectionHeadingChar"/>
                  <w:b w:val="0"/>
                </w:rPr>
                <w:id w:val="1623183605"/>
                <w:placeholder>
                  <w:docPart w:val="FF12CF0F29624B46BA28ABA6C9227877"/>
                </w:placeholder>
              </w:sdtPr>
              <w:sdtEndPr>
                <w:rPr>
                  <w:rStyle w:val="DefaultParagraphFont"/>
                  <w:rFonts w:asciiTheme="minorHAnsi" w:hAnsiTheme="minorHAnsi"/>
                  <w:b/>
                  <w:caps w:val="0"/>
                  <w:color w:val="auto"/>
                </w:rPr>
              </w:sdtEndPr>
              <w:sdtContent>
                <w:r w:rsidR="001269AF">
                  <w:rPr>
                    <w:rStyle w:val="SectionHeadingChar"/>
                  </w:rPr>
                  <w:t>Undergraduate</w:t>
                </w:r>
              </w:sdtContent>
            </w:sdt>
          </w:p>
        </w:tc>
        <w:tc>
          <w:tcPr>
            <w:tcW w:w="1800" w:type="dxa"/>
            <w:gridSpan w:val="2"/>
            <w:vAlign w:val="bottom"/>
          </w:tcPr>
          <w:p w:rsidR="001269AF" w:rsidRDefault="001269AF"/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sdt>
            <w:sdtPr>
              <w:rPr>
                <w:rStyle w:val="SectionbodytextChar"/>
                <w:b/>
              </w:rPr>
              <w:id w:val="4805100"/>
              <w:placeholder>
                <w:docPart w:val="B6400A65072F424395FF661A594D1185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B3188" w:rsidRPr="001B59E4" w:rsidRDefault="001269AF" w:rsidP="001269AF">
                <w:pPr>
                  <w:rPr>
                    <w:b/>
                  </w:rPr>
                </w:pPr>
                <w:r>
                  <w:rPr>
                    <w:rStyle w:val="SectionbodytextChar"/>
                    <w:b/>
                  </w:rPr>
                  <w:t>University of Cape Town</w:t>
                </w:r>
                <w:r w:rsidR="003122F2">
                  <w:rPr>
                    <w:rStyle w:val="SectionbodytextChar"/>
                    <w:b/>
                  </w:rPr>
                  <w:t>.</w:t>
                </w:r>
              </w:p>
            </w:sdtContent>
          </w:sdt>
        </w:tc>
        <w:tc>
          <w:tcPr>
            <w:tcW w:w="1800" w:type="dxa"/>
            <w:gridSpan w:val="2"/>
            <w:vAlign w:val="bottom"/>
          </w:tcPr>
          <w:p w:rsidR="000B3188" w:rsidRDefault="000B3188"/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0B3188" w:rsidRDefault="008A20C0" w:rsidP="00D06AA0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08"/>
                <w:placeholder>
                  <w:docPart w:val="FB140445E0844AB2881D129462A55442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D06AA0">
                  <w:rPr>
                    <w:rStyle w:val="SectionbodytextboldChar"/>
                    <w:b/>
                  </w:rPr>
                  <w:t>Bachelor of science in Mechatronic Engineering</w:t>
                </w:r>
                <w:r w:rsidR="003122F2">
                  <w:rPr>
                    <w:rStyle w:val="SectionbodytextboldChar"/>
                    <w:b/>
                  </w:rPr>
                  <w:t>.</w:t>
                </w:r>
              </w:sdtContent>
            </w:sdt>
          </w:p>
        </w:tc>
        <w:tc>
          <w:tcPr>
            <w:tcW w:w="1800" w:type="dxa"/>
            <w:gridSpan w:val="2"/>
            <w:vAlign w:val="bottom"/>
          </w:tcPr>
          <w:p w:rsidR="000B3188" w:rsidRDefault="000F5A08" w:rsidP="00D626A5">
            <w:pPr>
              <w:pStyle w:val="Sectionbodytextbold"/>
            </w:pPr>
            <w:r>
              <w:t>Graduated</w:t>
            </w:r>
            <w:r w:rsidR="00D626A5">
              <w:t xml:space="preserve"> </w:t>
            </w:r>
            <w:r w:rsidR="00D06AA0">
              <w:t>2013</w:t>
            </w:r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E4637B" w:rsidRDefault="00E4637B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E4637B" w:rsidRPr="00E4637B" w:rsidRDefault="007D5964" w:rsidP="000F5A08">
            <w:pPr>
              <w:pStyle w:val="Sectionbodytext"/>
              <w:rPr>
                <w:rStyle w:val="SectionbodytextChar"/>
                <w:b/>
              </w:rPr>
            </w:pPr>
            <w:r>
              <w:rPr>
                <w:rStyle w:val="SectionbodytextChar"/>
                <w:b/>
              </w:rPr>
              <w:t>Successfully Completed in 4 years.</w:t>
            </w:r>
          </w:p>
        </w:tc>
        <w:tc>
          <w:tcPr>
            <w:tcW w:w="1800" w:type="dxa"/>
            <w:gridSpan w:val="2"/>
            <w:vAlign w:val="bottom"/>
          </w:tcPr>
          <w:p w:rsidR="00E4637B" w:rsidRDefault="00E4637B">
            <w:pPr>
              <w:pStyle w:val="Sectionbodytext"/>
            </w:pPr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sdt>
            <w:sdtPr>
              <w:rPr>
                <w:rStyle w:val="SectionbodytextChar"/>
              </w:rPr>
              <w:id w:val="4805124"/>
              <w:placeholder>
                <w:docPart w:val="163240534DA94737BE2928B8BDA1C7AD"/>
              </w:placeholder>
            </w:sdtPr>
            <w:sdtEndPr>
              <w:rPr>
                <w:rStyle w:val="DefaultParagraphFont"/>
              </w:rPr>
            </w:sdtEndPr>
            <w:sdtContent>
              <w:p w:rsidR="000B3188" w:rsidRDefault="00D06AA0" w:rsidP="00DE561D">
                <w:pPr>
                  <w:pStyle w:val="Sectionbodytext"/>
                  <w:jc w:val="both"/>
                </w:pPr>
                <w:r w:rsidRPr="001B59E4">
                  <w:rPr>
                    <w:b/>
                  </w:rPr>
                  <w:t>Related Course Work:</w:t>
                </w:r>
                <w:r>
                  <w:t xml:space="preserve"> Control Theory, Circuit Design, Power Electronics and Machines, Digital Electronics, Energy Utilization,</w:t>
                </w:r>
                <w:r w:rsidR="002421EB">
                  <w:t xml:space="preserve"> Dynamics</w:t>
                </w:r>
                <w:r w:rsidR="009133D5">
                  <w:t>,</w:t>
                </w:r>
                <w:r>
                  <w:t xml:space="preserve"> Professional Communication, Project Management</w:t>
                </w:r>
                <w:r w:rsidR="001B59E4">
                  <w:t>, Social Infrastructures</w:t>
                </w:r>
                <w:r w:rsidR="00DE561D">
                  <w:t xml:space="preserve">, </w:t>
                </w:r>
                <w:r w:rsidR="002421EB">
                  <w:t>Industrial Ecology</w:t>
                </w:r>
                <w:r w:rsidR="000F5A08">
                  <w:t>, Industrial Law,</w:t>
                </w:r>
                <w:r w:rsidR="009133D5">
                  <w:t xml:space="preserve"> Robotic Design,</w:t>
                </w:r>
                <w:r w:rsidR="000F5A08">
                  <w:t xml:space="preserve"> Fuzzy Logic, New Venture Planning</w:t>
                </w:r>
                <w:r w:rsidR="005C25B9">
                  <w:t>, Applied Mathematics</w:t>
                </w:r>
                <w:r w:rsidR="000F5A08">
                  <w:t>.</w:t>
                </w:r>
              </w:p>
            </w:sdtContent>
          </w:sdt>
        </w:tc>
        <w:tc>
          <w:tcPr>
            <w:tcW w:w="1800" w:type="dxa"/>
            <w:gridSpan w:val="2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0B3188" w:rsidRPr="004B49F4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sdt>
            <w:sdtPr>
              <w:rPr>
                <w:rStyle w:val="SectionbodytextChar"/>
              </w:rPr>
              <w:id w:val="4805132"/>
              <w:placeholder>
                <w:docPart w:val="F6D1CED34DCD485CA5E1864DFE70F021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B3188" w:rsidRPr="004B49F4" w:rsidRDefault="00D06AA0" w:rsidP="00D06AA0">
                <w:pPr>
                  <w:autoSpaceDE w:val="0"/>
                  <w:autoSpaceDN w:val="0"/>
                  <w:adjustRightInd w:val="0"/>
                  <w:rPr>
                    <w:color w:val="000000" w:themeColor="text1"/>
                    <w:sz w:val="20"/>
                  </w:rPr>
                </w:pPr>
                <w:r w:rsidRPr="004B49F4">
                  <w:rPr>
                    <w:rStyle w:val="SectionbodytextChar"/>
                    <w:b/>
                  </w:rPr>
                  <w:t>Honors Thesis:</w:t>
                </w:r>
                <w:r w:rsidR="004B49F4" w:rsidRPr="004B49F4">
                  <w:rPr>
                    <w:rStyle w:val="SectionbodytextChar"/>
                    <w:b/>
                  </w:rPr>
                  <w:t xml:space="preserve"> </w:t>
                </w:r>
                <w:r w:rsidRPr="004B49F4">
                  <w:rPr>
                    <w:rFonts w:cs="Arial"/>
                    <w:b/>
                    <w:sz w:val="20"/>
                    <w:szCs w:val="16"/>
                  </w:rPr>
                  <w:t>Force measurement instrumentation design for hexapod robot</w:t>
                </w:r>
              </w:p>
            </w:sdtContent>
          </w:sdt>
        </w:tc>
        <w:tc>
          <w:tcPr>
            <w:tcW w:w="1800" w:type="dxa"/>
            <w:gridSpan w:val="2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3122F2" w:rsidTr="00CD44BE">
        <w:trPr>
          <w:gridAfter w:val="1"/>
          <w:wAfter w:w="30" w:type="dxa"/>
          <w:trHeight w:val="340"/>
          <w:jc w:val="center"/>
        </w:trPr>
        <w:tc>
          <w:tcPr>
            <w:tcW w:w="288" w:type="dxa"/>
            <w:vAlign w:val="bottom"/>
          </w:tcPr>
          <w:p w:rsidR="001269AF" w:rsidRDefault="001269AF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1269AF" w:rsidRDefault="008A20C0" w:rsidP="001269AF">
            <w:pPr>
              <w:autoSpaceDE w:val="0"/>
              <w:autoSpaceDN w:val="0"/>
              <w:adjustRightInd w:val="0"/>
              <w:rPr>
                <w:rStyle w:val="SectionbodytextChar"/>
              </w:rPr>
            </w:pPr>
            <w:sdt>
              <w:sdtPr>
                <w:rPr>
                  <w:rStyle w:val="SectionHeadingChar"/>
                  <w:b w:val="0"/>
                </w:rPr>
                <w:id w:val="1698971239"/>
                <w:placeholder>
                  <w:docPart w:val="2FD0C74FA284459BB8661D13526A01D3"/>
                </w:placeholder>
              </w:sdtPr>
              <w:sdtEndPr>
                <w:rPr>
                  <w:rStyle w:val="DefaultParagraphFont"/>
                  <w:rFonts w:asciiTheme="minorHAnsi" w:hAnsiTheme="minorHAnsi"/>
                  <w:b/>
                  <w:caps w:val="0"/>
                  <w:color w:val="auto"/>
                </w:rPr>
              </w:sdtEndPr>
              <w:sdtContent>
                <w:r w:rsidR="001269AF">
                  <w:rPr>
                    <w:rStyle w:val="SectionHeadingChar"/>
                  </w:rPr>
                  <w:t>postgraduate</w:t>
                </w:r>
              </w:sdtContent>
            </w:sdt>
          </w:p>
        </w:tc>
        <w:tc>
          <w:tcPr>
            <w:tcW w:w="1800" w:type="dxa"/>
            <w:gridSpan w:val="2"/>
            <w:vAlign w:val="bottom"/>
          </w:tcPr>
          <w:p w:rsidR="001269AF" w:rsidRDefault="001269AF">
            <w:pPr>
              <w:pStyle w:val="Sectionbodytext"/>
            </w:pPr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1269AF" w:rsidRDefault="001269AF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sdt>
            <w:sdtPr>
              <w:rPr>
                <w:rStyle w:val="SectionbodytextChar"/>
                <w:b/>
              </w:rPr>
              <w:id w:val="-954016468"/>
              <w:placeholder>
                <w:docPart w:val="0EB505513AD544089825D8053B61F887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1269AF" w:rsidRPr="001269AF" w:rsidRDefault="001269AF" w:rsidP="001269AF">
                <w:pPr>
                  <w:rPr>
                    <w:rStyle w:val="SectionHeadingChar"/>
                    <w:rFonts w:asciiTheme="minorHAnsi" w:hAnsiTheme="minorHAnsi"/>
                    <w:caps w:val="0"/>
                    <w:color w:val="auto"/>
                  </w:rPr>
                </w:pPr>
                <w:r w:rsidRPr="001B59E4">
                  <w:rPr>
                    <w:rStyle w:val="SectionbodytextChar"/>
                    <w:b/>
                  </w:rPr>
                  <w:t xml:space="preserve">University of </w:t>
                </w:r>
                <w:r>
                  <w:rPr>
                    <w:rStyle w:val="SectionbodytextChar"/>
                    <w:b/>
                  </w:rPr>
                  <w:t>Stellenbosch</w:t>
                </w:r>
                <w:r w:rsidR="001B0C25">
                  <w:rPr>
                    <w:rStyle w:val="SectionbodytextChar"/>
                    <w:b/>
                  </w:rPr>
                  <w:t xml:space="preserve"> – Electronic Systems Laboratory</w:t>
                </w:r>
              </w:p>
            </w:sdtContent>
          </w:sdt>
        </w:tc>
        <w:tc>
          <w:tcPr>
            <w:tcW w:w="1800" w:type="dxa"/>
            <w:gridSpan w:val="2"/>
            <w:vAlign w:val="bottom"/>
          </w:tcPr>
          <w:p w:rsidR="001269AF" w:rsidRDefault="001269AF">
            <w:pPr>
              <w:pStyle w:val="Sectionbodytext"/>
            </w:pPr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1269AF" w:rsidRDefault="001269AF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1269AF" w:rsidRDefault="008A20C0" w:rsidP="001269AF">
            <w:pPr>
              <w:rPr>
                <w:rStyle w:val="SectionbodytextChar"/>
                <w:b/>
              </w:rPr>
            </w:pPr>
            <w:sdt>
              <w:sdtPr>
                <w:rPr>
                  <w:rStyle w:val="SectionbodytextboldChar"/>
                </w:rPr>
                <w:id w:val="859400685"/>
                <w:placeholder>
                  <w:docPart w:val="2E7402ECCD074A8FAA4FC0883FE89602"/>
                </w:placeholder>
              </w:sdtPr>
              <w:sdtEndPr>
                <w:rPr>
                  <w:rStyle w:val="DefaultParagraphFont"/>
                  <w:b w:val="0"/>
                  <w:color w:val="auto"/>
                  <w:sz w:val="22"/>
                </w:rPr>
              </w:sdtEndPr>
              <w:sdtContent>
                <w:r w:rsidR="001269AF">
                  <w:rPr>
                    <w:rStyle w:val="SectionbodytextboldChar"/>
                  </w:rPr>
                  <w:t>Masters of science in Electrical and Electronic Engineering</w:t>
                </w:r>
                <w:r w:rsidR="003122F2">
                  <w:rPr>
                    <w:rStyle w:val="SectionbodytextboldChar"/>
                  </w:rPr>
                  <w:t>.</w:t>
                </w:r>
              </w:sdtContent>
            </w:sdt>
          </w:p>
        </w:tc>
        <w:tc>
          <w:tcPr>
            <w:tcW w:w="1800" w:type="dxa"/>
            <w:gridSpan w:val="2"/>
            <w:vAlign w:val="bottom"/>
          </w:tcPr>
          <w:p w:rsidR="001269AF" w:rsidRPr="001269AF" w:rsidRDefault="001269AF" w:rsidP="001269AF">
            <w:pPr>
              <w:pStyle w:val="Sectionbodytext"/>
              <w:rPr>
                <w:b/>
              </w:rPr>
            </w:pPr>
            <w:r w:rsidRPr="001269AF">
              <w:rPr>
                <w:b/>
              </w:rPr>
              <w:t>In Process</w:t>
            </w:r>
          </w:p>
        </w:tc>
      </w:tr>
      <w:tr w:rsidR="003E4AE5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3E4AE5" w:rsidRDefault="003E4AE5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3E4AE5" w:rsidRDefault="003E4AE5" w:rsidP="001269AF">
            <w:pPr>
              <w:rPr>
                <w:rStyle w:val="SectionbodytextboldChar"/>
              </w:rPr>
            </w:pPr>
            <w:r>
              <w:rPr>
                <w:rStyle w:val="SectionbodytextboldChar"/>
              </w:rPr>
              <w:t>Supervisor: Mr. Johann Treurnicht</w:t>
            </w:r>
          </w:p>
        </w:tc>
        <w:tc>
          <w:tcPr>
            <w:tcW w:w="1800" w:type="dxa"/>
            <w:gridSpan w:val="2"/>
            <w:vAlign w:val="bottom"/>
          </w:tcPr>
          <w:p w:rsidR="003E4AE5" w:rsidRPr="001269AF" w:rsidRDefault="003E4AE5" w:rsidP="001269AF">
            <w:pPr>
              <w:pStyle w:val="Sectionbodytext"/>
              <w:rPr>
                <w:b/>
              </w:rPr>
            </w:pPr>
          </w:p>
        </w:tc>
      </w:tr>
      <w:tr w:rsidR="003E4AE5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3E4AE5" w:rsidRDefault="003E4AE5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3E4AE5" w:rsidRDefault="003E4AE5" w:rsidP="00415E75">
            <w:pPr>
              <w:rPr>
                <w:rStyle w:val="SectionbodytextboldChar"/>
              </w:rPr>
            </w:pPr>
            <w:r>
              <w:rPr>
                <w:rStyle w:val="SectionbodytextboldChar"/>
              </w:rPr>
              <w:t xml:space="preserve">Topic: </w:t>
            </w:r>
            <w:r w:rsidR="004B49F4">
              <w:rPr>
                <w:rStyle w:val="SectionbodytextboldChar"/>
              </w:rPr>
              <w:t>Development of a</w:t>
            </w:r>
            <w:r w:rsidR="00415E75">
              <w:rPr>
                <w:rStyle w:val="SectionbodytextboldChar"/>
              </w:rPr>
              <w:t xml:space="preserve"> Close Quarter Intrinsically Safe Aerial Robot (CISAR)</w:t>
            </w:r>
          </w:p>
        </w:tc>
        <w:tc>
          <w:tcPr>
            <w:tcW w:w="1800" w:type="dxa"/>
            <w:gridSpan w:val="2"/>
            <w:vAlign w:val="bottom"/>
          </w:tcPr>
          <w:p w:rsidR="003E4AE5" w:rsidRPr="001269AF" w:rsidRDefault="003E4AE5" w:rsidP="001269AF">
            <w:pPr>
              <w:pStyle w:val="Sectionbodytext"/>
              <w:rPr>
                <w:b/>
              </w:rPr>
            </w:pPr>
          </w:p>
        </w:tc>
      </w:tr>
      <w:tr w:rsidR="000B3188" w:rsidTr="00CD44BE">
        <w:trPr>
          <w:gridAfter w:val="1"/>
          <w:wAfter w:w="30" w:type="dxa"/>
          <w:trHeight w:val="340"/>
          <w:jc w:val="center"/>
        </w:trPr>
        <w:tc>
          <w:tcPr>
            <w:tcW w:w="9090" w:type="dxa"/>
            <w:gridSpan w:val="7"/>
            <w:vAlign w:val="bottom"/>
          </w:tcPr>
          <w:p w:rsidR="00E4637B" w:rsidRDefault="00E4637B" w:rsidP="00E4637B">
            <w:pPr>
              <w:pStyle w:val="SectionHeading"/>
            </w:pPr>
            <w:r>
              <w:t>Languages</w:t>
            </w:r>
          </w:p>
        </w:tc>
        <w:tc>
          <w:tcPr>
            <w:tcW w:w="1800" w:type="dxa"/>
            <w:gridSpan w:val="2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E4637B" w:rsidTr="00D7250E">
        <w:trPr>
          <w:gridBefore w:val="2"/>
          <w:gridAfter w:val="1"/>
          <w:wBefore w:w="329" w:type="dxa"/>
          <w:wAfter w:w="30" w:type="dxa"/>
          <w:jc w:val="center"/>
        </w:trPr>
        <w:tc>
          <w:tcPr>
            <w:tcW w:w="10561" w:type="dxa"/>
            <w:gridSpan w:val="7"/>
            <w:vAlign w:val="bottom"/>
          </w:tcPr>
          <w:p w:rsidR="00E4637B" w:rsidRDefault="00E4637B" w:rsidP="00E4637B">
            <w:pPr>
              <w:pStyle w:val="Sectionbodytext"/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</w:pPr>
            <w:r w:rsidRPr="00E4637B"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English </w:t>
            </w: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>–</w:t>
            </w:r>
            <w:r w:rsidRPr="00E4637B"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 </w:t>
            </w: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>Native Language.</w:t>
            </w:r>
          </w:p>
          <w:p w:rsidR="00E4637B" w:rsidRPr="00E4637B" w:rsidRDefault="00E4637B" w:rsidP="00E4637B">
            <w:pPr>
              <w:pStyle w:val="Sectionbodytext"/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</w:pPr>
            <w:r>
              <w:rPr>
                <w:rStyle w:val="SectionHeadingChar"/>
                <w:rFonts w:asciiTheme="minorHAnsi" w:hAnsiTheme="minorHAnsi"/>
                <w:b w:val="0"/>
                <w:caps w:val="0"/>
                <w:color w:val="000000" w:themeColor="text1"/>
              </w:rPr>
              <w:t xml:space="preserve">Afrikaans - </w:t>
            </w:r>
            <w:r>
              <w:rPr>
                <w:rStyle w:val="SectionbodytextChar"/>
              </w:rPr>
              <w:t>Speak, read and write with competence.</w:t>
            </w:r>
          </w:p>
        </w:tc>
      </w:tr>
      <w:tr w:rsidR="000B3188" w:rsidTr="00CD44BE">
        <w:trPr>
          <w:gridAfter w:val="1"/>
          <w:wAfter w:w="30" w:type="dxa"/>
          <w:trHeight w:val="340"/>
          <w:jc w:val="center"/>
        </w:trPr>
        <w:sdt>
          <w:sdtPr>
            <w:rPr>
              <w:rStyle w:val="SectionHeadingChar"/>
            </w:rPr>
            <w:id w:val="3643752"/>
            <w:placeholder>
              <w:docPart w:val="A8F9232BC66349A99FDBE4A82EB1BA39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9"/>
                <w:vAlign w:val="bottom"/>
              </w:tcPr>
              <w:p w:rsidR="000B3188" w:rsidRDefault="0074283B">
                <w:pPr>
                  <w:pStyle w:val="SectionHeading"/>
                </w:pPr>
                <w:r>
                  <w:t>AWARDS</w:t>
                </w:r>
              </w:p>
            </w:tc>
          </w:sdtContent>
        </w:sdt>
      </w:tr>
      <w:tr w:rsidR="00FF5B86" w:rsidTr="009B70F6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FF5B86" w:rsidRDefault="00FF5B86">
            <w:pPr>
              <w:pStyle w:val="ContactInfo"/>
              <w:jc w:val="left"/>
            </w:pPr>
          </w:p>
        </w:tc>
        <w:tc>
          <w:tcPr>
            <w:tcW w:w="8829" w:type="dxa"/>
            <w:gridSpan w:val="7"/>
            <w:vAlign w:val="bottom"/>
          </w:tcPr>
          <w:p w:rsidR="00FF5B86" w:rsidRDefault="00FF5B86" w:rsidP="00D626A5">
            <w:pPr>
              <w:pStyle w:val="ContactInfo"/>
              <w:jc w:val="left"/>
              <w:rPr>
                <w:rStyle w:val="SectionbodytextboldChar"/>
                <w:b/>
              </w:rPr>
            </w:pPr>
            <w:r>
              <w:rPr>
                <w:rStyle w:val="SectionbodytextboldChar"/>
                <w:b/>
              </w:rPr>
              <w:t>Pretoria Boys High School Prefect</w:t>
            </w:r>
          </w:p>
        </w:tc>
        <w:tc>
          <w:tcPr>
            <w:tcW w:w="1773" w:type="dxa"/>
            <w:vAlign w:val="bottom"/>
          </w:tcPr>
          <w:p w:rsidR="00FF5B86" w:rsidRDefault="00FF5B86" w:rsidP="009B70F6">
            <w:pPr>
              <w:pStyle w:val="ContactInfo"/>
              <w:jc w:val="left"/>
              <w:rPr>
                <w:rStyle w:val="SectionbodytextChar"/>
              </w:rPr>
            </w:pPr>
            <w:r>
              <w:rPr>
                <w:rStyle w:val="SectionbodytextChar"/>
              </w:rPr>
              <w:t>2009</w:t>
            </w:r>
          </w:p>
        </w:tc>
      </w:tr>
      <w:tr w:rsidR="003122F2" w:rsidTr="009B70F6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29" w:type="dxa"/>
            <w:gridSpan w:val="7"/>
            <w:vAlign w:val="bottom"/>
          </w:tcPr>
          <w:p w:rsidR="000B3188" w:rsidRDefault="00D626A5" w:rsidP="00D626A5">
            <w:pPr>
              <w:pStyle w:val="ContactInfo"/>
              <w:jc w:val="left"/>
              <w:rPr>
                <w:b w:val="0"/>
              </w:rPr>
            </w:pPr>
            <w:r>
              <w:rPr>
                <w:rStyle w:val="SectionbodytextboldChar"/>
                <w:b/>
              </w:rPr>
              <w:t>Undergraduate CSIR Bursary</w:t>
            </w:r>
            <w:r w:rsidR="003122F2">
              <w:rPr>
                <w:rStyle w:val="SectionbodytextboldChar"/>
                <w:b/>
              </w:rPr>
              <w:t>.</w:t>
            </w:r>
            <w:r>
              <w:rPr>
                <w:rStyle w:val="SectionbodytextboldChar"/>
                <w:b/>
              </w:rPr>
              <w:t xml:space="preserve"> </w:t>
            </w:r>
            <w:r w:rsidR="002421EB">
              <w:rPr>
                <w:rStyle w:val="SectionbodytextboldChar"/>
                <w:b/>
              </w:rPr>
              <w:t xml:space="preserve">   </w:t>
            </w:r>
          </w:p>
        </w:tc>
        <w:tc>
          <w:tcPr>
            <w:tcW w:w="1773" w:type="dxa"/>
            <w:vAlign w:val="bottom"/>
          </w:tcPr>
          <w:p w:rsidR="000B3188" w:rsidRDefault="008A20C0" w:rsidP="009B70F6">
            <w:pPr>
              <w:pStyle w:val="ContactInfo"/>
              <w:jc w:val="left"/>
            </w:pPr>
            <w:sdt>
              <w:sdtPr>
                <w:rPr>
                  <w:rStyle w:val="SectionbodytextChar"/>
                </w:rPr>
                <w:id w:val="275215226"/>
                <w:placeholder>
                  <w:docPart w:val="77D6634CD1C64765B851CC0FF5AA4CED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D626A5">
                  <w:rPr>
                    <w:rStyle w:val="SectionbodytextChar"/>
                  </w:rPr>
                  <w:t>2010</w:t>
                </w:r>
              </w:sdtContent>
            </w:sdt>
            <w:r w:rsidR="0074283B">
              <w:t xml:space="preserve"> – </w:t>
            </w:r>
            <w:sdt>
              <w:sdtPr>
                <w:rPr>
                  <w:rStyle w:val="SectionbodytextChar"/>
                </w:rPr>
                <w:id w:val="275215228"/>
                <w:placeholder>
                  <w:docPart w:val="B26B833C89114DBA8854FAB20666EFD2"/>
                </w:placeholder>
                <w:date>
                  <w:dateFormat w:val="MMMM 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ectionbodytextChar"/>
                </w:rPr>
              </w:sdtEndPr>
              <w:sdtContent>
                <w:r w:rsidR="00D626A5">
                  <w:rPr>
                    <w:rStyle w:val="SectionbodytextChar"/>
                  </w:rPr>
                  <w:t>2013</w:t>
                </w:r>
              </w:sdtContent>
            </w:sdt>
          </w:p>
        </w:tc>
      </w:tr>
      <w:tr w:rsidR="009B70F6" w:rsidTr="009B70F6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9B70F6" w:rsidRDefault="009B70F6">
            <w:pPr>
              <w:pStyle w:val="ContactInfo"/>
              <w:jc w:val="left"/>
            </w:pPr>
          </w:p>
        </w:tc>
        <w:tc>
          <w:tcPr>
            <w:tcW w:w="8829" w:type="dxa"/>
            <w:gridSpan w:val="7"/>
            <w:vAlign w:val="bottom"/>
          </w:tcPr>
          <w:p w:rsidR="009B70F6" w:rsidRDefault="009B70F6" w:rsidP="00D626A5">
            <w:pPr>
              <w:pStyle w:val="ContactInfo"/>
              <w:jc w:val="left"/>
              <w:rPr>
                <w:rStyle w:val="SectionbodytextboldChar"/>
                <w:b/>
              </w:rPr>
            </w:pPr>
            <w:r>
              <w:rPr>
                <w:rStyle w:val="SectionbodytextboldChar"/>
                <w:b/>
              </w:rPr>
              <w:t>CSIR Internal Funding Competition.</w:t>
            </w:r>
          </w:p>
        </w:tc>
        <w:tc>
          <w:tcPr>
            <w:tcW w:w="1773" w:type="dxa"/>
            <w:vAlign w:val="bottom"/>
          </w:tcPr>
          <w:p w:rsidR="009B70F6" w:rsidRDefault="009B70F6" w:rsidP="009B70F6">
            <w:pPr>
              <w:pStyle w:val="ContactInfo"/>
              <w:jc w:val="left"/>
              <w:rPr>
                <w:rStyle w:val="SectionbodytextChar"/>
              </w:rPr>
            </w:pPr>
            <w:r>
              <w:rPr>
                <w:rStyle w:val="SectionbodytextChar"/>
              </w:rPr>
              <w:t>2014</w:t>
            </w:r>
          </w:p>
        </w:tc>
      </w:tr>
      <w:tr w:rsidR="003122F2" w:rsidTr="002F1F34">
        <w:trPr>
          <w:gridAfter w:val="1"/>
          <w:wAfter w:w="30" w:type="dxa"/>
          <w:trHeight w:val="340"/>
          <w:jc w:val="center"/>
        </w:trPr>
        <w:tc>
          <w:tcPr>
            <w:tcW w:w="10890" w:type="dxa"/>
            <w:gridSpan w:val="9"/>
            <w:vAlign w:val="bottom"/>
          </w:tcPr>
          <w:sdt>
            <w:sdtPr>
              <w:rPr>
                <w:rStyle w:val="SectionHeadingChar"/>
              </w:rPr>
              <w:id w:val="978500925"/>
              <w:placeholder>
                <w:docPart w:val="6EB415011B614207BDD3E76009F7DCDE"/>
              </w:placeholder>
            </w:sdtPr>
            <w:sdtEndPr>
              <w:rPr>
                <w:rStyle w:val="DefaultParagraphFont"/>
                <w:b/>
                <w:caps/>
              </w:rPr>
            </w:sdtEndPr>
            <w:sdtContent>
              <w:p w:rsidR="003122F2" w:rsidRDefault="003122F2" w:rsidP="002F1F34">
                <w:pPr>
                  <w:pStyle w:val="SectionHeading"/>
                </w:pPr>
                <w:r>
                  <w:t>Technical Skills</w:t>
                </w:r>
              </w:p>
            </w:sdtContent>
          </w:sdt>
        </w:tc>
      </w:tr>
      <w:tr w:rsidR="003122F2" w:rsidTr="002F1F34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3122F2" w:rsidRDefault="003122F2" w:rsidP="002F1F34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E8224A" w:rsidRPr="00E8224A" w:rsidRDefault="00E8224A" w:rsidP="003122F2">
            <w:pPr>
              <w:rPr>
                <w:b/>
                <w:color w:val="595959" w:themeColor="text1" w:themeTint="A6"/>
              </w:rPr>
            </w:pPr>
            <w:r w:rsidRPr="00E8224A">
              <w:rPr>
                <w:b/>
                <w:color w:val="595959" w:themeColor="text1" w:themeTint="A6"/>
              </w:rPr>
              <w:t>Electrical</w:t>
            </w:r>
          </w:p>
          <w:p w:rsidR="00C008D1" w:rsidRDefault="003122F2" w:rsidP="003122F2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Extensive and Detailed Soldering</w:t>
            </w:r>
            <w:r w:rsidR="00C008D1">
              <w:rPr>
                <w:b/>
                <w:color w:val="000000" w:themeColor="text1"/>
                <w:sz w:val="20"/>
              </w:rPr>
              <w:t>.</w:t>
            </w:r>
            <w:r>
              <w:rPr>
                <w:b/>
                <w:color w:val="000000" w:themeColor="text1"/>
                <w:sz w:val="20"/>
              </w:rPr>
              <w:t xml:space="preserve"> </w:t>
            </w:r>
          </w:p>
          <w:p w:rsidR="003122F2" w:rsidRDefault="003122F2" w:rsidP="003122F2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Schematic </w:t>
            </w:r>
            <w:r w:rsidR="004428C4">
              <w:rPr>
                <w:b/>
                <w:color w:val="000000" w:themeColor="text1"/>
                <w:sz w:val="20"/>
              </w:rPr>
              <w:t xml:space="preserve">and PCB </w:t>
            </w:r>
            <w:r>
              <w:rPr>
                <w:b/>
                <w:color w:val="000000" w:themeColor="text1"/>
                <w:sz w:val="20"/>
              </w:rPr>
              <w:t>design of electric c</w:t>
            </w:r>
            <w:r w:rsidR="00C008D1">
              <w:rPr>
                <w:b/>
                <w:color w:val="000000" w:themeColor="text1"/>
                <w:sz w:val="20"/>
              </w:rPr>
              <w:t>ircuits.</w:t>
            </w:r>
            <w:r>
              <w:rPr>
                <w:b/>
                <w:color w:val="000000" w:themeColor="text1"/>
                <w:sz w:val="20"/>
              </w:rPr>
              <w:t xml:space="preserve"> </w:t>
            </w:r>
          </w:p>
          <w:p w:rsidR="00ED3CFA" w:rsidRDefault="00ED3CFA" w:rsidP="00ED3CFA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Alitum Designer.</w:t>
            </w:r>
          </w:p>
          <w:p w:rsidR="00E8224A" w:rsidRDefault="00E8224A" w:rsidP="003122F2">
            <w:pPr>
              <w:rPr>
                <w:b/>
                <w:color w:val="000000" w:themeColor="text1"/>
                <w:sz w:val="20"/>
              </w:rPr>
            </w:pPr>
          </w:p>
          <w:p w:rsidR="00E8224A" w:rsidRPr="00E8224A" w:rsidRDefault="00E8224A" w:rsidP="003122F2">
            <w:pPr>
              <w:rPr>
                <w:b/>
                <w:color w:val="595959" w:themeColor="text1" w:themeTint="A6"/>
              </w:rPr>
            </w:pPr>
            <w:r w:rsidRPr="00E8224A">
              <w:rPr>
                <w:b/>
                <w:color w:val="595959" w:themeColor="text1" w:themeTint="A6"/>
              </w:rPr>
              <w:t>Mechanical</w:t>
            </w:r>
          </w:p>
          <w:p w:rsidR="00C008D1" w:rsidRDefault="00C008D1" w:rsidP="003122F2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Basic Mechanical Design.</w:t>
            </w:r>
          </w:p>
          <w:p w:rsidR="00C008D1" w:rsidRDefault="004428C4" w:rsidP="003122F2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Basic</w:t>
            </w:r>
            <w:r w:rsidR="00C008D1">
              <w:rPr>
                <w:b/>
                <w:color w:val="000000" w:themeColor="text1"/>
                <w:sz w:val="20"/>
              </w:rPr>
              <w:t xml:space="preserve"> Solidworks.</w:t>
            </w:r>
          </w:p>
          <w:p w:rsidR="00E8224A" w:rsidRDefault="00E8224A" w:rsidP="003122F2">
            <w:pPr>
              <w:rPr>
                <w:b/>
                <w:color w:val="000000" w:themeColor="text1"/>
                <w:sz w:val="20"/>
              </w:rPr>
            </w:pPr>
          </w:p>
          <w:p w:rsidR="00E8224A" w:rsidRPr="00E8224A" w:rsidRDefault="00E8224A" w:rsidP="003122F2">
            <w:pPr>
              <w:rPr>
                <w:b/>
                <w:color w:val="595959" w:themeColor="text1" w:themeTint="A6"/>
              </w:rPr>
            </w:pPr>
            <w:r w:rsidRPr="00E8224A">
              <w:rPr>
                <w:b/>
                <w:color w:val="595959" w:themeColor="text1" w:themeTint="A6"/>
              </w:rPr>
              <w:t>Software</w:t>
            </w:r>
          </w:p>
          <w:p w:rsidR="00C35F88" w:rsidRDefault="00C35F88" w:rsidP="003122F2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Arduino Coding</w:t>
            </w:r>
            <w:r w:rsidR="00387162">
              <w:rPr>
                <w:b/>
                <w:color w:val="000000" w:themeColor="text1"/>
                <w:sz w:val="20"/>
              </w:rPr>
              <w:t>.</w:t>
            </w:r>
          </w:p>
          <w:p w:rsidR="00EA7F30" w:rsidRDefault="00EA7F30" w:rsidP="003122F2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C and Basic C++</w:t>
            </w:r>
          </w:p>
          <w:p w:rsidR="00013B3B" w:rsidRPr="00E4637B" w:rsidRDefault="00013B3B" w:rsidP="003122F2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LabVIEW</w:t>
            </w:r>
          </w:p>
        </w:tc>
        <w:tc>
          <w:tcPr>
            <w:tcW w:w="1800" w:type="dxa"/>
            <w:gridSpan w:val="2"/>
            <w:vAlign w:val="bottom"/>
          </w:tcPr>
          <w:p w:rsidR="003122F2" w:rsidRDefault="003122F2" w:rsidP="002F1F34">
            <w:pPr>
              <w:pStyle w:val="ContactInfo"/>
              <w:jc w:val="left"/>
            </w:pPr>
          </w:p>
        </w:tc>
      </w:tr>
      <w:tr w:rsidR="009258D4" w:rsidTr="006E6369">
        <w:trPr>
          <w:gridAfter w:val="1"/>
          <w:wAfter w:w="30" w:type="dxa"/>
          <w:jc w:val="center"/>
        </w:trPr>
        <w:tc>
          <w:tcPr>
            <w:tcW w:w="9090" w:type="dxa"/>
            <w:gridSpan w:val="7"/>
            <w:vAlign w:val="bottom"/>
          </w:tcPr>
          <w:p w:rsidR="009258D4" w:rsidRPr="00E8224A" w:rsidRDefault="009258D4" w:rsidP="009258D4">
            <w:pPr>
              <w:pStyle w:val="SectionHeading"/>
            </w:pPr>
            <w:r>
              <w:t>Publications</w:t>
            </w:r>
          </w:p>
        </w:tc>
        <w:tc>
          <w:tcPr>
            <w:tcW w:w="1800" w:type="dxa"/>
            <w:gridSpan w:val="2"/>
            <w:vAlign w:val="bottom"/>
          </w:tcPr>
          <w:p w:rsidR="009258D4" w:rsidRDefault="009258D4" w:rsidP="002F1F34">
            <w:pPr>
              <w:pStyle w:val="ContactInfo"/>
              <w:jc w:val="left"/>
            </w:pPr>
          </w:p>
        </w:tc>
      </w:tr>
      <w:tr w:rsidR="009258D4" w:rsidTr="009258D4">
        <w:trPr>
          <w:gridAfter w:val="1"/>
          <w:wAfter w:w="30" w:type="dxa"/>
          <w:trHeight w:val="17"/>
          <w:jc w:val="center"/>
        </w:trPr>
        <w:tc>
          <w:tcPr>
            <w:tcW w:w="288" w:type="dxa"/>
            <w:vAlign w:val="bottom"/>
          </w:tcPr>
          <w:p w:rsidR="009258D4" w:rsidRDefault="009258D4" w:rsidP="002F1F34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9258D4" w:rsidRDefault="009258D4" w:rsidP="009258D4">
            <w:pPr>
              <w:pStyle w:val="Publications"/>
            </w:pPr>
            <w:r>
              <w:t>2015 Pattern Recognition Association of South Africa and Robotics and Mechatronics</w:t>
            </w:r>
          </w:p>
          <w:p w:rsidR="009258D4" w:rsidRDefault="009258D4" w:rsidP="008A6A78">
            <w:pPr>
              <w:pStyle w:val="Publications"/>
            </w:pPr>
            <w:r>
              <w:t>International Conference (PRASA-RobMech)</w:t>
            </w:r>
            <w:r w:rsidR="00917608">
              <w:t xml:space="preserve"> ~ </w:t>
            </w:r>
            <w:r>
              <w:t>Review of Standard Rotor Configurations for a Micro Unmanned Aerial System</w:t>
            </w:r>
            <w:r w:rsidR="00917608">
              <w:t>.</w:t>
            </w:r>
          </w:p>
        </w:tc>
        <w:tc>
          <w:tcPr>
            <w:tcW w:w="1800" w:type="dxa"/>
            <w:gridSpan w:val="2"/>
            <w:vAlign w:val="bottom"/>
          </w:tcPr>
          <w:p w:rsidR="009258D4" w:rsidRDefault="009258D4" w:rsidP="002F1F34">
            <w:pPr>
              <w:pStyle w:val="ContactInfo"/>
              <w:jc w:val="left"/>
            </w:pPr>
          </w:p>
        </w:tc>
      </w:tr>
      <w:tr w:rsidR="000B3188" w:rsidTr="00CD44BE">
        <w:trPr>
          <w:gridAfter w:val="1"/>
          <w:wAfter w:w="30" w:type="dxa"/>
          <w:trHeight w:val="340"/>
          <w:jc w:val="center"/>
        </w:trPr>
        <w:sdt>
          <w:sdtPr>
            <w:rPr>
              <w:rStyle w:val="SectionHeadingChar"/>
            </w:rPr>
            <w:id w:val="3643843"/>
            <w:placeholder>
              <w:docPart w:val="5C2253E982F44062A8FE3A4695FE089F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9"/>
                <w:vAlign w:val="bottom"/>
              </w:tcPr>
              <w:p w:rsidR="000B3188" w:rsidRDefault="000F6F00" w:rsidP="000F6F00">
                <w:pPr>
                  <w:pStyle w:val="SectionHeading"/>
                </w:pPr>
                <w:r>
                  <w:t>EXPERIENCE</w:t>
                </w:r>
              </w:p>
            </w:tc>
          </w:sdtContent>
        </w:sdt>
      </w:tr>
      <w:tr w:rsidR="00D7250E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D7250E" w:rsidRDefault="00D7250E">
            <w:pPr>
              <w:pStyle w:val="ContactInfo"/>
              <w:jc w:val="left"/>
            </w:pPr>
          </w:p>
        </w:tc>
        <w:sdt>
          <w:sdtPr>
            <w:rPr>
              <w:rStyle w:val="SectionHeadingChar"/>
            </w:rPr>
            <w:id w:val="-1777171841"/>
            <w:placeholder>
              <w:docPart w:val="CD4CF61B03A5459082AF24C60CB7B789"/>
            </w:placeholder>
          </w:sdtPr>
          <w:sdtEndPr>
            <w:rPr>
              <w:rStyle w:val="DefaultParagraphFont"/>
              <w:rFonts w:asciiTheme="minorHAnsi" w:hAnsiTheme="minorHAnsi"/>
              <w:b w:val="0"/>
              <w:caps w:val="0"/>
              <w:color w:val="000000" w:themeColor="text1"/>
            </w:rPr>
          </w:sdtEndPr>
          <w:sdtContent>
            <w:tc>
              <w:tcPr>
                <w:tcW w:w="10602" w:type="dxa"/>
                <w:gridSpan w:val="8"/>
                <w:vAlign w:val="bottom"/>
              </w:tcPr>
              <w:p w:rsidR="00D7250E" w:rsidRPr="00193A08" w:rsidRDefault="00D7250E" w:rsidP="00D7250E">
                <w:pPr>
                  <w:pStyle w:val="Sectionbodytext"/>
                  <w:rPr>
                    <w:rStyle w:val="SectionbodytextChar"/>
                    <w:b/>
                  </w:rPr>
                </w:pPr>
                <w:r>
                  <w:rPr>
                    <w:b/>
                    <w:color w:val="595959" w:themeColor="text1" w:themeTint="A6"/>
                    <w:sz w:val="22"/>
                  </w:rPr>
                  <w:t>Occupational</w:t>
                </w:r>
              </w:p>
            </w:tc>
          </w:sdtContent>
        </w:sdt>
      </w:tr>
      <w:tr w:rsidR="000B3188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8"/>
            <w:vAlign w:val="bottom"/>
          </w:tcPr>
          <w:p w:rsidR="000B3188" w:rsidRPr="00193A08" w:rsidRDefault="00D626A5" w:rsidP="005C25B9">
            <w:pPr>
              <w:pStyle w:val="Sectionbodytext"/>
              <w:rPr>
                <w:b/>
              </w:rPr>
            </w:pPr>
            <w:r w:rsidRPr="00193A08">
              <w:rPr>
                <w:rStyle w:val="SectionbodytextChar"/>
                <w:b/>
              </w:rPr>
              <w:t>CSIR – M</w:t>
            </w:r>
            <w:r w:rsidR="005C25B9" w:rsidRPr="00193A08">
              <w:rPr>
                <w:rStyle w:val="SectionbodytextChar"/>
                <w:b/>
              </w:rPr>
              <w:t xml:space="preserve">aterials, Sciences and Manufacturing ~ Mechatronics and </w:t>
            </w:r>
            <w:r w:rsidR="00DB61F2" w:rsidRPr="00193A08">
              <w:rPr>
                <w:rStyle w:val="SectionbodytextChar"/>
                <w:b/>
              </w:rPr>
              <w:t>Micro-</w:t>
            </w:r>
            <w:r w:rsidR="005C25B9" w:rsidRPr="00193A08">
              <w:rPr>
                <w:rStyle w:val="SectionbodytextChar"/>
                <w:b/>
              </w:rPr>
              <w:t>Manufacturing</w:t>
            </w:r>
            <w:r w:rsidR="003122F2">
              <w:rPr>
                <w:rStyle w:val="SectionbodytextChar"/>
                <w:b/>
              </w:rPr>
              <w:t>.</w:t>
            </w:r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0B3188" w:rsidRPr="00721811" w:rsidRDefault="00D626A5" w:rsidP="00D626A5">
            <w:pPr>
              <w:pStyle w:val="Sectionbodytextbold"/>
              <w:rPr>
                <w:b w:val="0"/>
                <w:i/>
              </w:rPr>
            </w:pPr>
            <w:r w:rsidRPr="00721811">
              <w:rPr>
                <w:rStyle w:val="SectionbodytextboldChar"/>
                <w:b/>
                <w:i/>
              </w:rPr>
              <w:t>Vacation Work Student</w:t>
            </w:r>
            <w:r w:rsidR="0089131C" w:rsidRPr="00721811">
              <w:rPr>
                <w:rStyle w:val="SectionbodytextboldChar"/>
                <w:b/>
                <w:i/>
              </w:rPr>
              <w:t>.</w:t>
            </w:r>
          </w:p>
        </w:tc>
        <w:tc>
          <w:tcPr>
            <w:tcW w:w="1800" w:type="dxa"/>
            <w:gridSpan w:val="2"/>
            <w:vAlign w:val="bottom"/>
          </w:tcPr>
          <w:p w:rsidR="000B3188" w:rsidRDefault="008A20C0" w:rsidP="001B59E4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3644098"/>
                <w:placeholder>
                  <w:docPart w:val="CAEA8927F1804DACB991325F57954E5A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1B59E4">
                  <w:rPr>
                    <w:rStyle w:val="SectionbodytextboldChar"/>
                    <w:b/>
                  </w:rPr>
                  <w:t>2010 - 2013</w:t>
                </w:r>
              </w:sdtContent>
            </w:sdt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8067B8" w:rsidRDefault="008067B8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8067B8" w:rsidRPr="00A63A44" w:rsidRDefault="008067B8" w:rsidP="00DE561D">
            <w:pPr>
              <w:pStyle w:val="Sectionbodytext"/>
              <w:jc w:val="both"/>
              <w:rPr>
                <w:rStyle w:val="SectionbodytextboldChar"/>
                <w:b w:val="0"/>
                <w:i/>
              </w:rPr>
            </w:pPr>
            <w:r>
              <w:rPr>
                <w:rStyle w:val="SectionbodytextChar"/>
              </w:rPr>
              <w:t>During university holiday each year (June-July, December-January),</w:t>
            </w:r>
            <w:r w:rsidR="00DE561D">
              <w:rPr>
                <w:rStyle w:val="SectionbodytextChar"/>
              </w:rPr>
              <w:t xml:space="preserve"> </w:t>
            </w:r>
            <w:r>
              <w:rPr>
                <w:rStyle w:val="SectionbodytextChar"/>
              </w:rPr>
              <w:t>would assist senior engineers with updating</w:t>
            </w:r>
            <w:r w:rsidR="00002FBA">
              <w:rPr>
                <w:rStyle w:val="SectionbodytextChar"/>
              </w:rPr>
              <w:t xml:space="preserve"> component</w:t>
            </w:r>
            <w:r w:rsidR="00DE561D">
              <w:rPr>
                <w:rStyle w:val="SectionbodytextChar"/>
              </w:rPr>
              <w:t xml:space="preserve"> libraries, extensive soldering </w:t>
            </w:r>
            <w:r w:rsidRPr="00DE561D">
              <w:rPr>
                <w:rStyle w:val="SectionbodytextChar"/>
              </w:rPr>
              <w:t>and simple schematic and PCB design.</w:t>
            </w:r>
          </w:p>
        </w:tc>
        <w:tc>
          <w:tcPr>
            <w:tcW w:w="1800" w:type="dxa"/>
            <w:gridSpan w:val="2"/>
            <w:vAlign w:val="bottom"/>
          </w:tcPr>
          <w:p w:rsidR="008067B8" w:rsidRDefault="008067B8" w:rsidP="001B59E4">
            <w:pPr>
              <w:pStyle w:val="Sectionbodytextbold"/>
              <w:rPr>
                <w:rStyle w:val="SectionbodytextboldChar"/>
                <w:b/>
              </w:rPr>
            </w:pPr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0F6F00" w:rsidRDefault="000F6F00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0F6F00" w:rsidRPr="00193A08" w:rsidRDefault="000F6F00" w:rsidP="00B468ED">
            <w:pPr>
              <w:pStyle w:val="Sectionbodytext"/>
              <w:rPr>
                <w:rStyle w:val="SectionbodytextChar"/>
                <w:b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0F6F00" w:rsidRDefault="000F6F00">
            <w:pPr>
              <w:pStyle w:val="ContactInfo"/>
              <w:jc w:val="left"/>
            </w:pPr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5C25B9" w:rsidRPr="00193A08" w:rsidRDefault="005C25B9" w:rsidP="00B468ED">
            <w:pPr>
              <w:pStyle w:val="Sectionbodytext"/>
              <w:rPr>
                <w:b/>
              </w:rPr>
            </w:pPr>
            <w:r w:rsidRPr="00193A08">
              <w:rPr>
                <w:rStyle w:val="SectionbodytextChar"/>
                <w:b/>
              </w:rPr>
              <w:t>CSIR – Materials, Sciences and Manufac</w:t>
            </w:r>
            <w:r w:rsidR="00DB61F2" w:rsidRPr="00193A08">
              <w:rPr>
                <w:rStyle w:val="SectionbodytextChar"/>
                <w:b/>
              </w:rPr>
              <w:t>turing ~ Mechatronics and Micro-</w:t>
            </w:r>
            <w:r w:rsidRPr="00193A08">
              <w:rPr>
                <w:rStyle w:val="SectionbodytextChar"/>
                <w:b/>
              </w:rPr>
              <w:t>Manufacturing</w:t>
            </w:r>
            <w:r w:rsidR="003122F2">
              <w:rPr>
                <w:rStyle w:val="SectionbodytextChar"/>
                <w:b/>
              </w:rPr>
              <w:t>.</w:t>
            </w:r>
          </w:p>
        </w:tc>
        <w:tc>
          <w:tcPr>
            <w:tcW w:w="1800" w:type="dxa"/>
            <w:gridSpan w:val="2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3122F2" w:rsidTr="00D7250E">
        <w:trPr>
          <w:gridAfter w:val="1"/>
          <w:wAfter w:w="30" w:type="dxa"/>
          <w:jc w:val="center"/>
        </w:trPr>
        <w:tc>
          <w:tcPr>
            <w:tcW w:w="288" w:type="dxa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  <w:tc>
          <w:tcPr>
            <w:tcW w:w="8802" w:type="dxa"/>
            <w:gridSpan w:val="6"/>
            <w:vAlign w:val="bottom"/>
          </w:tcPr>
          <w:p w:rsidR="009671D0" w:rsidRDefault="005C25B9" w:rsidP="00B468ED">
            <w:pPr>
              <w:pStyle w:val="Sectionbodytextbold"/>
              <w:rPr>
                <w:rStyle w:val="SectionbodytextboldChar"/>
                <w:b/>
                <w:i/>
              </w:rPr>
            </w:pPr>
            <w:r w:rsidRPr="00721811">
              <w:rPr>
                <w:rStyle w:val="SectionbodytextboldChar"/>
                <w:b/>
                <w:i/>
              </w:rPr>
              <w:t>Full time employee.</w:t>
            </w:r>
          </w:p>
          <w:p w:rsidR="005C25B9" w:rsidRPr="009671D0" w:rsidRDefault="005C25B9" w:rsidP="00B468ED">
            <w:pPr>
              <w:pStyle w:val="Sectionbodytextbold"/>
              <w:rPr>
                <w:i/>
              </w:rPr>
            </w:pPr>
            <w:r w:rsidRPr="00721811">
              <w:rPr>
                <w:rStyle w:val="SectionbodytextboldChar"/>
                <w:b/>
                <w:i/>
              </w:rPr>
              <w:t>Design Engineer</w:t>
            </w:r>
            <w:r w:rsidR="0089131C" w:rsidRPr="00721811">
              <w:rPr>
                <w:rStyle w:val="SectionbodytextboldChar"/>
                <w:b/>
                <w:i/>
              </w:rPr>
              <w:t>.</w:t>
            </w:r>
          </w:p>
        </w:tc>
        <w:tc>
          <w:tcPr>
            <w:tcW w:w="1800" w:type="dxa"/>
            <w:gridSpan w:val="2"/>
            <w:vAlign w:val="bottom"/>
          </w:tcPr>
          <w:p w:rsidR="005C25B9" w:rsidRDefault="008A20C0" w:rsidP="005C25B9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-1224060342"/>
                <w:placeholder>
                  <w:docPart w:val="95A602FFA8E54B9FB1232BF8290FA701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5C25B9">
                  <w:rPr>
                    <w:rStyle w:val="SectionbodytextboldChar"/>
                    <w:b/>
                  </w:rPr>
                  <w:t>2014 - Present</w:t>
                </w:r>
              </w:sdtContent>
            </w:sdt>
          </w:p>
        </w:tc>
      </w:tr>
      <w:tr w:rsidR="003122F2" w:rsidTr="003122F2">
        <w:trPr>
          <w:gridAfter w:val="1"/>
          <w:wAfter w:w="30" w:type="dxa"/>
          <w:trHeight w:val="529"/>
          <w:jc w:val="center"/>
        </w:trPr>
        <w:tc>
          <w:tcPr>
            <w:tcW w:w="288" w:type="dxa"/>
            <w:vAlign w:val="bottom"/>
          </w:tcPr>
          <w:p w:rsidR="005C25B9" w:rsidRDefault="005C25B9" w:rsidP="00ED3CFA">
            <w:pPr>
              <w:pStyle w:val="ContactInfo"/>
              <w:jc w:val="both"/>
            </w:pPr>
          </w:p>
        </w:tc>
        <w:tc>
          <w:tcPr>
            <w:tcW w:w="8802" w:type="dxa"/>
            <w:gridSpan w:val="6"/>
            <w:vAlign w:val="bottom"/>
          </w:tcPr>
          <w:p w:rsidR="003122F2" w:rsidRPr="00DB61F2" w:rsidRDefault="00FB5EAE" w:rsidP="00ED3CFA">
            <w:pPr>
              <w:pStyle w:val="Sectionbodytext"/>
              <w:jc w:val="both"/>
            </w:pPr>
            <w:r>
              <w:rPr>
                <w:rStyle w:val="SectionbodytextChar"/>
              </w:rPr>
              <w:t>Assisted</w:t>
            </w:r>
            <w:r w:rsidR="00A63A44">
              <w:rPr>
                <w:rStyle w:val="SectionbodytextChar"/>
              </w:rPr>
              <w:t xml:space="preserve"> </w:t>
            </w:r>
            <w:r>
              <w:rPr>
                <w:rStyle w:val="SectionbodytextChar"/>
              </w:rPr>
              <w:t xml:space="preserve">and trained </w:t>
            </w:r>
            <w:r w:rsidR="00A63A44">
              <w:rPr>
                <w:rStyle w:val="SectionbodytextChar"/>
              </w:rPr>
              <w:t>the technical staff members</w:t>
            </w:r>
            <w:r>
              <w:rPr>
                <w:rStyle w:val="SectionbodytextChar"/>
              </w:rPr>
              <w:t xml:space="preserve"> and interns</w:t>
            </w:r>
            <w:r w:rsidR="00A63A44">
              <w:rPr>
                <w:rStyle w:val="SectionbodytextChar"/>
              </w:rPr>
              <w:t xml:space="preserve">. </w:t>
            </w:r>
            <w:r w:rsidR="00542C86">
              <w:rPr>
                <w:rStyle w:val="SectionbodytextChar"/>
              </w:rPr>
              <w:t>Put in charge of the lab ordering</w:t>
            </w:r>
            <w:r>
              <w:rPr>
                <w:rStyle w:val="SectionbodytextChar"/>
              </w:rPr>
              <w:t xml:space="preserve"> and created a stock system for the components in the lab. Mill out printed circuit boards for our unit as well as create</w:t>
            </w:r>
            <w:r w:rsidR="006D3308">
              <w:rPr>
                <w:rStyle w:val="SectionbodytextChar"/>
              </w:rPr>
              <w:t>d</w:t>
            </w:r>
            <w:r>
              <w:rPr>
                <w:rStyle w:val="SectionbodytextChar"/>
              </w:rPr>
              <w:t xml:space="preserve"> a user manual to teach the interns how to use the machine.</w:t>
            </w:r>
            <w:r w:rsidR="006D3308">
              <w:rPr>
                <w:rStyle w:val="SectionbodytextChar"/>
              </w:rPr>
              <w:t xml:space="preserve"> Involved in various projects where the need became apparent, described below.</w:t>
            </w:r>
          </w:p>
        </w:tc>
        <w:tc>
          <w:tcPr>
            <w:tcW w:w="1800" w:type="dxa"/>
            <w:gridSpan w:val="2"/>
            <w:vAlign w:val="bottom"/>
          </w:tcPr>
          <w:p w:rsidR="005C25B9" w:rsidRDefault="005C25B9">
            <w:pPr>
              <w:pStyle w:val="ContactInfo"/>
              <w:jc w:val="left"/>
            </w:pPr>
          </w:p>
        </w:tc>
      </w:tr>
      <w:tr w:rsidR="003122F2" w:rsidTr="00D7250E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CD44BE" w:rsidRDefault="00CD44BE">
            <w:pPr>
              <w:pStyle w:val="ContactInfo"/>
              <w:jc w:val="left"/>
            </w:pPr>
          </w:p>
        </w:tc>
        <w:tc>
          <w:tcPr>
            <w:tcW w:w="5728" w:type="dxa"/>
            <w:gridSpan w:val="5"/>
            <w:vAlign w:val="bottom"/>
          </w:tcPr>
          <w:p w:rsidR="00CD44BE" w:rsidRDefault="00CD44BE" w:rsidP="000F6F00">
            <w:pPr>
              <w:pStyle w:val="ContactInfo"/>
              <w:jc w:val="left"/>
              <w:rPr>
                <w:rStyle w:val="SectionHeadingChar"/>
              </w:rPr>
            </w:pPr>
          </w:p>
        </w:tc>
        <w:tc>
          <w:tcPr>
            <w:tcW w:w="3074" w:type="dxa"/>
            <w:vAlign w:val="bottom"/>
          </w:tcPr>
          <w:p w:rsidR="00CD44BE" w:rsidRDefault="00CD44BE">
            <w:pPr>
              <w:pStyle w:val="ContactInfo"/>
              <w:jc w:val="left"/>
            </w:pPr>
          </w:p>
        </w:tc>
        <w:tc>
          <w:tcPr>
            <w:tcW w:w="1800" w:type="dxa"/>
            <w:gridSpan w:val="2"/>
            <w:vAlign w:val="bottom"/>
          </w:tcPr>
          <w:p w:rsidR="00CD44BE" w:rsidRDefault="00CD44BE">
            <w:pPr>
              <w:pStyle w:val="ContactInfo"/>
              <w:jc w:val="left"/>
            </w:pPr>
          </w:p>
        </w:tc>
      </w:tr>
      <w:tr w:rsidR="003122F2" w:rsidTr="00D7250E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0F6F00" w:rsidRDefault="000F6F00">
            <w:pPr>
              <w:pStyle w:val="ContactInfo"/>
              <w:jc w:val="left"/>
            </w:pPr>
          </w:p>
        </w:tc>
        <w:sdt>
          <w:sdtPr>
            <w:rPr>
              <w:rStyle w:val="SectionHeadingChar"/>
            </w:rPr>
            <w:id w:val="-1571802404"/>
            <w:placeholder>
              <w:docPart w:val="706190EE081E4DDAB71F33D500F4D35A"/>
            </w:placeholder>
          </w:sdtPr>
          <w:sdtEndPr>
            <w:rPr>
              <w:rStyle w:val="DefaultParagraphFont"/>
              <w:rFonts w:asciiTheme="minorHAnsi" w:hAnsiTheme="minorHAnsi"/>
              <w:b/>
              <w:caps w:val="0"/>
              <w:color w:val="403152" w:themeColor="accent4" w:themeShade="80"/>
            </w:rPr>
          </w:sdtEndPr>
          <w:sdtContent>
            <w:tc>
              <w:tcPr>
                <w:tcW w:w="5728" w:type="dxa"/>
                <w:gridSpan w:val="5"/>
                <w:vAlign w:val="bottom"/>
              </w:tcPr>
              <w:p w:rsidR="000F6F00" w:rsidRDefault="000F6F00" w:rsidP="000F6F00">
                <w:pPr>
                  <w:pStyle w:val="ContactInfo"/>
                  <w:jc w:val="left"/>
                  <w:rPr>
                    <w:rStyle w:val="SectionHeadingChar"/>
                  </w:rPr>
                </w:pPr>
                <w:r>
                  <w:rPr>
                    <w:color w:val="595959" w:themeColor="text1" w:themeTint="A6"/>
                  </w:rPr>
                  <w:t>Project Involvement</w:t>
                </w:r>
              </w:p>
            </w:tc>
          </w:sdtContent>
        </w:sdt>
        <w:tc>
          <w:tcPr>
            <w:tcW w:w="3074" w:type="dxa"/>
            <w:vAlign w:val="bottom"/>
          </w:tcPr>
          <w:p w:rsidR="000F6F00" w:rsidRDefault="000F6F00">
            <w:pPr>
              <w:pStyle w:val="ContactInfo"/>
              <w:jc w:val="left"/>
            </w:pPr>
          </w:p>
        </w:tc>
        <w:tc>
          <w:tcPr>
            <w:tcW w:w="1800" w:type="dxa"/>
            <w:gridSpan w:val="2"/>
            <w:vAlign w:val="bottom"/>
          </w:tcPr>
          <w:p w:rsidR="000F6F00" w:rsidRDefault="000F6F00">
            <w:pPr>
              <w:pStyle w:val="ContactInfo"/>
              <w:jc w:val="left"/>
            </w:pPr>
          </w:p>
        </w:tc>
      </w:tr>
      <w:tr w:rsidR="003122F2" w:rsidTr="001A452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5B65BA" w:rsidRDefault="005B65BA">
            <w:pPr>
              <w:pStyle w:val="ContactInfo"/>
              <w:jc w:val="left"/>
            </w:pPr>
          </w:p>
        </w:tc>
        <w:sdt>
          <w:sdtPr>
            <w:rPr>
              <w:rStyle w:val="SectionHeadingChar"/>
            </w:rPr>
            <w:id w:val="-719972457"/>
            <w:placeholder>
              <w:docPart w:val="34711F14A6E64E1D92A6C50FE9E5D3AE"/>
            </w:placeholder>
          </w:sdtPr>
          <w:sdtEndPr>
            <w:rPr>
              <w:rStyle w:val="DefaultParagraphFont"/>
              <w:rFonts w:asciiTheme="minorHAnsi" w:hAnsiTheme="minorHAnsi"/>
              <w:b/>
              <w:caps w:val="0"/>
              <w:color w:val="403152" w:themeColor="accent4" w:themeShade="80"/>
            </w:rPr>
          </w:sdtEndPr>
          <w:sdtContent>
            <w:tc>
              <w:tcPr>
                <w:tcW w:w="2864" w:type="dxa"/>
                <w:gridSpan w:val="3"/>
                <w:vAlign w:val="bottom"/>
              </w:tcPr>
              <w:p w:rsidR="005B65BA" w:rsidRDefault="005B65BA" w:rsidP="00CD44BE">
                <w:pPr>
                  <w:pStyle w:val="ContactInfo"/>
                  <w:jc w:val="left"/>
                  <w:rPr>
                    <w:rStyle w:val="SectionHeadingChar"/>
                  </w:rPr>
                </w:pPr>
                <w:r>
                  <w:rPr>
                    <w:color w:val="595959" w:themeColor="text1" w:themeTint="A6"/>
                  </w:rPr>
                  <w:t>Project Name</w:t>
                </w:r>
              </w:p>
            </w:tc>
          </w:sdtContent>
        </w:sdt>
        <w:sdt>
          <w:sdtPr>
            <w:rPr>
              <w:rStyle w:val="SectionHeadingChar"/>
            </w:rPr>
            <w:id w:val="652030917"/>
            <w:placeholder>
              <w:docPart w:val="7056E772ADE84A35B92796F61E60C02B"/>
            </w:placeholder>
          </w:sdtPr>
          <w:sdtEndPr>
            <w:rPr>
              <w:rStyle w:val="DefaultParagraphFont"/>
              <w:rFonts w:asciiTheme="minorHAnsi" w:hAnsiTheme="minorHAnsi"/>
              <w:b/>
              <w:caps w:val="0"/>
              <w:color w:val="403152" w:themeColor="accent4" w:themeShade="80"/>
            </w:rPr>
          </w:sdtEndPr>
          <w:sdtContent>
            <w:tc>
              <w:tcPr>
                <w:tcW w:w="5938" w:type="dxa"/>
                <w:gridSpan w:val="3"/>
                <w:vAlign w:val="bottom"/>
              </w:tcPr>
              <w:p w:rsidR="005B65BA" w:rsidRDefault="005B65BA" w:rsidP="00CD44BE">
                <w:pPr>
                  <w:pStyle w:val="ContactInfo"/>
                  <w:jc w:val="left"/>
                </w:pPr>
                <w:r>
                  <w:rPr>
                    <w:color w:val="595959" w:themeColor="text1" w:themeTint="A6"/>
                  </w:rPr>
                  <w:t>Contribution</w:t>
                </w:r>
              </w:p>
            </w:tc>
          </w:sdtContent>
        </w:sdt>
        <w:sdt>
          <w:sdtPr>
            <w:rPr>
              <w:rStyle w:val="SectionHeadingChar"/>
            </w:rPr>
            <w:id w:val="-1053150266"/>
            <w:placeholder>
              <w:docPart w:val="2A7712459CE345BAA808A255AD0698DB"/>
            </w:placeholder>
          </w:sdtPr>
          <w:sdtEndPr>
            <w:rPr>
              <w:rStyle w:val="DefaultParagraphFont"/>
              <w:rFonts w:asciiTheme="minorHAnsi" w:hAnsiTheme="minorHAnsi"/>
              <w:b/>
              <w:caps w:val="0"/>
              <w:color w:val="403152" w:themeColor="accent4" w:themeShade="80"/>
            </w:rPr>
          </w:sdtEndPr>
          <w:sdtContent>
            <w:tc>
              <w:tcPr>
                <w:tcW w:w="1800" w:type="dxa"/>
                <w:gridSpan w:val="2"/>
                <w:vAlign w:val="bottom"/>
              </w:tcPr>
              <w:p w:rsidR="005B65BA" w:rsidRDefault="005B65BA" w:rsidP="00CD44BE">
                <w:pPr>
                  <w:pStyle w:val="ContactInfo"/>
                  <w:jc w:val="left"/>
                </w:pPr>
                <w:r>
                  <w:rPr>
                    <w:color w:val="595959" w:themeColor="text1" w:themeTint="A6"/>
                  </w:rPr>
                  <w:t>Year</w:t>
                </w:r>
              </w:p>
            </w:tc>
          </w:sdtContent>
        </w:sdt>
      </w:tr>
      <w:tr w:rsidR="003122F2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5B65BA" w:rsidRDefault="005B65BA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5B65BA" w:rsidRPr="005B65BA" w:rsidRDefault="005B65BA" w:rsidP="00D52F99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Smart Systems</w:t>
            </w:r>
          </w:p>
        </w:tc>
        <w:tc>
          <w:tcPr>
            <w:tcW w:w="5938" w:type="dxa"/>
            <w:gridSpan w:val="3"/>
            <w:vAlign w:val="bottom"/>
          </w:tcPr>
          <w:p w:rsidR="005B65BA" w:rsidRDefault="00F30C73" w:rsidP="00ED3CFA">
            <w:pPr>
              <w:pStyle w:val="Sectionbodytext"/>
              <w:jc w:val="both"/>
            </w:pPr>
            <w:r>
              <w:t>PCB design of the ActiveGate. Assembled</w:t>
            </w:r>
            <w:r w:rsidR="00ED3CFA">
              <w:t xml:space="preserve"> and tested</w:t>
            </w:r>
            <w:r>
              <w:t xml:space="preserve"> the original device</w:t>
            </w:r>
            <w:r w:rsidR="00ED3CFA">
              <w:t>s. Helped develop</w:t>
            </w:r>
            <w:r>
              <w:t xml:space="preserve"> a </w:t>
            </w:r>
            <w:r w:rsidR="00ED3CFA">
              <w:t>manufacturing process for the ActivePlugs and ActiveDins and assisted an intern with technical advice regarding the troubleshooting of the devices.</w:t>
            </w:r>
          </w:p>
          <w:p w:rsidR="00215E01" w:rsidRPr="005B65BA" w:rsidRDefault="00215E01" w:rsidP="006450AE">
            <w:pPr>
              <w:pStyle w:val="Sectionbodytext"/>
              <w:jc w:val="both"/>
              <w:rPr>
                <w:rStyle w:val="SectionHeadingChar"/>
                <w:rFonts w:asciiTheme="minorHAnsi" w:hAnsiTheme="minorHAnsi"/>
              </w:rPr>
            </w:pPr>
            <w:r>
              <w:t>Designed the schematic</w:t>
            </w:r>
            <w:r w:rsidR="006450AE">
              <w:t xml:space="preserve">s, </w:t>
            </w:r>
            <w:r>
              <w:t>PCB</w:t>
            </w:r>
            <w:r w:rsidR="006450AE">
              <w:t>s and software</w:t>
            </w:r>
            <w:r>
              <w:t xml:space="preserve"> for the ActiveSense device, which is still in the development </w:t>
            </w:r>
            <w:r w:rsidR="007D5964">
              <w:t>stage</w:t>
            </w:r>
            <w:r>
              <w:t>.</w:t>
            </w:r>
          </w:p>
        </w:tc>
        <w:tc>
          <w:tcPr>
            <w:tcW w:w="1800" w:type="dxa"/>
            <w:gridSpan w:val="2"/>
            <w:vAlign w:val="bottom"/>
          </w:tcPr>
          <w:p w:rsidR="005B65BA" w:rsidRPr="005B65BA" w:rsidRDefault="00F30C73" w:rsidP="002F1F34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2014</w:t>
            </w:r>
            <w:r w:rsidR="004C34F6">
              <w:t>/2015</w:t>
            </w:r>
          </w:p>
        </w:tc>
      </w:tr>
      <w:tr w:rsidR="003122F2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5B65BA" w:rsidRDefault="005B65BA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5B65BA" w:rsidRPr="005B65BA" w:rsidRDefault="005B65BA" w:rsidP="00D52F99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Umbiflow</w:t>
            </w:r>
          </w:p>
        </w:tc>
        <w:tc>
          <w:tcPr>
            <w:tcW w:w="5938" w:type="dxa"/>
            <w:gridSpan w:val="3"/>
            <w:vAlign w:val="bottom"/>
          </w:tcPr>
          <w:p w:rsidR="005B65BA" w:rsidRPr="005B65BA" w:rsidRDefault="00F30C73" w:rsidP="00ED3CFA">
            <w:pPr>
              <w:pStyle w:val="Sectionbodytext"/>
              <w:jc w:val="both"/>
              <w:rPr>
                <w:rStyle w:val="SectionHeadingChar"/>
                <w:rFonts w:asciiTheme="minorHAnsi" w:hAnsiTheme="minorHAnsi"/>
              </w:rPr>
            </w:pPr>
            <w:r>
              <w:t>No involvement in design of the system. Assisted with testing and troubleshooting the final circuits.</w:t>
            </w:r>
          </w:p>
        </w:tc>
        <w:tc>
          <w:tcPr>
            <w:tcW w:w="1800" w:type="dxa"/>
            <w:gridSpan w:val="2"/>
            <w:vAlign w:val="bottom"/>
          </w:tcPr>
          <w:p w:rsidR="005B65BA" w:rsidRPr="005B65BA" w:rsidRDefault="00F30C73" w:rsidP="002F1F34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2014</w:t>
            </w:r>
          </w:p>
        </w:tc>
      </w:tr>
      <w:tr w:rsidR="003122F2" w:rsidRPr="005B65BA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5B65BA" w:rsidRDefault="005B65BA" w:rsidP="002F1F34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5B65BA" w:rsidRPr="005B65BA" w:rsidRDefault="005B65BA" w:rsidP="00D52F99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Cellnostics</w:t>
            </w:r>
          </w:p>
        </w:tc>
        <w:tc>
          <w:tcPr>
            <w:tcW w:w="5938" w:type="dxa"/>
            <w:gridSpan w:val="3"/>
            <w:vAlign w:val="bottom"/>
          </w:tcPr>
          <w:p w:rsidR="005B65BA" w:rsidRPr="005B65BA" w:rsidRDefault="00ED3CFA" w:rsidP="00ED3CFA">
            <w:pPr>
              <w:pStyle w:val="Sectionbodytext"/>
              <w:jc w:val="both"/>
              <w:rPr>
                <w:rStyle w:val="SectionHeadingChar"/>
                <w:rFonts w:asciiTheme="minorHAnsi" w:hAnsiTheme="minorHAnsi"/>
              </w:rPr>
            </w:pPr>
            <w:r>
              <w:t>Designed and built two test rigs to help with the testing and proving of new concepts.</w:t>
            </w:r>
          </w:p>
        </w:tc>
        <w:tc>
          <w:tcPr>
            <w:tcW w:w="1800" w:type="dxa"/>
            <w:gridSpan w:val="2"/>
            <w:vAlign w:val="bottom"/>
          </w:tcPr>
          <w:p w:rsidR="005B65BA" w:rsidRPr="005B65BA" w:rsidRDefault="00F673DC" w:rsidP="002F1F34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2014</w:t>
            </w:r>
            <w:r w:rsidR="004C34F6">
              <w:t>/2015</w:t>
            </w:r>
          </w:p>
        </w:tc>
      </w:tr>
      <w:tr w:rsidR="003122F2" w:rsidRPr="005B65BA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5B65BA" w:rsidRDefault="005B65BA" w:rsidP="002F1F34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5B65BA" w:rsidRPr="005B65BA" w:rsidRDefault="005B65BA" w:rsidP="00D52F99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Prosthetics</w:t>
            </w:r>
          </w:p>
        </w:tc>
        <w:tc>
          <w:tcPr>
            <w:tcW w:w="5938" w:type="dxa"/>
            <w:gridSpan w:val="3"/>
            <w:vAlign w:val="bottom"/>
          </w:tcPr>
          <w:p w:rsidR="005B65BA" w:rsidRPr="005B65BA" w:rsidRDefault="00EB113A" w:rsidP="00EB113A">
            <w:pPr>
              <w:pStyle w:val="Sectionbodytext"/>
              <w:jc w:val="both"/>
              <w:rPr>
                <w:rStyle w:val="SectionHeadingChar"/>
                <w:rFonts w:asciiTheme="minorHAnsi" w:hAnsiTheme="minorHAnsi"/>
              </w:rPr>
            </w:pPr>
            <w:r>
              <w:t>Was responsible for redesigning and refining the software as well as implemented a pressure sensor into the system.</w:t>
            </w:r>
          </w:p>
        </w:tc>
        <w:tc>
          <w:tcPr>
            <w:tcW w:w="1800" w:type="dxa"/>
            <w:gridSpan w:val="2"/>
            <w:vAlign w:val="bottom"/>
          </w:tcPr>
          <w:p w:rsidR="005B65BA" w:rsidRPr="005B65BA" w:rsidRDefault="00F673DC" w:rsidP="002F1F34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2014</w:t>
            </w:r>
            <w:r w:rsidR="004C34F6">
              <w:t>/2015</w:t>
            </w:r>
          </w:p>
        </w:tc>
      </w:tr>
      <w:tr w:rsidR="003122F2" w:rsidRPr="005B65BA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5B65BA" w:rsidRDefault="005B65BA" w:rsidP="002F1F34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5B65BA" w:rsidRPr="005B65BA" w:rsidRDefault="005B65BA" w:rsidP="00D52F99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Maths Mat</w:t>
            </w:r>
          </w:p>
        </w:tc>
        <w:tc>
          <w:tcPr>
            <w:tcW w:w="5938" w:type="dxa"/>
            <w:gridSpan w:val="3"/>
            <w:vAlign w:val="bottom"/>
          </w:tcPr>
          <w:p w:rsidR="005B65BA" w:rsidRPr="005B65BA" w:rsidRDefault="00ED3CFA" w:rsidP="00ED3CFA">
            <w:pPr>
              <w:pStyle w:val="Sectionbodytext"/>
              <w:jc w:val="both"/>
              <w:rPr>
                <w:rStyle w:val="SectionHeadingChar"/>
                <w:rFonts w:asciiTheme="minorHAnsi" w:hAnsiTheme="minorHAnsi"/>
              </w:rPr>
            </w:pPr>
            <w:r>
              <w:t>Co-Developer of the product. Designed the user interface and handled the wireless communications of the devices.</w:t>
            </w:r>
            <w:r w:rsidR="00F9409B">
              <w:t xml:space="preserve"> Also handled the hardware development.</w:t>
            </w:r>
          </w:p>
        </w:tc>
        <w:tc>
          <w:tcPr>
            <w:tcW w:w="1800" w:type="dxa"/>
            <w:gridSpan w:val="2"/>
            <w:vAlign w:val="bottom"/>
          </w:tcPr>
          <w:p w:rsidR="005B65BA" w:rsidRPr="005B65BA" w:rsidRDefault="00F673DC" w:rsidP="002F1F34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2014</w:t>
            </w:r>
            <w:r w:rsidR="004C34F6">
              <w:t>/2015</w:t>
            </w:r>
          </w:p>
        </w:tc>
      </w:tr>
      <w:tr w:rsidR="003122F2" w:rsidRPr="005B65BA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5B65BA" w:rsidRDefault="005B65BA" w:rsidP="002F1F34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5B65BA" w:rsidRPr="005B65BA" w:rsidRDefault="005B65BA" w:rsidP="00D52F99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Digital White Cane</w:t>
            </w:r>
          </w:p>
        </w:tc>
        <w:tc>
          <w:tcPr>
            <w:tcW w:w="5938" w:type="dxa"/>
            <w:gridSpan w:val="3"/>
            <w:vAlign w:val="bottom"/>
          </w:tcPr>
          <w:p w:rsidR="005B65BA" w:rsidRPr="005B65BA" w:rsidRDefault="00002FBA" w:rsidP="00ED3CFA">
            <w:pPr>
              <w:pStyle w:val="Sectionbodytext"/>
              <w:jc w:val="both"/>
              <w:rPr>
                <w:rStyle w:val="SectionHeadingChar"/>
                <w:rFonts w:asciiTheme="minorHAnsi" w:hAnsiTheme="minorHAnsi"/>
              </w:rPr>
            </w:pPr>
            <w:r>
              <w:t xml:space="preserve">Lead Developer of the device. </w:t>
            </w:r>
            <w:r w:rsidR="009B70F6">
              <w:t xml:space="preserve">Developed the electrical systems, algorithms and the software. </w:t>
            </w:r>
            <w:r>
              <w:t>Was involved in approaching and obtaining clients as well as the initial proposals.</w:t>
            </w:r>
          </w:p>
        </w:tc>
        <w:tc>
          <w:tcPr>
            <w:tcW w:w="1800" w:type="dxa"/>
            <w:gridSpan w:val="2"/>
            <w:vAlign w:val="bottom"/>
          </w:tcPr>
          <w:p w:rsidR="005B65BA" w:rsidRPr="005B65BA" w:rsidRDefault="00F673DC" w:rsidP="002F1F34">
            <w:pPr>
              <w:pStyle w:val="Sectionbodytext"/>
              <w:rPr>
                <w:rStyle w:val="SectionHeadingChar"/>
                <w:rFonts w:asciiTheme="minorHAnsi" w:hAnsiTheme="minorHAnsi"/>
              </w:rPr>
            </w:pPr>
            <w:r>
              <w:t>2014</w:t>
            </w:r>
          </w:p>
        </w:tc>
      </w:tr>
      <w:tr w:rsidR="00EB113A" w:rsidRPr="005B65BA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EB113A" w:rsidRDefault="00EB113A" w:rsidP="002F1F34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EB113A" w:rsidRDefault="00EB113A" w:rsidP="00D52F99">
            <w:pPr>
              <w:pStyle w:val="Sectionbodytext"/>
            </w:pPr>
            <w:r>
              <w:t>Nano Sensor</w:t>
            </w:r>
          </w:p>
        </w:tc>
        <w:tc>
          <w:tcPr>
            <w:tcW w:w="5938" w:type="dxa"/>
            <w:gridSpan w:val="3"/>
            <w:vAlign w:val="bottom"/>
          </w:tcPr>
          <w:p w:rsidR="00EB113A" w:rsidRDefault="00EB113A" w:rsidP="00ED3CFA">
            <w:pPr>
              <w:pStyle w:val="Sectionbodytext"/>
              <w:jc w:val="both"/>
            </w:pPr>
            <w:r>
              <w:t>Technical Assistance</w:t>
            </w:r>
            <w:r w:rsidR="000B6768">
              <w:t>, troubleshooting</w:t>
            </w:r>
            <w:r>
              <w:t xml:space="preserve"> and component design.</w:t>
            </w:r>
          </w:p>
        </w:tc>
        <w:tc>
          <w:tcPr>
            <w:tcW w:w="1800" w:type="dxa"/>
            <w:gridSpan w:val="2"/>
            <w:vAlign w:val="bottom"/>
          </w:tcPr>
          <w:p w:rsidR="00EB113A" w:rsidRDefault="00EB113A" w:rsidP="002F1F34">
            <w:pPr>
              <w:pStyle w:val="Sectionbodytext"/>
            </w:pPr>
            <w:r>
              <w:t>2014</w:t>
            </w:r>
          </w:p>
        </w:tc>
      </w:tr>
      <w:tr w:rsidR="004C34F6" w:rsidRPr="005B65BA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4C34F6" w:rsidRDefault="004C34F6" w:rsidP="002F1F34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4C34F6" w:rsidRDefault="004C34F6" w:rsidP="00D52F99">
            <w:pPr>
              <w:pStyle w:val="Sectionbodytext"/>
            </w:pPr>
            <w:r>
              <w:t>Continuous Positive Air Pressure (CPAP)</w:t>
            </w:r>
          </w:p>
        </w:tc>
        <w:tc>
          <w:tcPr>
            <w:tcW w:w="5938" w:type="dxa"/>
            <w:gridSpan w:val="3"/>
            <w:vAlign w:val="bottom"/>
          </w:tcPr>
          <w:p w:rsidR="004C34F6" w:rsidRDefault="004C34F6" w:rsidP="004C34F6">
            <w:pPr>
              <w:pStyle w:val="Sectionbodytext"/>
              <w:jc w:val="both"/>
            </w:pPr>
            <w:r>
              <w:t>Technical Assistance, troubleshooting and manufacturing.</w:t>
            </w:r>
          </w:p>
        </w:tc>
        <w:tc>
          <w:tcPr>
            <w:tcW w:w="1800" w:type="dxa"/>
            <w:gridSpan w:val="2"/>
            <w:vAlign w:val="bottom"/>
          </w:tcPr>
          <w:p w:rsidR="004C34F6" w:rsidRDefault="004C34F6" w:rsidP="002F1F34">
            <w:pPr>
              <w:pStyle w:val="Sectionbodytext"/>
            </w:pPr>
            <w:r>
              <w:t>2014</w:t>
            </w:r>
          </w:p>
        </w:tc>
      </w:tr>
      <w:tr w:rsidR="006450AE" w:rsidRPr="005B65BA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6450AE" w:rsidRDefault="006450AE" w:rsidP="002F1F34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6450AE" w:rsidRDefault="002A644F" w:rsidP="00D52F99">
            <w:pPr>
              <w:pStyle w:val="Sectionbodytext"/>
            </w:pPr>
            <w:r>
              <w:t>Safety and Security</w:t>
            </w:r>
          </w:p>
        </w:tc>
        <w:tc>
          <w:tcPr>
            <w:tcW w:w="5938" w:type="dxa"/>
            <w:gridSpan w:val="3"/>
            <w:vAlign w:val="bottom"/>
          </w:tcPr>
          <w:p w:rsidR="006450AE" w:rsidRDefault="002A644F" w:rsidP="004C34F6">
            <w:pPr>
              <w:pStyle w:val="Sectionbodytext"/>
              <w:jc w:val="both"/>
            </w:pPr>
            <w:r>
              <w:t>Developed a high energy power management system including circuit boards and software.</w:t>
            </w:r>
            <w:r w:rsidR="00317842">
              <w:t xml:space="preserve"> As well as developed a high powered flash circuit.</w:t>
            </w:r>
          </w:p>
        </w:tc>
        <w:tc>
          <w:tcPr>
            <w:tcW w:w="1800" w:type="dxa"/>
            <w:gridSpan w:val="2"/>
            <w:vAlign w:val="bottom"/>
          </w:tcPr>
          <w:p w:rsidR="006450AE" w:rsidRDefault="002A644F" w:rsidP="002F1F34">
            <w:pPr>
              <w:pStyle w:val="Sectionbodytext"/>
            </w:pPr>
            <w:r>
              <w:t>2015</w:t>
            </w:r>
          </w:p>
        </w:tc>
      </w:tr>
      <w:tr w:rsidR="002A644F" w:rsidRPr="005B65BA" w:rsidTr="00D52F99">
        <w:trPr>
          <w:gridAfter w:val="1"/>
          <w:wAfter w:w="30" w:type="dxa"/>
          <w:trHeight w:val="258"/>
          <w:jc w:val="center"/>
        </w:trPr>
        <w:tc>
          <w:tcPr>
            <w:tcW w:w="288" w:type="dxa"/>
            <w:vAlign w:val="bottom"/>
          </w:tcPr>
          <w:p w:rsidR="002A644F" w:rsidRDefault="002A644F" w:rsidP="002F1F34">
            <w:pPr>
              <w:pStyle w:val="ContactInfo"/>
              <w:jc w:val="left"/>
            </w:pPr>
          </w:p>
        </w:tc>
        <w:tc>
          <w:tcPr>
            <w:tcW w:w="2864" w:type="dxa"/>
            <w:gridSpan w:val="3"/>
            <w:vAlign w:val="center"/>
          </w:tcPr>
          <w:p w:rsidR="002A644F" w:rsidRDefault="002A644F" w:rsidP="00D52F99">
            <w:pPr>
              <w:pStyle w:val="Sectionbodytext"/>
            </w:pPr>
          </w:p>
        </w:tc>
        <w:tc>
          <w:tcPr>
            <w:tcW w:w="5938" w:type="dxa"/>
            <w:gridSpan w:val="3"/>
            <w:vAlign w:val="bottom"/>
          </w:tcPr>
          <w:p w:rsidR="002A644F" w:rsidRDefault="002A644F" w:rsidP="004C34F6">
            <w:pPr>
              <w:pStyle w:val="Sectionbodytext"/>
              <w:jc w:val="both"/>
            </w:pPr>
          </w:p>
        </w:tc>
        <w:tc>
          <w:tcPr>
            <w:tcW w:w="1800" w:type="dxa"/>
            <w:gridSpan w:val="2"/>
            <w:vAlign w:val="bottom"/>
          </w:tcPr>
          <w:p w:rsidR="002A644F" w:rsidRDefault="002A644F" w:rsidP="002F1F34">
            <w:pPr>
              <w:pStyle w:val="Sectionbodytext"/>
            </w:pPr>
          </w:p>
        </w:tc>
      </w:tr>
      <w:tr w:rsidR="00757021" w:rsidTr="00D7250E">
        <w:tblPrEx>
          <w:tblCellMar>
            <w:top w:w="58" w:type="dxa"/>
            <w:bottom w:w="5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10920" w:type="dxa"/>
            <w:gridSpan w:val="10"/>
            <w:shd w:val="clear" w:color="auto" w:fill="F9F9F9"/>
          </w:tcPr>
          <w:p w:rsidR="00757021" w:rsidRPr="00A979D2" w:rsidRDefault="008A20C0" w:rsidP="00B468ED">
            <w:pPr>
              <w:pStyle w:val="SectionHeading0"/>
            </w:pPr>
            <w:sdt>
              <w:sdtPr>
                <w:id w:val="5444144"/>
                <w:placeholder>
                  <w:docPart w:val="DA5DA5ED10924E098FB2EC93EEF6F9C4"/>
                </w:placeholder>
                <w:showingPlcHdr/>
              </w:sdtPr>
              <w:sdtEndPr/>
              <w:sdtContent>
                <w:r w:rsidR="00757021" w:rsidRPr="00A979D2">
                  <w:t>References:</w:t>
                </w:r>
              </w:sdtContent>
            </w:sdt>
          </w:p>
        </w:tc>
      </w:tr>
      <w:tr w:rsidR="00757021" w:rsidTr="00D7250E">
        <w:tblPrEx>
          <w:tblCellMar>
            <w:top w:w="58" w:type="dxa"/>
            <w:bottom w:w="5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585" w:type="dxa"/>
            <w:gridSpan w:val="3"/>
            <w:shd w:val="clear" w:color="auto" w:fill="auto"/>
          </w:tcPr>
          <w:p w:rsidR="00757021" w:rsidRDefault="008A20C0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62"/>
                <w:placeholder>
                  <w:docPart w:val="170A9F8B5D0048F5890B3B61AFFF3DFF"/>
                </w:placeholder>
                <w:showingPlcHdr/>
              </w:sdtPr>
              <w:sdtEndPr/>
              <w:sdtContent>
                <w:r w:rsidR="00757021">
                  <w:rPr>
                    <w:szCs w:val="20"/>
                  </w:rPr>
                  <w:t>1.</w:t>
                </w:r>
              </w:sdtContent>
            </w:sdt>
          </w:p>
        </w:tc>
        <w:tc>
          <w:tcPr>
            <w:tcW w:w="5082" w:type="dxa"/>
            <w:gridSpan w:val="2"/>
            <w:tcMar>
              <w:top w:w="86" w:type="dxa"/>
              <w:bottom w:w="86" w:type="dxa"/>
            </w:tcMar>
          </w:tcPr>
          <w:p w:rsidR="00757021" w:rsidRDefault="008A20C0" w:rsidP="00B468ED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5444190"/>
                <w:placeholder>
                  <w:docPart w:val="45F43D33BD26491BA75D2437153EAE1E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Robyn Verrinder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5"/>
                <w:placeholder>
                  <w:docPart w:val="21EEC78D31E348F08133F9BB34669121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Lecturer/Supervisor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6"/>
                <w:placeholder>
                  <w:docPart w:val="3841FFA9270D49D38A15014DB93C3ACD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UCT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7"/>
                <w:placeholder>
                  <w:docPart w:val="93BA9C0F63F6451B8425460BEA38283E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Rondebosch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8"/>
                <w:placeholder>
                  <w:docPart w:val="C7164425BF7049AFBD18A514C569B0A8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Cape Town, 7701</w:t>
                </w:r>
              </w:sdtContent>
            </w:sdt>
          </w:p>
          <w:p w:rsidR="00757021" w:rsidRPr="00F6257D" w:rsidRDefault="008A20C0" w:rsidP="00B468ED">
            <w:pPr>
              <w:rPr>
                <w:rFonts w:asciiTheme="majorHAnsi" w:hAnsiTheme="majorHAnsi"/>
                <w:sz w:val="20"/>
                <w:szCs w:val="20"/>
              </w:rPr>
            </w:pPr>
            <w:sdt>
              <w:sdtPr>
                <w:rPr>
                  <w:rStyle w:val="SectionbodytextChar"/>
                  <w:rFonts w:asciiTheme="majorHAnsi" w:hAnsiTheme="majorHAnsi"/>
                  <w:szCs w:val="20"/>
                </w:rPr>
                <w:id w:val="25448860"/>
                <w:placeholder>
                  <w:docPart w:val="DE9CF0A72C564D4293A288C42B1F81C0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F6257D" w:rsidRPr="00F6257D">
                  <w:rPr>
                    <w:rFonts w:asciiTheme="majorHAnsi" w:hAnsiTheme="majorHAnsi" w:cs="Segoe UI"/>
                    <w:color w:val="000000"/>
                    <w:sz w:val="20"/>
                    <w:szCs w:val="20"/>
                    <w:shd w:val="clear" w:color="auto" w:fill="FFFFFF"/>
                  </w:rPr>
                  <w:t>robyn.verrinder@uct.ac.za</w:t>
                </w:r>
              </w:sdtContent>
            </w:sdt>
          </w:p>
        </w:tc>
        <w:tc>
          <w:tcPr>
            <w:tcW w:w="5253" w:type="dxa"/>
            <w:gridSpan w:val="5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8886"/>
                <w:placeholder>
                  <w:docPart w:val="93CB31EAF78E4207A0756DFCE4F4B67E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Lecturer and thesis supervisor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8887"/>
                <w:placeholder>
                  <w:docPart w:val="0D582BFE6794405F90B76386B39BDA9D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UCT</w:t>
                </w:r>
              </w:sdtContent>
            </w:sdt>
            <w:r>
              <w:t xml:space="preserve"> from</w:t>
            </w:r>
            <w:r>
              <w:rPr>
                <w:rStyle w:val="SectionbodytextboldChar"/>
              </w:rPr>
              <w:t xml:space="preserve"> </w:t>
            </w:r>
            <w:sdt>
              <w:sdtPr>
                <w:rPr>
                  <w:rStyle w:val="SectionbodytextboldChar"/>
                </w:rPr>
                <w:id w:val="25448888"/>
                <w:placeholder>
                  <w:docPart w:val="676870422BA44E65AE8F18ABDBB9D4AC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2010-2013</w:t>
                </w:r>
                <w:r w:rsidR="003122F2">
                  <w:rPr>
                    <w:rStyle w:val="SectionbodytextboldChar"/>
                  </w:rPr>
                  <w:t>.</w:t>
                </w:r>
              </w:sdtContent>
            </w:sdt>
          </w:p>
        </w:tc>
      </w:tr>
      <w:tr w:rsidR="00757021" w:rsidTr="00D7250E">
        <w:tblPrEx>
          <w:tblCellMar>
            <w:top w:w="58" w:type="dxa"/>
            <w:bottom w:w="5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585" w:type="dxa"/>
            <w:gridSpan w:val="3"/>
            <w:shd w:val="clear" w:color="auto" w:fill="auto"/>
          </w:tcPr>
          <w:p w:rsidR="00757021" w:rsidRDefault="008A20C0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89"/>
                <w:placeholder>
                  <w:docPart w:val="F2ECEEEE0C194DAA9426D98238E7C597"/>
                </w:placeholder>
                <w:showingPlcHdr/>
              </w:sdtPr>
              <w:sdtEndPr/>
              <w:sdtContent>
                <w:r w:rsidR="00757021">
                  <w:rPr>
                    <w:szCs w:val="20"/>
                  </w:rPr>
                  <w:t>2.</w:t>
                </w:r>
              </w:sdtContent>
            </w:sdt>
          </w:p>
        </w:tc>
        <w:tc>
          <w:tcPr>
            <w:tcW w:w="5082" w:type="dxa"/>
            <w:gridSpan w:val="2"/>
            <w:shd w:val="clear" w:color="auto" w:fill="auto"/>
            <w:tcMar>
              <w:top w:w="86" w:type="dxa"/>
              <w:bottom w:w="86" w:type="dxa"/>
            </w:tcMar>
          </w:tcPr>
          <w:p w:rsidR="00757021" w:rsidRDefault="008A20C0" w:rsidP="00B468ED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890"/>
                <w:placeholder>
                  <w:docPart w:val="344FAB0E966147D8998C7D5C9992EB15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Peter Bosscha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1"/>
                <w:placeholder>
                  <w:docPart w:val="F29819B731B04E42A4AC3236280A9979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Senior Design Engineer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2"/>
                <w:placeholder>
                  <w:docPart w:val="4FAD7AD7022A4D5F81EE2AD4C262C8C1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CSIR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3"/>
                <w:placeholder>
                  <w:docPart w:val="D74B2A8B80A14260B4FEE38DBC8EED2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Beyers Naude Drive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4"/>
                <w:placeholder>
                  <w:docPart w:val="67F1469FF76E4CA4928E5A053153166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Pretoria, 0081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5"/>
                <w:placeholder>
                  <w:docPart w:val="E9F86105F1694E6488820C70B55A1EFF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012 841 3090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6"/>
                <w:placeholder>
                  <w:docPart w:val="02B8392D1CEA44D5988A64F71ADAF60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PBosscha@csir.co.za</w:t>
                </w:r>
              </w:sdtContent>
            </w:sdt>
          </w:p>
        </w:tc>
        <w:tc>
          <w:tcPr>
            <w:tcW w:w="5253" w:type="dxa"/>
            <w:gridSpan w:val="5"/>
            <w:shd w:val="clear" w:color="auto" w:fill="auto"/>
          </w:tcPr>
          <w:p w:rsidR="00757021" w:rsidRDefault="00757021" w:rsidP="005A3E97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53"/>
                <w:placeholder>
                  <w:docPart w:val="7FE154185FF443CD9BCF0DF82C09845A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5A3E97">
                  <w:rPr>
                    <w:rStyle w:val="SectionbodytextboldChar"/>
                  </w:rPr>
                  <w:t>Research Group Leader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54"/>
                <w:placeholder>
                  <w:docPart w:val="AB8254A32D084F13AA706B626777D01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CSIR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55"/>
                <w:placeholder>
                  <w:docPart w:val="CCE4243311FC41F1A22E32D5043B57A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 xml:space="preserve">2010 </w:t>
                </w:r>
                <w:r w:rsidR="003122F2">
                  <w:rPr>
                    <w:rStyle w:val="SectionbodytextboldChar"/>
                  </w:rPr>
                  <w:t>–</w:t>
                </w:r>
                <w:r>
                  <w:rPr>
                    <w:rStyle w:val="SectionbodytextboldChar"/>
                  </w:rPr>
                  <w:t xml:space="preserve"> Present</w:t>
                </w:r>
                <w:r w:rsidR="003122F2">
                  <w:rPr>
                    <w:rStyle w:val="SectionbodytextboldChar"/>
                  </w:rPr>
                  <w:t>.</w:t>
                </w:r>
              </w:sdtContent>
            </w:sdt>
          </w:p>
        </w:tc>
      </w:tr>
      <w:tr w:rsidR="00757021" w:rsidTr="00D7250E">
        <w:tblPrEx>
          <w:tblCellMar>
            <w:top w:w="58" w:type="dxa"/>
            <w:bottom w:w="5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585" w:type="dxa"/>
            <w:gridSpan w:val="3"/>
            <w:shd w:val="clear" w:color="auto" w:fill="auto"/>
          </w:tcPr>
          <w:p w:rsidR="00757021" w:rsidRDefault="008A20C0" w:rsidP="00B468ED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900"/>
                <w:placeholder>
                  <w:docPart w:val="F80237D50CF54A4CA4631F3F28BE8031"/>
                </w:placeholder>
                <w:showingPlcHdr/>
              </w:sdtPr>
              <w:sdtEndPr/>
              <w:sdtContent>
                <w:r w:rsidR="00757021">
                  <w:t>3</w:t>
                </w:r>
                <w:r w:rsidR="00757021">
                  <w:rPr>
                    <w:szCs w:val="20"/>
                  </w:rPr>
                  <w:t>.</w:t>
                </w:r>
              </w:sdtContent>
            </w:sdt>
          </w:p>
        </w:tc>
        <w:tc>
          <w:tcPr>
            <w:tcW w:w="5082" w:type="dxa"/>
            <w:gridSpan w:val="2"/>
            <w:shd w:val="clear" w:color="auto" w:fill="auto"/>
            <w:tcMar>
              <w:top w:w="86" w:type="dxa"/>
              <w:bottom w:w="86" w:type="dxa"/>
            </w:tcMar>
          </w:tcPr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901"/>
                <w:placeholder>
                  <w:docPart w:val="A5268AEB8AC649FCAF167E7598AB0578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757021">
                  <w:rPr>
                    <w:rStyle w:val="SectionbodytextboldChar"/>
                  </w:rPr>
                  <w:t>Dawid Oosthuizen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2"/>
                <w:placeholder>
                  <w:docPart w:val="D85C6C60C9A14ED3B57053C94F6A093C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Design Engineer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3"/>
                <w:placeholder>
                  <w:docPart w:val="987148826BB44D99A3ACBF796431717B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CSIR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4"/>
                <w:placeholder>
                  <w:docPart w:val="DF556DA8D02F409BB721C74B543245FC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Beyers Naude Drive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5"/>
                <w:placeholder>
                  <w:docPart w:val="C73CCF583E0A4285B4890F667C4BC75A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Pretoria, 0081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6"/>
                <w:placeholder>
                  <w:docPart w:val="8B21AE6DD6F343D68DD08D6242CF146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012 841 2622</w:t>
                </w:r>
              </w:sdtContent>
            </w:sdt>
          </w:p>
          <w:p w:rsidR="00757021" w:rsidRDefault="008A20C0" w:rsidP="00B468E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907"/>
                <w:placeholder>
                  <w:docPart w:val="EF85B68F607041D9A65F5E02D5699D3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757021">
                  <w:rPr>
                    <w:rStyle w:val="SectionbodytextChar"/>
                  </w:rPr>
                  <w:t>DOosthuizen@csir.co.za</w:t>
                </w:r>
              </w:sdtContent>
            </w:sdt>
          </w:p>
        </w:tc>
        <w:tc>
          <w:tcPr>
            <w:tcW w:w="5253" w:type="dxa"/>
            <w:gridSpan w:val="5"/>
            <w:shd w:val="clear" w:color="auto" w:fill="auto"/>
          </w:tcPr>
          <w:p w:rsidR="00757021" w:rsidRDefault="00757021" w:rsidP="00B468ED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67"/>
                <w:placeholder>
                  <w:docPart w:val="962BAAAEF3154BECB139BEA1C8C7B80E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Mentor and Senior Engineer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25449368"/>
                <w:placeholder>
                  <w:docPart w:val="62124B0AC18D4D3999597C9EE23ADA94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CSIR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69"/>
                <w:placeholder>
                  <w:docPart w:val="B77E1EA1B6494BE78482897E827B3EC5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2012-Present</w:t>
                </w:r>
                <w:r w:rsidR="003122F2">
                  <w:rPr>
                    <w:rStyle w:val="SectionbodytextboldChar"/>
                  </w:rPr>
                  <w:t>.</w:t>
                </w:r>
              </w:sdtContent>
            </w:sdt>
          </w:p>
        </w:tc>
      </w:tr>
      <w:tr w:rsidR="002A644F" w:rsidTr="00D7250E">
        <w:tblPrEx>
          <w:tblCellMar>
            <w:top w:w="58" w:type="dxa"/>
            <w:bottom w:w="5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585" w:type="dxa"/>
            <w:gridSpan w:val="3"/>
            <w:shd w:val="clear" w:color="auto" w:fill="auto"/>
          </w:tcPr>
          <w:p w:rsidR="002A644F" w:rsidRDefault="008A20C0" w:rsidP="00E57457">
            <w:pPr>
              <w:pStyle w:val="Sectionbodytext"/>
              <w:jc w:val="right"/>
            </w:pPr>
            <w:sdt>
              <w:sdtPr>
                <w:id w:val="-651915042"/>
                <w:placeholder>
                  <w:docPart w:val="B4BC84519AB642929EFE74C44BA8786A"/>
                </w:placeholder>
              </w:sdtPr>
              <w:sdtEndPr/>
              <w:sdtContent>
                <w:r w:rsidR="00E57457">
                  <w:t>4.</w:t>
                </w:r>
              </w:sdtContent>
            </w:sdt>
          </w:p>
        </w:tc>
        <w:tc>
          <w:tcPr>
            <w:tcW w:w="5082" w:type="dxa"/>
            <w:gridSpan w:val="2"/>
            <w:shd w:val="clear" w:color="auto" w:fill="auto"/>
            <w:tcMar>
              <w:top w:w="86" w:type="dxa"/>
              <w:bottom w:w="86" w:type="dxa"/>
            </w:tcMar>
          </w:tcPr>
          <w:p w:rsidR="002A644F" w:rsidRDefault="002A644F" w:rsidP="00B468ED">
            <w:pPr>
              <w:rPr>
                <w:rStyle w:val="SectionbodytextboldChar"/>
              </w:rPr>
            </w:pPr>
            <w:r>
              <w:rPr>
                <w:rStyle w:val="SectionbodytextboldChar"/>
              </w:rPr>
              <w:t>Johann Treurnicht</w:t>
            </w:r>
          </w:p>
          <w:sdt>
            <w:sdtPr>
              <w:rPr>
                <w:rStyle w:val="SectionbodytextChar"/>
              </w:rPr>
              <w:id w:val="58906494"/>
              <w:placeholder>
                <w:docPart w:val="E0AF2D1C3E524B1F9D6B3B6B7757CC1A"/>
              </w:placeholder>
            </w:sdtPr>
            <w:sdtEndPr>
              <w:rPr>
                <w:rStyle w:val="SectionbodytextChar"/>
              </w:rPr>
            </w:sdtEndPr>
            <w:sdtContent>
              <w:p w:rsidR="00D8452D" w:rsidRPr="00D8452D" w:rsidRDefault="00D8452D" w:rsidP="00D8452D">
                <w:pPr>
                  <w:rPr>
                    <w:color w:val="000000" w:themeColor="text1"/>
                    <w:sz w:val="20"/>
                  </w:rPr>
                </w:pPr>
                <w:r>
                  <w:rPr>
                    <w:rStyle w:val="SectionbodytextboldChar"/>
                    <w:b w:val="0"/>
                  </w:rPr>
                  <w:t>Senior Lecturer</w:t>
                </w:r>
              </w:p>
            </w:sdtContent>
          </w:sdt>
          <w:sdt>
            <w:sdtPr>
              <w:rPr>
                <w:rStyle w:val="SectionbodytextChar"/>
              </w:rPr>
              <w:id w:val="1408265768"/>
              <w:placeholder>
                <w:docPart w:val="ADF2E5B6E34249A8A26B434C6250BE93"/>
              </w:placeholder>
            </w:sdtPr>
            <w:sdtEndPr>
              <w:rPr>
                <w:rStyle w:val="SectionbodytextChar"/>
              </w:rPr>
            </w:sdtEndPr>
            <w:sdtContent>
              <w:p w:rsidR="00D8452D" w:rsidRPr="00D8452D" w:rsidRDefault="00D8452D" w:rsidP="00D8452D">
                <w:pPr>
                  <w:rPr>
                    <w:color w:val="000000" w:themeColor="text1"/>
                    <w:sz w:val="20"/>
                  </w:rPr>
                </w:pPr>
                <w:r>
                  <w:rPr>
                    <w:rStyle w:val="SectionbodytextboldChar"/>
                    <w:b w:val="0"/>
                  </w:rPr>
                  <w:t>University of Stellenbosch</w:t>
                </w:r>
              </w:p>
            </w:sdtContent>
          </w:sdt>
          <w:sdt>
            <w:sdtPr>
              <w:rPr>
                <w:rStyle w:val="SectionbodytextChar"/>
              </w:rPr>
              <w:id w:val="1305586505"/>
              <w:placeholder>
                <w:docPart w:val="59B3943B2C584D48BB0349939DF401CA"/>
              </w:placeholder>
            </w:sdtPr>
            <w:sdtEndPr>
              <w:rPr>
                <w:rStyle w:val="SectionbodytextChar"/>
              </w:rPr>
            </w:sdtEndPr>
            <w:sdtContent>
              <w:p w:rsidR="00D8452D" w:rsidRPr="00D8452D" w:rsidRDefault="00D8452D" w:rsidP="00D8452D">
                <w:pPr>
                  <w:rPr>
                    <w:color w:val="000000" w:themeColor="text1"/>
                    <w:sz w:val="20"/>
                  </w:rPr>
                </w:pPr>
                <w:r>
                  <w:rPr>
                    <w:rStyle w:val="SectionbodytextboldChar"/>
                    <w:b w:val="0"/>
                  </w:rPr>
                  <w:t>Stellenbosch, 7600</w:t>
                </w:r>
              </w:p>
            </w:sdtContent>
          </w:sdt>
          <w:p w:rsidR="00D8452D" w:rsidRDefault="008A20C0" w:rsidP="00D8452D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1906187356"/>
                <w:placeholder>
                  <w:docPart w:val="E87288FF2CAE4D099E9DB614AB8BC8D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D8452D">
                  <w:rPr>
                    <w:rStyle w:val="SectionbodytextChar"/>
                  </w:rPr>
                  <w:t>021 808 4409</w:t>
                </w:r>
              </w:sdtContent>
            </w:sdt>
          </w:p>
          <w:p w:rsidR="00B967E3" w:rsidRPr="00D8452D" w:rsidRDefault="008A20C0" w:rsidP="00B468ED">
            <w:pPr>
              <w:rPr>
                <w:rStyle w:val="SectionbodytextboldChar"/>
              </w:rPr>
            </w:pPr>
            <w:sdt>
              <w:sdtPr>
                <w:rPr>
                  <w:rStyle w:val="SectionbodytextChar"/>
                </w:rPr>
                <w:id w:val="1422829571"/>
                <w:placeholder>
                  <w:docPart w:val="E4EEF08951C44A6EAC13B06FB76320A7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D8452D">
                  <w:rPr>
                    <w:rStyle w:val="SectionbodytextboldChar"/>
                    <w:b w:val="0"/>
                  </w:rPr>
                  <w:t>JTreurn@sun.ac.za</w:t>
                </w:r>
              </w:sdtContent>
            </w:sdt>
          </w:p>
        </w:tc>
        <w:tc>
          <w:tcPr>
            <w:tcW w:w="5253" w:type="dxa"/>
            <w:gridSpan w:val="5"/>
            <w:shd w:val="clear" w:color="auto" w:fill="auto"/>
          </w:tcPr>
          <w:p w:rsidR="002A644F" w:rsidRDefault="00CC731C" w:rsidP="00CC731C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33832968"/>
                <w:placeholder>
                  <w:docPart w:val="06F8F48259BB427FA37188E0FFA7352B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Master’s Research Supervisor</w:t>
                </w:r>
              </w:sdtContent>
            </w:sdt>
            <w:r>
              <w:t xml:space="preserve"> at </w:t>
            </w:r>
            <w:sdt>
              <w:sdtPr>
                <w:rPr>
                  <w:rStyle w:val="SectionbodytextboldChar"/>
                </w:rPr>
                <w:id w:val="936172423"/>
                <w:placeholder>
                  <w:docPart w:val="BCEBF68ED541400DBB757083D6F35EB1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The University of Stellenbosch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752710269"/>
                <w:placeholder>
                  <w:docPart w:val="0610CE95A82B4E6C9ECF7FC2FA53E203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>
                  <w:rPr>
                    <w:rStyle w:val="SectionbodytextboldChar"/>
                  </w:rPr>
                  <w:t>2015-Present.</w:t>
                </w:r>
              </w:sdtContent>
            </w:sdt>
          </w:p>
        </w:tc>
      </w:tr>
    </w:tbl>
    <w:p w:rsidR="00757021" w:rsidRDefault="00757021" w:rsidP="000559DF"/>
    <w:sectPr w:rsidR="00757021" w:rsidSect="007D4B79">
      <w:headerReference w:type="default" r:id="rId8"/>
      <w:footerReference w:type="even" r:id="rId9"/>
      <w:footerReference w:type="default" r:id="rId10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0C0" w:rsidRDefault="008A20C0">
      <w:pPr>
        <w:spacing w:after="0" w:line="240" w:lineRule="auto"/>
      </w:pPr>
      <w:r>
        <w:separator/>
      </w:r>
    </w:p>
    <w:p w:rsidR="008A20C0" w:rsidRDefault="008A20C0"/>
  </w:endnote>
  <w:endnote w:type="continuationSeparator" w:id="0">
    <w:p w:rsidR="008A20C0" w:rsidRDefault="008A20C0">
      <w:pPr>
        <w:spacing w:after="0" w:line="240" w:lineRule="auto"/>
      </w:pPr>
      <w:r>
        <w:continuationSeparator/>
      </w:r>
    </w:p>
    <w:p w:rsidR="008A20C0" w:rsidRDefault="008A2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B37DB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3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:rsidR="00292511" w:rsidRPr="007D4B79" w:rsidRDefault="00B37DB1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1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0C0" w:rsidRDefault="008A20C0">
      <w:pPr>
        <w:spacing w:after="0" w:line="240" w:lineRule="auto"/>
      </w:pPr>
      <w:r>
        <w:separator/>
      </w:r>
    </w:p>
    <w:p w:rsidR="008A20C0" w:rsidRDefault="008A20C0"/>
  </w:footnote>
  <w:footnote w:type="continuationSeparator" w:id="0">
    <w:p w:rsidR="008A20C0" w:rsidRDefault="008A20C0">
      <w:pPr>
        <w:spacing w:after="0" w:line="240" w:lineRule="auto"/>
      </w:pPr>
      <w:r>
        <w:continuationSeparator/>
      </w:r>
    </w:p>
    <w:p w:rsidR="008A20C0" w:rsidRDefault="008A20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188" w:rsidRPr="007D4B79" w:rsidRDefault="008A20C0" w:rsidP="007D4B79">
    <w:pPr>
      <w:pStyle w:val="YourName"/>
    </w:pPr>
    <w:r>
      <w:rPr>
        <w:noProof/>
      </w:rPr>
      <w:pict>
        <v:shape id="_x0000_s2050" style="position:absolute;left:0;text-align:left;margin-left:-4.3pt;margin-top:101.95pt;width:546.45pt;height:629.2pt;z-index:-251657728;mso-position-horizontal-relative:margin" coordsize="11098,12745" path="m7,12741l,249r,l,245r,-3l1,229,3,214,8,197r4,-17l19,161r7,-19l32,133r5,-11l42,113r6,-9l55,94r7,-8l69,77r9,-8l85,61,95,53r10,-6l114,39r12,-6l137,28r12,-5l161,17r13,-4l189,11,203,9,218,8r8,l233,8r,l11065,r33,49l233,65r,l227,65r-8,l208,66r-12,2l185,69r-11,4l164,77r-8,3l146,85r-9,4l129,94r-7,7l114,106r-7,7l101,120r-6,6l90,133r-5,8l76,156r-8,14l61,185r-5,14l53,213r-4,12l48,235r-1,10l47,247r,2l47,249r4,12496l7,12741xe" fillcolor="#fabf8f [1945]" stroked="f">
          <v:fill opacity="41943f" color2="fill lighten(24)" rotate="t" angle="-135" method="linear sigma" focus="100%" type="gradient"/>
          <v:path arrowok="t"/>
          <w10:wrap anchorx="margin"/>
        </v:shape>
      </w:pict>
    </w:r>
    <w:r>
      <w:pict>
        <v:shape id="_x0000_s2049" style="position:absolute;left:0;text-align:left;margin-left:0;margin-top:-13.15pt;width:564.75pt;height:96.95pt;z-index:-251658752;mso-position-horizontal:center;mso-position-horizontal-relative:margin" coordsize="11295,2356" path="m11295,c11295,,5647,,,hdc,,18,2131,,2356,1066,2300,660,788,2131,523,3631,330,7300,853,8827,766hbc10354,679,10781,160,11295,xe" fillcolor="#ccc0d9 [1303]" stroked="f">
          <v:fill opacity="28180f" color2="fill lighten(0)" o:opacity2="11796f" rotate="t" method="linear sigma" focus="100%" type="gradient"/>
          <v:path arrowok="t"/>
          <w10:wrap anchorx="margin"/>
        </v:shape>
      </w:pict>
    </w:r>
    <w:sdt>
      <w:sdtPr>
        <w:alias w:val="Author"/>
        <w:tag w:val="Author"/>
        <w:id w:val="3644617"/>
        <w:placeholder>
          <w:docPart w:val="DE468489F61740AD89FC20DBB89D45CC"/>
        </w:placeholder>
      </w:sdtPr>
      <w:sdtEndPr/>
      <w:sdtContent>
        <w:r w:rsidR="00D06AA0">
          <w:t>Angus Steele</w:t>
        </w:r>
      </w:sdtContent>
    </w:sdt>
  </w:p>
  <w:sdt>
    <w:sdtPr>
      <w:rPr>
        <w:rStyle w:val="ContactInfoChar"/>
        <w:b/>
      </w:rPr>
      <w:id w:val="3644618"/>
      <w:placeholder>
        <w:docPart w:val="B1AA9CD4E7514C71A53147C2C69C9743"/>
      </w:placeholder>
    </w:sdtPr>
    <w:sdtEndPr>
      <w:rPr>
        <w:rStyle w:val="DefaultParagraphFont"/>
      </w:rPr>
    </w:sdtEndPr>
    <w:sdtContent>
      <w:p w:rsidR="000B3188" w:rsidRDefault="003E7A6A">
        <w:pPr>
          <w:pStyle w:val="ContactInfo"/>
        </w:pPr>
        <w:r>
          <w:t>Materials Science and Manufacturing</w:t>
        </w:r>
        <w:r w:rsidR="00D06AA0">
          <w:t xml:space="preserve"> | </w:t>
        </w:r>
        <w:r>
          <w:t>M</w:t>
        </w:r>
        <w:r w:rsidR="000619E7">
          <w:t>echatronics and Mi</w:t>
        </w:r>
        <w:r>
          <w:t>cro-manufacturing</w:t>
        </w:r>
      </w:p>
    </w:sdtContent>
  </w:sdt>
  <w:sdt>
    <w:sdtPr>
      <w:rPr>
        <w:rStyle w:val="ContactInfoChar"/>
        <w:b/>
      </w:rPr>
      <w:id w:val="3644619"/>
      <w:placeholder>
        <w:docPart w:val="5C3F8EC35ED440A9B5AB97A6F21C9B33"/>
      </w:placeholder>
    </w:sdtPr>
    <w:sdtEndPr>
      <w:rPr>
        <w:rStyle w:val="DefaultParagraphFont"/>
      </w:rPr>
    </w:sdtEndPr>
    <w:sdtContent>
      <w:p w:rsidR="000B3188" w:rsidRDefault="00D06AA0">
        <w:pPr>
          <w:pStyle w:val="ContactInfo"/>
        </w:pPr>
        <w:r>
          <w:rPr>
            <w:rStyle w:val="ContactInfoChar"/>
            <w:b/>
          </w:rPr>
          <w:t>072 341 8869</w:t>
        </w:r>
      </w:p>
    </w:sdtContent>
  </w:sdt>
  <w:sdt>
    <w:sdtPr>
      <w:rPr>
        <w:rStyle w:val="ContactInfoChar"/>
        <w:b/>
      </w:rPr>
      <w:id w:val="3644620"/>
      <w:placeholder>
        <w:docPart w:val="B28201FB786E46F4B202C6D62F74B33A"/>
      </w:placeholder>
    </w:sdtPr>
    <w:sdtEndPr>
      <w:rPr>
        <w:rStyle w:val="DefaultParagraphFont"/>
      </w:rPr>
    </w:sdtEndPr>
    <w:sdtContent>
      <w:p w:rsidR="000B3188" w:rsidRDefault="003E7A6A">
        <w:pPr>
          <w:pStyle w:val="ContactInfo"/>
        </w:pPr>
        <w:r>
          <w:rPr>
            <w:rStyle w:val="ContactInfoChar"/>
            <w:b/>
          </w:rPr>
          <w:t>ASteele</w:t>
        </w:r>
        <w:r w:rsidR="00D06AA0">
          <w:rPr>
            <w:rStyle w:val="ContactInfoChar"/>
            <w:b/>
          </w:rPr>
          <w:t>@</w:t>
        </w:r>
        <w:r>
          <w:rPr>
            <w:rStyle w:val="ContactInfoChar"/>
            <w:b/>
          </w:rPr>
          <w:t>csir.co.za</w:t>
        </w:r>
      </w:p>
    </w:sdtContent>
  </w:sdt>
  <w:sdt>
    <w:sdtPr>
      <w:rPr>
        <w:rStyle w:val="ContactInfoChar"/>
        <w:b/>
      </w:rPr>
      <w:id w:val="3644621"/>
      <w:placeholder>
        <w:docPart w:val="C98768C5FD1B40E19170F7E83180365E"/>
      </w:placeholder>
    </w:sdtPr>
    <w:sdtEndPr>
      <w:rPr>
        <w:rStyle w:val="DefaultParagraphFont"/>
      </w:rPr>
    </w:sdtEndPr>
    <w:sdtContent>
      <w:p w:rsidR="000B3188" w:rsidRDefault="003E7A6A">
        <w:pPr>
          <w:pStyle w:val="ContactInfo"/>
        </w:pPr>
        <w:r>
          <w:rPr>
            <w:rStyle w:val="ContactInfoChar"/>
            <w:b/>
          </w:rPr>
          <w:t>Career Ladder Review, Council of Scientific and Industrial Research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AA0"/>
    <w:rsid w:val="00002FBA"/>
    <w:rsid w:val="00013B3B"/>
    <w:rsid w:val="00045062"/>
    <w:rsid w:val="000559DF"/>
    <w:rsid w:val="000619E7"/>
    <w:rsid w:val="000B3188"/>
    <w:rsid w:val="000B6768"/>
    <w:rsid w:val="000F5A08"/>
    <w:rsid w:val="000F6F00"/>
    <w:rsid w:val="001269AF"/>
    <w:rsid w:val="00130027"/>
    <w:rsid w:val="00193A08"/>
    <w:rsid w:val="001B0C25"/>
    <w:rsid w:val="001B4BAB"/>
    <w:rsid w:val="001B59E4"/>
    <w:rsid w:val="001C49C0"/>
    <w:rsid w:val="001C68D9"/>
    <w:rsid w:val="00215E01"/>
    <w:rsid w:val="00225133"/>
    <w:rsid w:val="002421EB"/>
    <w:rsid w:val="00245B69"/>
    <w:rsid w:val="0024722C"/>
    <w:rsid w:val="00292511"/>
    <w:rsid w:val="002A644F"/>
    <w:rsid w:val="002F0451"/>
    <w:rsid w:val="00304982"/>
    <w:rsid w:val="003122F2"/>
    <w:rsid w:val="00317842"/>
    <w:rsid w:val="0036582D"/>
    <w:rsid w:val="003704A8"/>
    <w:rsid w:val="0038237E"/>
    <w:rsid w:val="00383CC7"/>
    <w:rsid w:val="00387162"/>
    <w:rsid w:val="00387ED8"/>
    <w:rsid w:val="003A5B54"/>
    <w:rsid w:val="003E4AE5"/>
    <w:rsid w:val="003E7A6A"/>
    <w:rsid w:val="00415E75"/>
    <w:rsid w:val="004274CF"/>
    <w:rsid w:val="004428C4"/>
    <w:rsid w:val="00473422"/>
    <w:rsid w:val="00487113"/>
    <w:rsid w:val="004B49F4"/>
    <w:rsid w:val="004C34F6"/>
    <w:rsid w:val="004E715C"/>
    <w:rsid w:val="00517978"/>
    <w:rsid w:val="00542C86"/>
    <w:rsid w:val="00562529"/>
    <w:rsid w:val="005637B3"/>
    <w:rsid w:val="005847DF"/>
    <w:rsid w:val="005A266D"/>
    <w:rsid w:val="005A3E97"/>
    <w:rsid w:val="005B65BA"/>
    <w:rsid w:val="005C25B9"/>
    <w:rsid w:val="005C71A9"/>
    <w:rsid w:val="0063343E"/>
    <w:rsid w:val="006450AE"/>
    <w:rsid w:val="0066743E"/>
    <w:rsid w:val="0067671F"/>
    <w:rsid w:val="00687655"/>
    <w:rsid w:val="006D3308"/>
    <w:rsid w:val="00721811"/>
    <w:rsid w:val="00736D7B"/>
    <w:rsid w:val="0074283B"/>
    <w:rsid w:val="00745FBC"/>
    <w:rsid w:val="00757021"/>
    <w:rsid w:val="0078081A"/>
    <w:rsid w:val="007968ED"/>
    <w:rsid w:val="007D4B79"/>
    <w:rsid w:val="007D5964"/>
    <w:rsid w:val="008067B8"/>
    <w:rsid w:val="00845572"/>
    <w:rsid w:val="00880ACB"/>
    <w:rsid w:val="0089131C"/>
    <w:rsid w:val="008A20C0"/>
    <w:rsid w:val="008A6A78"/>
    <w:rsid w:val="008B221D"/>
    <w:rsid w:val="008D0AF9"/>
    <w:rsid w:val="00912049"/>
    <w:rsid w:val="009133D5"/>
    <w:rsid w:val="00917608"/>
    <w:rsid w:val="009258D4"/>
    <w:rsid w:val="00966119"/>
    <w:rsid w:val="009671D0"/>
    <w:rsid w:val="00970AA3"/>
    <w:rsid w:val="00976B7C"/>
    <w:rsid w:val="00985323"/>
    <w:rsid w:val="009B70F6"/>
    <w:rsid w:val="009D5585"/>
    <w:rsid w:val="009F49BC"/>
    <w:rsid w:val="00A04D96"/>
    <w:rsid w:val="00A21769"/>
    <w:rsid w:val="00A21970"/>
    <w:rsid w:val="00A22A14"/>
    <w:rsid w:val="00A546C0"/>
    <w:rsid w:val="00A63A44"/>
    <w:rsid w:val="00AA6BB3"/>
    <w:rsid w:val="00AF2B07"/>
    <w:rsid w:val="00B27F4D"/>
    <w:rsid w:val="00B37DB1"/>
    <w:rsid w:val="00B803B9"/>
    <w:rsid w:val="00B967E3"/>
    <w:rsid w:val="00BB4380"/>
    <w:rsid w:val="00BC0797"/>
    <w:rsid w:val="00BF0F80"/>
    <w:rsid w:val="00C008D1"/>
    <w:rsid w:val="00C35F88"/>
    <w:rsid w:val="00C616AE"/>
    <w:rsid w:val="00C743DE"/>
    <w:rsid w:val="00CC359C"/>
    <w:rsid w:val="00CC731C"/>
    <w:rsid w:val="00CD44BE"/>
    <w:rsid w:val="00D06AA0"/>
    <w:rsid w:val="00D52F99"/>
    <w:rsid w:val="00D626A5"/>
    <w:rsid w:val="00D7250E"/>
    <w:rsid w:val="00D8452D"/>
    <w:rsid w:val="00DB61F2"/>
    <w:rsid w:val="00DE561D"/>
    <w:rsid w:val="00DE6FE3"/>
    <w:rsid w:val="00E4637B"/>
    <w:rsid w:val="00E57457"/>
    <w:rsid w:val="00E807CB"/>
    <w:rsid w:val="00E8224A"/>
    <w:rsid w:val="00E82CA6"/>
    <w:rsid w:val="00EA7F30"/>
    <w:rsid w:val="00EB113A"/>
    <w:rsid w:val="00ED3CFA"/>
    <w:rsid w:val="00F30C73"/>
    <w:rsid w:val="00F6257D"/>
    <w:rsid w:val="00F673DC"/>
    <w:rsid w:val="00F70554"/>
    <w:rsid w:val="00F929AE"/>
    <w:rsid w:val="00F9409B"/>
    <w:rsid w:val="00FB5EAE"/>
    <w:rsid w:val="00FE18F3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D626A5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D626A5"/>
    <w:rPr>
      <w:color w:val="000000" w:themeColor="text1"/>
      <w:sz w:val="20"/>
    </w:rPr>
  </w:style>
  <w:style w:type="paragraph" w:customStyle="1" w:styleId="SectionHeading0">
    <w:name w:val="Section Heading"/>
    <w:basedOn w:val="Normal"/>
    <w:link w:val="SectionHeadingChar0"/>
    <w:qFormat/>
    <w:rsid w:val="00757021"/>
    <w:pPr>
      <w:spacing w:after="0" w:line="240" w:lineRule="auto"/>
    </w:pPr>
    <w:rPr>
      <w:b/>
      <w:caps/>
      <w:color w:val="595959" w:themeColor="text1" w:themeTint="A6"/>
      <w:sz w:val="20"/>
    </w:rPr>
  </w:style>
  <w:style w:type="character" w:customStyle="1" w:styleId="SectionHeadingChar0">
    <w:name w:val="Section Heading Char"/>
    <w:basedOn w:val="DefaultParagraphFont"/>
    <w:link w:val="SectionHeading0"/>
    <w:rsid w:val="00757021"/>
    <w:rPr>
      <w:b/>
      <w:caps/>
      <w:color w:val="595959" w:themeColor="text1" w:themeTint="A6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us%20Steele\Downloads\TS01037802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6FD0B5F02E45829D24FA3C928A0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41F8B-8993-451D-9715-6DE35A7E0A35}"/>
      </w:docPartPr>
      <w:docPartBody>
        <w:p w:rsidR="00496113" w:rsidRDefault="009C0A81">
          <w:pPr>
            <w:pStyle w:val="766FD0B5F02E45829D24FA3C928A0410"/>
          </w:pPr>
          <w:r>
            <w:t>EDUCATION</w:t>
          </w:r>
        </w:p>
      </w:docPartBody>
    </w:docPart>
    <w:docPart>
      <w:docPartPr>
        <w:name w:val="B6400A65072F424395FF661A594D1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038EF-DC22-41FC-A3FC-9431B1A98EF2}"/>
      </w:docPartPr>
      <w:docPartBody>
        <w:p w:rsidR="00496113" w:rsidRDefault="009C0A81">
          <w:pPr>
            <w:pStyle w:val="B6400A65072F424395FF661A594D1185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FB140445E0844AB2881D129462A55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7D24-57E7-4A22-BCD8-A0731D4FD022}"/>
      </w:docPartPr>
      <w:docPartBody>
        <w:p w:rsidR="00496113" w:rsidRDefault="009C0A81">
          <w:pPr>
            <w:pStyle w:val="FB140445E0844AB2881D129462A55442"/>
          </w:pPr>
          <w:r>
            <w:t>[Ph.D. in English]</w:t>
          </w:r>
        </w:p>
      </w:docPartBody>
    </w:docPart>
    <w:docPart>
      <w:docPartPr>
        <w:name w:val="163240534DA94737BE2928B8BDA1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0486-13E7-4B23-A54E-9A3A60FEB39C}"/>
      </w:docPartPr>
      <w:docPartBody>
        <w:p w:rsidR="00496113" w:rsidRDefault="009C0A81">
          <w:pPr>
            <w:pStyle w:val="163240534DA94737BE2928B8BDA1C7AD"/>
          </w:pPr>
          <w:r>
            <w:t>[Dissertation: “The Cross-Cultural Communication Epidemic of the 21st Century”]</w:t>
          </w:r>
        </w:p>
      </w:docPartBody>
    </w:docPart>
    <w:docPart>
      <w:docPartPr>
        <w:name w:val="F6D1CED34DCD485CA5E1864DFE70F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EA19A-5D3D-47E6-8CD3-CCC7E51D9EBB}"/>
      </w:docPartPr>
      <w:docPartBody>
        <w:p w:rsidR="00496113" w:rsidRDefault="009C0A81">
          <w:pPr>
            <w:pStyle w:val="F6D1CED34DCD485CA5E1864DFE70F021"/>
          </w:pPr>
          <w:r>
            <w:t>[Honors: Dissertation passed “with Distinction”]</w:t>
          </w:r>
        </w:p>
      </w:docPartBody>
    </w:docPart>
    <w:docPart>
      <w:docPartPr>
        <w:name w:val="A8F9232BC66349A99FDBE4A82EB1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1D16-334C-4241-BB7B-CCBF17D64CA1}"/>
      </w:docPartPr>
      <w:docPartBody>
        <w:p w:rsidR="00496113" w:rsidRDefault="009C0A81">
          <w:pPr>
            <w:pStyle w:val="A8F9232BC66349A99FDBE4A82EB1BA39"/>
          </w:pPr>
          <w:r>
            <w:t>AWARDS</w:t>
          </w:r>
        </w:p>
      </w:docPartBody>
    </w:docPart>
    <w:docPart>
      <w:docPartPr>
        <w:name w:val="77D6634CD1C64765B851CC0FF5AA4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B13C8-F169-4051-A7A2-91513C2E2B60}"/>
      </w:docPartPr>
      <w:docPartBody>
        <w:p w:rsidR="00496113" w:rsidRDefault="009C0A81">
          <w:pPr>
            <w:pStyle w:val="77D6634CD1C64765B851CC0FF5AA4CED"/>
          </w:pPr>
          <w:r>
            <w:rPr>
              <w:rStyle w:val="SectionBodyChar"/>
            </w:rPr>
            <w:t>[Start Date]</w:t>
          </w:r>
        </w:p>
      </w:docPartBody>
    </w:docPart>
    <w:docPart>
      <w:docPartPr>
        <w:name w:val="B26B833C89114DBA8854FAB20666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6986-011C-48DA-A453-04D7F9207986}"/>
      </w:docPartPr>
      <w:docPartBody>
        <w:p w:rsidR="00496113" w:rsidRDefault="009C0A81">
          <w:pPr>
            <w:pStyle w:val="B26B833C89114DBA8854FAB20666EFD2"/>
          </w:pPr>
          <w:r>
            <w:rPr>
              <w:rStyle w:val="SectionBodyChar"/>
            </w:rPr>
            <w:t>[End Date]</w:t>
          </w:r>
        </w:p>
      </w:docPartBody>
    </w:docPart>
    <w:docPart>
      <w:docPartPr>
        <w:name w:val="5C2253E982F44062A8FE3A4695FE0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FAD6-ABC5-4011-8AFF-C7BD27F517A8}"/>
      </w:docPartPr>
      <w:docPartBody>
        <w:p w:rsidR="00496113" w:rsidRDefault="009C0A81">
          <w:pPr>
            <w:pStyle w:val="5C2253E982F44062A8FE3A4695FE089F"/>
          </w:pPr>
          <w:r>
            <w:t>TEACHING EXPERIENCE</w:t>
          </w:r>
        </w:p>
      </w:docPartBody>
    </w:docPart>
    <w:docPart>
      <w:docPartPr>
        <w:name w:val="CAEA8927F1804DACB991325F57954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CDE2-5DB2-4DD6-808A-EDD87DE736EA}"/>
      </w:docPartPr>
      <w:docPartBody>
        <w:p w:rsidR="00496113" w:rsidRDefault="009C0A81">
          <w:pPr>
            <w:pStyle w:val="CAEA8927F1804DACB991325F57954E5A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DE468489F61740AD89FC20DBB89D4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A6129-E23C-4442-A15B-43D45022D7F6}"/>
      </w:docPartPr>
      <w:docPartBody>
        <w:p w:rsidR="00496113" w:rsidRDefault="00F06103" w:rsidP="00F06103">
          <w:pPr>
            <w:pStyle w:val="DE468489F61740AD89FC20DBB89D45CC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B1AA9CD4E7514C71A53147C2C69C9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1F1E-E715-4D81-8B2A-5BE85B52E982}"/>
      </w:docPartPr>
      <w:docPartBody>
        <w:p w:rsidR="00496113" w:rsidRDefault="00F06103" w:rsidP="00F06103">
          <w:pPr>
            <w:pStyle w:val="B1AA9CD4E7514C71A53147C2C69C9743"/>
          </w:pPr>
          <w:r>
            <w:t>[B.A. Honors in English]</w:t>
          </w:r>
        </w:p>
      </w:docPartBody>
    </w:docPart>
    <w:docPart>
      <w:docPartPr>
        <w:name w:val="5C3F8EC35ED440A9B5AB97A6F21C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FC109-8E99-40C9-9BB2-F8B372E2A2CD}"/>
      </w:docPartPr>
      <w:docPartBody>
        <w:p w:rsidR="00496113" w:rsidRDefault="00F06103" w:rsidP="00F06103">
          <w:pPr>
            <w:pStyle w:val="5C3F8EC35ED440A9B5AB97A6F21C9B33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B28201FB786E46F4B202C6D62F74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16201-C5EB-40E0-94C0-17DE616E3C4D}"/>
      </w:docPartPr>
      <w:docPartBody>
        <w:p w:rsidR="00496113" w:rsidRDefault="00F06103" w:rsidP="00F06103">
          <w:pPr>
            <w:pStyle w:val="B28201FB786E46F4B202C6D62F74B33A"/>
          </w:pPr>
          <w:r>
            <w:rPr>
              <w:rStyle w:val="Sectionbody02Char"/>
            </w:rPr>
            <w:t>[Postdoctoral Fellowship, Elm University]</w:t>
          </w:r>
        </w:p>
      </w:docPartBody>
    </w:docPart>
    <w:docPart>
      <w:docPartPr>
        <w:name w:val="C98768C5FD1B40E19170F7E831803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63319-DD07-4231-B5BF-598D53FA782B}"/>
      </w:docPartPr>
      <w:docPartBody>
        <w:p w:rsidR="00496113" w:rsidRDefault="00F06103" w:rsidP="00F06103">
          <w:pPr>
            <w:pStyle w:val="C98768C5FD1B40E19170F7E83180365E"/>
          </w:pPr>
          <w:r>
            <w:t>[President’s Fellowship, Oak Tree University]</w:t>
          </w:r>
        </w:p>
      </w:docPartBody>
    </w:docPart>
    <w:docPart>
      <w:docPartPr>
        <w:name w:val="95A602FFA8E54B9FB1232BF8290FA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16183-E3D0-4CDE-9C13-200E80100691}"/>
      </w:docPartPr>
      <w:docPartBody>
        <w:p w:rsidR="009B7825" w:rsidRDefault="00BC6805" w:rsidP="00BC6805">
          <w:pPr>
            <w:pStyle w:val="95A602FFA8E54B9FB1232BF8290FA701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DA5DA5ED10924E098FB2EC93EEF6F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AA3F4-42FA-4CC1-B6B5-26F9A16AC231}"/>
      </w:docPartPr>
      <w:docPartBody>
        <w:p w:rsidR="00EC4965" w:rsidRDefault="009B7825" w:rsidP="009B7825">
          <w:pPr>
            <w:pStyle w:val="DA5DA5ED10924E098FB2EC93EEF6F9C4"/>
          </w:pPr>
          <w:r w:rsidRPr="00A979D2">
            <w:t>References:</w:t>
          </w:r>
        </w:p>
      </w:docPartBody>
    </w:docPart>
    <w:docPart>
      <w:docPartPr>
        <w:name w:val="170A9F8B5D0048F5890B3B61AFFF3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46AB-F0CE-48E8-9C1D-3CDE73A53C0C}"/>
      </w:docPartPr>
      <w:docPartBody>
        <w:p w:rsidR="00EC4965" w:rsidRDefault="009B7825" w:rsidP="009B7825">
          <w:pPr>
            <w:pStyle w:val="170A9F8B5D0048F5890B3B61AFFF3DFF"/>
          </w:pPr>
          <w:r>
            <w:rPr>
              <w:szCs w:val="20"/>
            </w:rPr>
            <w:t>1.</w:t>
          </w:r>
        </w:p>
      </w:docPartBody>
    </w:docPart>
    <w:docPart>
      <w:docPartPr>
        <w:name w:val="45F43D33BD26491BA75D2437153E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EC110-A004-4FDD-A080-F67AE7CCD94A}"/>
      </w:docPartPr>
      <w:docPartBody>
        <w:p w:rsidR="00EC4965" w:rsidRDefault="009B7825" w:rsidP="009B7825">
          <w:pPr>
            <w:pStyle w:val="45F43D33BD26491BA75D2437153EAE1E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21EEC78D31E348F08133F9BB3466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29707-1E1E-4F11-AC3E-F56C8881BE74}"/>
      </w:docPartPr>
      <w:docPartBody>
        <w:p w:rsidR="00EC4965" w:rsidRDefault="009B7825" w:rsidP="009B7825">
          <w:pPr>
            <w:pStyle w:val="21EEC78D31E348F08133F9BB34669121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3841FFA9270D49D38A15014DB93C3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6383-D802-4C40-9D02-ECB9EA0544C4}"/>
      </w:docPartPr>
      <w:docPartBody>
        <w:p w:rsidR="00EC4965" w:rsidRDefault="009B7825" w:rsidP="009B7825">
          <w:pPr>
            <w:pStyle w:val="3841FFA9270D49D38A15014DB93C3ACD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93BA9C0F63F6451B8425460BEA382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DE168-373C-40DE-ABA9-5B579644267C}"/>
      </w:docPartPr>
      <w:docPartBody>
        <w:p w:rsidR="00EC4965" w:rsidRDefault="009B7825" w:rsidP="009B7825">
          <w:pPr>
            <w:pStyle w:val="93BA9C0F63F6451B8425460BEA38283E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C7164425BF7049AFBD18A514C569B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636E-77C1-4310-8FA0-D256DEDFD3C4}"/>
      </w:docPartPr>
      <w:docPartBody>
        <w:p w:rsidR="00EC4965" w:rsidRDefault="009B7825" w:rsidP="009B7825">
          <w:pPr>
            <w:pStyle w:val="C7164425BF7049AFBD18A514C569B0A8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DE9CF0A72C564D4293A288C42B1F8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02B66-DB8F-45E1-A1D4-BAE6670670E6}"/>
      </w:docPartPr>
      <w:docPartBody>
        <w:p w:rsidR="00EC4965" w:rsidRDefault="009B7825" w:rsidP="009B7825">
          <w:pPr>
            <w:pStyle w:val="DE9CF0A72C564D4293A288C42B1F81C0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93CB31EAF78E4207A0756DFCE4F4B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8041-FA96-4FD5-93E2-99D63FDAE368}"/>
      </w:docPartPr>
      <w:docPartBody>
        <w:p w:rsidR="00EC4965" w:rsidRDefault="009B7825" w:rsidP="009B7825">
          <w:pPr>
            <w:pStyle w:val="93CB31EAF78E4207A0756DFCE4F4B67E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0D582BFE6794405F90B76386B39BD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F67A-A02D-4CDF-A6C2-7A4E7D560A4F}"/>
      </w:docPartPr>
      <w:docPartBody>
        <w:p w:rsidR="00EC4965" w:rsidRDefault="009B7825" w:rsidP="009B7825">
          <w:pPr>
            <w:pStyle w:val="0D582BFE6794405F90B76386B39BDA9D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676870422BA44E65AE8F18ABDBB9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A4EA7-38B9-4295-AB2E-5A77E745B3A9}"/>
      </w:docPartPr>
      <w:docPartBody>
        <w:p w:rsidR="00EC4965" w:rsidRDefault="009B7825" w:rsidP="009B7825">
          <w:pPr>
            <w:pStyle w:val="676870422BA44E65AE8F18ABDBB9D4AC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F2ECEEEE0C194DAA9426D98238E7C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F0D43-BA26-4CC9-92DF-4C1B00001717}"/>
      </w:docPartPr>
      <w:docPartBody>
        <w:p w:rsidR="00EC4965" w:rsidRDefault="009B7825" w:rsidP="009B7825">
          <w:pPr>
            <w:pStyle w:val="F2ECEEEE0C194DAA9426D98238E7C597"/>
          </w:pPr>
          <w:r>
            <w:rPr>
              <w:szCs w:val="20"/>
            </w:rPr>
            <w:t>2.</w:t>
          </w:r>
        </w:p>
      </w:docPartBody>
    </w:docPart>
    <w:docPart>
      <w:docPartPr>
        <w:name w:val="344FAB0E966147D8998C7D5C9992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17DF1-E4E3-4C41-8A30-27D5DFD6FF7C}"/>
      </w:docPartPr>
      <w:docPartBody>
        <w:p w:rsidR="00EC4965" w:rsidRDefault="009B7825" w:rsidP="009B7825">
          <w:pPr>
            <w:pStyle w:val="344FAB0E966147D8998C7D5C9992EB15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F29819B731B04E42A4AC3236280A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7AC0-FC92-478D-9A53-F05177CC3D84}"/>
      </w:docPartPr>
      <w:docPartBody>
        <w:p w:rsidR="00EC4965" w:rsidRDefault="009B7825" w:rsidP="009B7825">
          <w:pPr>
            <w:pStyle w:val="F29819B731B04E42A4AC3236280A9979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4FAD7AD7022A4D5F81EE2AD4C262C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FABB-10E2-449D-A666-4E682E297BBC}"/>
      </w:docPartPr>
      <w:docPartBody>
        <w:p w:rsidR="00EC4965" w:rsidRDefault="009B7825" w:rsidP="009B7825">
          <w:pPr>
            <w:pStyle w:val="4FAD7AD7022A4D5F81EE2AD4C262C8C1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D74B2A8B80A14260B4FEE38DBC8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422D-A334-418A-BBC5-BD8B89D3653B}"/>
      </w:docPartPr>
      <w:docPartBody>
        <w:p w:rsidR="00EC4965" w:rsidRDefault="009B7825" w:rsidP="009B7825">
          <w:pPr>
            <w:pStyle w:val="D74B2A8B80A14260B4FEE38DBC8EED25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67F1469FF76E4CA4928E5A0531531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4FBC-179D-4616-AD65-240FA1CFCB43}"/>
      </w:docPartPr>
      <w:docPartBody>
        <w:p w:rsidR="00EC4965" w:rsidRDefault="009B7825" w:rsidP="009B7825">
          <w:pPr>
            <w:pStyle w:val="67F1469FF76E4CA4928E5A0531531665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E9F86105F1694E6488820C70B55A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9E47-0098-4706-9047-277A61E04EF2}"/>
      </w:docPartPr>
      <w:docPartBody>
        <w:p w:rsidR="00EC4965" w:rsidRDefault="009B7825" w:rsidP="009B7825">
          <w:pPr>
            <w:pStyle w:val="E9F86105F1694E6488820C70B55A1EFF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02B8392D1CEA44D5988A64F71ADAF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CC8A3-CA38-4231-9CBA-82ADD6141357}"/>
      </w:docPartPr>
      <w:docPartBody>
        <w:p w:rsidR="00EC4965" w:rsidRDefault="009B7825" w:rsidP="009B7825">
          <w:pPr>
            <w:pStyle w:val="02B8392D1CEA44D5988A64F71ADAF604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7FE154185FF443CD9BCF0DF82C098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2C4C-700E-47C2-8834-23818867D01E}"/>
      </w:docPartPr>
      <w:docPartBody>
        <w:p w:rsidR="00EC4965" w:rsidRDefault="009B7825" w:rsidP="009B7825">
          <w:pPr>
            <w:pStyle w:val="7FE154185FF443CD9BCF0DF82C09845A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AB8254A32D084F13AA706B626777D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01091-BC98-4B25-839B-771D8B6BB1E6}"/>
      </w:docPartPr>
      <w:docPartBody>
        <w:p w:rsidR="00EC4965" w:rsidRDefault="009B7825" w:rsidP="009B7825">
          <w:pPr>
            <w:pStyle w:val="AB8254A32D084F13AA706B626777D012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CCE4243311FC41F1A22E32D5043B5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14C5-F5DA-48C9-8A28-145D14E4AB9B}"/>
      </w:docPartPr>
      <w:docPartBody>
        <w:p w:rsidR="00EC4965" w:rsidRDefault="009B7825" w:rsidP="009B7825">
          <w:pPr>
            <w:pStyle w:val="CCE4243311FC41F1A22E32D5043B57A2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F80237D50CF54A4CA4631F3F28BE8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048F-ACB7-4D66-B6FF-8303F10ED6C6}"/>
      </w:docPartPr>
      <w:docPartBody>
        <w:p w:rsidR="00EC4965" w:rsidRDefault="009B7825" w:rsidP="009B7825">
          <w:pPr>
            <w:pStyle w:val="F80237D50CF54A4CA4631F3F28BE8031"/>
          </w:pPr>
          <w:r>
            <w:t>3</w:t>
          </w:r>
          <w:r>
            <w:rPr>
              <w:szCs w:val="20"/>
            </w:rPr>
            <w:t>.</w:t>
          </w:r>
        </w:p>
      </w:docPartBody>
    </w:docPart>
    <w:docPart>
      <w:docPartPr>
        <w:name w:val="A5268AEB8AC649FCAF167E7598AB0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85510-8762-42B9-97FD-3F1389060F2B}"/>
      </w:docPartPr>
      <w:docPartBody>
        <w:p w:rsidR="00EC4965" w:rsidRDefault="009B7825" w:rsidP="009B7825">
          <w:pPr>
            <w:pStyle w:val="A5268AEB8AC649FCAF167E7598AB0578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D85C6C60C9A14ED3B57053C94F6A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114D9-85B8-4727-A3FD-B97FEC210DCA}"/>
      </w:docPartPr>
      <w:docPartBody>
        <w:p w:rsidR="00EC4965" w:rsidRDefault="009B7825" w:rsidP="009B7825">
          <w:pPr>
            <w:pStyle w:val="D85C6C60C9A14ED3B57053C94F6A093C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987148826BB44D99A3ACBF7964317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7B7AA-6E3C-4329-8E00-9424115DFB66}"/>
      </w:docPartPr>
      <w:docPartBody>
        <w:p w:rsidR="00EC4965" w:rsidRDefault="009B7825" w:rsidP="009B7825">
          <w:pPr>
            <w:pStyle w:val="987148826BB44D99A3ACBF796431717B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DF556DA8D02F409BB721C74B5432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DD498-F8FB-4F86-B818-6A996491775C}"/>
      </w:docPartPr>
      <w:docPartBody>
        <w:p w:rsidR="00EC4965" w:rsidRDefault="009B7825" w:rsidP="009B7825">
          <w:pPr>
            <w:pStyle w:val="DF556DA8D02F409BB721C74B543245FC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C73CCF583E0A4285B4890F667C4B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223D-CC3F-48D1-8FDC-125A5606B905}"/>
      </w:docPartPr>
      <w:docPartBody>
        <w:p w:rsidR="00EC4965" w:rsidRDefault="009B7825" w:rsidP="009B7825">
          <w:pPr>
            <w:pStyle w:val="C73CCF583E0A4285B4890F667C4BC75A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8B21AE6DD6F343D68DD08D6242CF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3A92-BA18-4224-ADFC-3F3D59245CDB}"/>
      </w:docPartPr>
      <w:docPartBody>
        <w:p w:rsidR="00EC4965" w:rsidRDefault="009B7825" w:rsidP="009B7825">
          <w:pPr>
            <w:pStyle w:val="8B21AE6DD6F343D68DD08D6242CF1463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EF85B68F607041D9A65F5E02D569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76F1E-EE19-4B66-B8B1-34BD8AA36EFE}"/>
      </w:docPartPr>
      <w:docPartBody>
        <w:p w:rsidR="00EC4965" w:rsidRDefault="009B7825" w:rsidP="009B7825">
          <w:pPr>
            <w:pStyle w:val="EF85B68F607041D9A65F5E02D5699D35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962BAAAEF3154BECB139BEA1C8C7B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89D15-403B-4D0C-8EF9-5353FA1E83CB}"/>
      </w:docPartPr>
      <w:docPartBody>
        <w:p w:rsidR="00EC4965" w:rsidRDefault="009B7825" w:rsidP="009B7825">
          <w:pPr>
            <w:pStyle w:val="962BAAAEF3154BECB139BEA1C8C7B80E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62124B0AC18D4D3999597C9EE23AD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5063A-EF23-482F-8A83-8D3DE3EFB38C}"/>
      </w:docPartPr>
      <w:docPartBody>
        <w:p w:rsidR="00EC4965" w:rsidRDefault="009B7825" w:rsidP="009B7825">
          <w:pPr>
            <w:pStyle w:val="62124B0AC18D4D3999597C9EE23ADA94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B77E1EA1B6494BE78482897E827B3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A5AE5-29A7-4443-851D-1841B46B8662}"/>
      </w:docPartPr>
      <w:docPartBody>
        <w:p w:rsidR="00EC4965" w:rsidRDefault="009B7825" w:rsidP="009B7825">
          <w:pPr>
            <w:pStyle w:val="B77E1EA1B6494BE78482897E827B3EC5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CD4CF61B03A5459082AF24C60CB7B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6044-A3F4-4896-93A3-8D050AF8D01C}"/>
      </w:docPartPr>
      <w:docPartBody>
        <w:p w:rsidR="00333B1B" w:rsidRDefault="00101AF5" w:rsidP="00101AF5">
          <w:pPr>
            <w:pStyle w:val="CD4CF61B03A5459082AF24C60CB7B789"/>
          </w:pPr>
          <w:r>
            <w:t>TEACHING EXPERIENCE</w:t>
          </w:r>
        </w:p>
      </w:docPartBody>
    </w:docPart>
    <w:docPart>
      <w:docPartPr>
        <w:name w:val="FF12CF0F29624B46BA28ABA6C9227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E56BD-8230-427A-9895-2F0A5B3518C4}"/>
      </w:docPartPr>
      <w:docPartBody>
        <w:p w:rsidR="00333B1B" w:rsidRDefault="00101AF5" w:rsidP="00101AF5">
          <w:pPr>
            <w:pStyle w:val="FF12CF0F29624B46BA28ABA6C9227877"/>
          </w:pPr>
          <w:r>
            <w:t>EDUCATION</w:t>
          </w:r>
        </w:p>
      </w:docPartBody>
    </w:docPart>
    <w:docPart>
      <w:docPartPr>
        <w:name w:val="2FD0C74FA284459BB8661D13526A0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FF7E7-BF4A-4DBC-9059-A2021DC317D5}"/>
      </w:docPartPr>
      <w:docPartBody>
        <w:p w:rsidR="00333B1B" w:rsidRDefault="00101AF5" w:rsidP="00101AF5">
          <w:pPr>
            <w:pStyle w:val="2FD0C74FA284459BB8661D13526A01D3"/>
          </w:pPr>
          <w:r>
            <w:t>EDUCATION</w:t>
          </w:r>
        </w:p>
      </w:docPartBody>
    </w:docPart>
    <w:docPart>
      <w:docPartPr>
        <w:name w:val="0EB505513AD544089825D8053B61F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58774-9E6A-4197-A3F4-69BDC34253D3}"/>
      </w:docPartPr>
      <w:docPartBody>
        <w:p w:rsidR="00333B1B" w:rsidRDefault="00101AF5" w:rsidP="00101AF5">
          <w:pPr>
            <w:pStyle w:val="0EB505513AD544089825D8053B61F887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2E7402ECCD074A8FAA4FC0883FE89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2EB9D-CBCB-46F7-9E1A-0256072CCA5A}"/>
      </w:docPartPr>
      <w:docPartBody>
        <w:p w:rsidR="00333B1B" w:rsidRDefault="00101AF5" w:rsidP="00101AF5">
          <w:pPr>
            <w:pStyle w:val="2E7402ECCD074A8FAA4FC0883FE89602"/>
          </w:pPr>
          <w:r>
            <w:t>[Ph.D. in English]</w:t>
          </w:r>
        </w:p>
      </w:docPartBody>
    </w:docPart>
    <w:docPart>
      <w:docPartPr>
        <w:name w:val="706190EE081E4DDAB71F33D500F4D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C358E-22D0-4E8A-980D-C6F52E349943}"/>
      </w:docPartPr>
      <w:docPartBody>
        <w:p w:rsidR="00333B1B" w:rsidRDefault="00101AF5" w:rsidP="00101AF5">
          <w:pPr>
            <w:pStyle w:val="706190EE081E4DDAB71F33D500F4D35A"/>
          </w:pPr>
          <w:r>
            <w:t>TEACHING EXPERIENCE</w:t>
          </w:r>
        </w:p>
      </w:docPartBody>
    </w:docPart>
    <w:docPart>
      <w:docPartPr>
        <w:name w:val="34711F14A6E64E1D92A6C50FE9E5D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930D5-8BA4-45FA-88CA-4EE6880C642A}"/>
      </w:docPartPr>
      <w:docPartBody>
        <w:p w:rsidR="00333B1B" w:rsidRDefault="00101AF5" w:rsidP="00101AF5">
          <w:pPr>
            <w:pStyle w:val="34711F14A6E64E1D92A6C50FE9E5D3AE"/>
          </w:pPr>
          <w:r>
            <w:t>TEACHING EXPERIENCE</w:t>
          </w:r>
        </w:p>
      </w:docPartBody>
    </w:docPart>
    <w:docPart>
      <w:docPartPr>
        <w:name w:val="7056E772ADE84A35B92796F61E60C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0BBF9-79A1-482A-99A8-1DE0F704B140}"/>
      </w:docPartPr>
      <w:docPartBody>
        <w:p w:rsidR="00333B1B" w:rsidRDefault="00101AF5" w:rsidP="00101AF5">
          <w:pPr>
            <w:pStyle w:val="7056E772ADE84A35B92796F61E60C02B"/>
          </w:pPr>
          <w:r>
            <w:t>TEACHING EXPERIENCE</w:t>
          </w:r>
        </w:p>
      </w:docPartBody>
    </w:docPart>
    <w:docPart>
      <w:docPartPr>
        <w:name w:val="2A7712459CE345BAA808A255AD069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C1CA6-1F7E-4F73-82FF-E38E5F79C119}"/>
      </w:docPartPr>
      <w:docPartBody>
        <w:p w:rsidR="00333B1B" w:rsidRDefault="00101AF5" w:rsidP="00101AF5">
          <w:pPr>
            <w:pStyle w:val="2A7712459CE345BAA808A255AD0698DB"/>
          </w:pPr>
          <w:r>
            <w:t>TEACHING EXPERIENCE</w:t>
          </w:r>
        </w:p>
      </w:docPartBody>
    </w:docPart>
    <w:docPart>
      <w:docPartPr>
        <w:name w:val="6EB415011B614207BDD3E76009F7D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40B4A-7404-4625-8781-FFFA6B94A33B}"/>
      </w:docPartPr>
      <w:docPartBody>
        <w:p w:rsidR="00333B1B" w:rsidRDefault="00101AF5" w:rsidP="00101AF5">
          <w:pPr>
            <w:pStyle w:val="6EB415011B614207BDD3E76009F7DCDE"/>
          </w:pPr>
          <w:r>
            <w:t>RELATED EXPERIENCE</w:t>
          </w:r>
        </w:p>
      </w:docPartBody>
    </w:docPart>
    <w:docPart>
      <w:docPartPr>
        <w:name w:val="06F8F48259BB427FA37188E0FFA73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89E04-6108-49D7-BE9E-BD02E9F8FF7F}"/>
      </w:docPartPr>
      <w:docPartBody>
        <w:p w:rsidR="00E87878" w:rsidRDefault="00A86A1F" w:rsidP="00A86A1F">
          <w:pPr>
            <w:pStyle w:val="06F8F48259BB427FA37188E0FFA7352B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BCEBF68ED541400DBB757083D6F35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A0636-7DD3-4AB4-AEC1-15A9C0F6914F}"/>
      </w:docPartPr>
      <w:docPartBody>
        <w:p w:rsidR="00E87878" w:rsidRDefault="00A86A1F" w:rsidP="00A86A1F">
          <w:pPr>
            <w:pStyle w:val="BCEBF68ED541400DBB757083D6F35EB1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0610CE95A82B4E6C9ECF7FC2FA53E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0BDD-9E3F-46EA-B548-E4D543D2EBBD}"/>
      </w:docPartPr>
      <w:docPartBody>
        <w:p w:rsidR="00E87878" w:rsidRDefault="00A86A1F" w:rsidP="00A86A1F">
          <w:pPr>
            <w:pStyle w:val="0610CE95A82B4E6C9ECF7FC2FA53E203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B4BC84519AB642929EFE74C44BA8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2564-BE69-44F5-8406-33A51F0BC6F2}"/>
      </w:docPartPr>
      <w:docPartBody>
        <w:p w:rsidR="00E87878" w:rsidRDefault="00A86A1F" w:rsidP="00A86A1F">
          <w:pPr>
            <w:pStyle w:val="B4BC84519AB642929EFE74C44BA8786A"/>
          </w:pPr>
          <w:r>
            <w:t>3</w:t>
          </w:r>
          <w:r>
            <w:rPr>
              <w:szCs w:val="20"/>
            </w:rPr>
            <w:t>.</w:t>
          </w:r>
        </w:p>
      </w:docPartBody>
    </w:docPart>
    <w:docPart>
      <w:docPartPr>
        <w:name w:val="E0AF2D1C3E524B1F9D6B3B6B7757C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0AE52-751D-4B86-BF02-6407D2D53E40}"/>
      </w:docPartPr>
      <w:docPartBody>
        <w:p w:rsidR="00E87878" w:rsidRDefault="00A86A1F" w:rsidP="00A86A1F">
          <w:pPr>
            <w:pStyle w:val="E0AF2D1C3E524B1F9D6B3B6B7757CC1A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ADF2E5B6E34249A8A26B434C6250B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98DC4-A74A-4A8D-A7DC-185CC8608B4E}"/>
      </w:docPartPr>
      <w:docPartBody>
        <w:p w:rsidR="00E87878" w:rsidRDefault="00A86A1F" w:rsidP="00A86A1F">
          <w:pPr>
            <w:pStyle w:val="ADF2E5B6E34249A8A26B434C6250BE93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59B3943B2C584D48BB0349939DF40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8DF4-7E55-4FD8-941C-D284ABE1064B}"/>
      </w:docPartPr>
      <w:docPartBody>
        <w:p w:rsidR="00E87878" w:rsidRDefault="00A86A1F" w:rsidP="00A86A1F">
          <w:pPr>
            <w:pStyle w:val="59B3943B2C584D48BB0349939DF401CA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E87288FF2CAE4D099E9DB614AB8BC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BCB34-463D-4641-9AAA-F099AB219792}"/>
      </w:docPartPr>
      <w:docPartBody>
        <w:p w:rsidR="00E87878" w:rsidRDefault="00A86A1F" w:rsidP="00A86A1F">
          <w:pPr>
            <w:pStyle w:val="E87288FF2CAE4D099E9DB614AB8BC8D4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E4EEF08951C44A6EAC13B06FB7632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6E4D0-86FC-4677-9573-DCFA92952A58}"/>
      </w:docPartPr>
      <w:docPartBody>
        <w:p w:rsidR="00E87878" w:rsidRDefault="00A86A1F" w:rsidP="00A86A1F">
          <w:pPr>
            <w:pStyle w:val="E4EEF08951C44A6EAC13B06FB76320A7"/>
          </w:pPr>
          <w:r>
            <w:rPr>
              <w:sz w:val="20"/>
              <w:szCs w:val="20"/>
            </w:rP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03"/>
    <w:rsid w:val="00032919"/>
    <w:rsid w:val="000E0DF6"/>
    <w:rsid w:val="00101AF5"/>
    <w:rsid w:val="00315054"/>
    <w:rsid w:val="00333B1B"/>
    <w:rsid w:val="003A03FF"/>
    <w:rsid w:val="00422F9A"/>
    <w:rsid w:val="00450056"/>
    <w:rsid w:val="00454B2D"/>
    <w:rsid w:val="00496113"/>
    <w:rsid w:val="00597A3A"/>
    <w:rsid w:val="00601DBD"/>
    <w:rsid w:val="006258B2"/>
    <w:rsid w:val="00830936"/>
    <w:rsid w:val="00875CBC"/>
    <w:rsid w:val="00896430"/>
    <w:rsid w:val="008F7DEF"/>
    <w:rsid w:val="00964F38"/>
    <w:rsid w:val="009B7825"/>
    <w:rsid w:val="009C0A81"/>
    <w:rsid w:val="009C1820"/>
    <w:rsid w:val="00A86A1F"/>
    <w:rsid w:val="00BC6805"/>
    <w:rsid w:val="00D9518D"/>
    <w:rsid w:val="00E627D1"/>
    <w:rsid w:val="00E87878"/>
    <w:rsid w:val="00EC4965"/>
    <w:rsid w:val="00F06103"/>
    <w:rsid w:val="00F47319"/>
    <w:rsid w:val="00F61136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FD0B5F02E45829D24FA3C928A0410">
    <w:name w:val="766FD0B5F02E45829D24FA3C928A0410"/>
  </w:style>
  <w:style w:type="paragraph" w:customStyle="1" w:styleId="SectionBody">
    <w:name w:val="Section_Body"/>
    <w:link w:val="SectionBodyChar"/>
    <w:qFormat/>
    <w:rsid w:val="000E0DF6"/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Char">
    <w:name w:val="Section_Body Char"/>
    <w:basedOn w:val="DefaultParagraphFont"/>
    <w:link w:val="SectionBody"/>
    <w:rsid w:val="000E0DF6"/>
    <w:rPr>
      <w:rFonts w:eastAsiaTheme="minorHAnsi"/>
      <w:color w:val="000000" w:themeColor="text1"/>
      <w:sz w:val="20"/>
      <w:lang w:val="en-US" w:eastAsia="en-US"/>
    </w:rPr>
  </w:style>
  <w:style w:type="paragraph" w:customStyle="1" w:styleId="B6400A65072F424395FF661A594D1185">
    <w:name w:val="B6400A65072F424395FF661A594D1185"/>
  </w:style>
  <w:style w:type="paragraph" w:customStyle="1" w:styleId="FB140445E0844AB2881D129462A55442">
    <w:name w:val="FB140445E0844AB2881D129462A55442"/>
  </w:style>
  <w:style w:type="paragraph" w:customStyle="1" w:styleId="D86603117A1046A7BF4C55F4B08C0FCA">
    <w:name w:val="D86603117A1046A7BF4C55F4B08C0FCA"/>
  </w:style>
  <w:style w:type="paragraph" w:customStyle="1" w:styleId="163240534DA94737BE2928B8BDA1C7AD">
    <w:name w:val="163240534DA94737BE2928B8BDA1C7AD"/>
  </w:style>
  <w:style w:type="paragraph" w:customStyle="1" w:styleId="F6D1CED34DCD485CA5E1864DFE70F021">
    <w:name w:val="F6D1CED34DCD485CA5E1864DFE70F021"/>
  </w:style>
  <w:style w:type="paragraph" w:customStyle="1" w:styleId="32A8769B62724DB9B21E916E40DB00EC">
    <w:name w:val="32A8769B62724DB9B21E916E40DB00EC"/>
  </w:style>
  <w:style w:type="paragraph" w:customStyle="1" w:styleId="D736A913B3DB46EFA09A386BC75360FC">
    <w:name w:val="D736A913B3DB46EFA09A386BC75360FC"/>
  </w:style>
  <w:style w:type="paragraph" w:customStyle="1" w:styleId="1D15E744B22E4BE9A4A35BBD5612642F">
    <w:name w:val="1D15E744B22E4BE9A4A35BBD5612642F"/>
  </w:style>
  <w:style w:type="paragraph" w:customStyle="1" w:styleId="7940413D8FCF489CAE44A7B73943A510">
    <w:name w:val="7940413D8FCF489CAE44A7B73943A510"/>
  </w:style>
  <w:style w:type="paragraph" w:customStyle="1" w:styleId="25EC60498E9F4620B14069781754C511">
    <w:name w:val="25EC60498E9F4620B14069781754C511"/>
  </w:style>
  <w:style w:type="paragraph" w:customStyle="1" w:styleId="Sectionbody02">
    <w:name w:val="Section_body02"/>
    <w:link w:val="Sectionbody02Char"/>
    <w:qFormat/>
    <w:rsid w:val="00101AF5"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02Char">
    <w:name w:val="Section_body02 Char"/>
    <w:basedOn w:val="DefaultParagraphFont"/>
    <w:link w:val="Sectionbody02"/>
    <w:rsid w:val="00101AF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9F95D936D6B54B32B60121A4011F2006">
    <w:name w:val="9F95D936D6B54B32B60121A4011F2006"/>
  </w:style>
  <w:style w:type="paragraph" w:customStyle="1" w:styleId="C783C3C102684617869EB8F7B6BC6CA0">
    <w:name w:val="C783C3C102684617869EB8F7B6BC6CA0"/>
  </w:style>
  <w:style w:type="paragraph" w:customStyle="1" w:styleId="469B8E152F6442FD9E15656DCEA278A6">
    <w:name w:val="469B8E152F6442FD9E15656DCEA278A6"/>
  </w:style>
  <w:style w:type="paragraph" w:customStyle="1" w:styleId="F8822E74CB1E4A878E254F177B9BEDA4">
    <w:name w:val="F8822E74CB1E4A878E254F177B9BEDA4"/>
  </w:style>
  <w:style w:type="paragraph" w:customStyle="1" w:styleId="A8F9232BC66349A99FDBE4A82EB1BA39">
    <w:name w:val="A8F9232BC66349A99FDBE4A82EB1BA39"/>
  </w:style>
  <w:style w:type="paragraph" w:customStyle="1" w:styleId="CC6CBE04EF0141F28492FE4CA2D8E3AB">
    <w:name w:val="CC6CBE04EF0141F28492FE4CA2D8E3AB"/>
  </w:style>
  <w:style w:type="paragraph" w:customStyle="1" w:styleId="77D6634CD1C64765B851CC0FF5AA4CED">
    <w:name w:val="77D6634CD1C64765B851CC0FF5AA4CED"/>
  </w:style>
  <w:style w:type="paragraph" w:customStyle="1" w:styleId="B26B833C89114DBA8854FAB20666EFD2">
    <w:name w:val="B26B833C89114DBA8854FAB20666EFD2"/>
  </w:style>
  <w:style w:type="paragraph" w:customStyle="1" w:styleId="A1BE0687097E401BAEAFB34A51A0B54C">
    <w:name w:val="A1BE0687097E401BAEAFB34A51A0B54C"/>
  </w:style>
  <w:style w:type="paragraph" w:customStyle="1" w:styleId="9C432D7F590844E59F403F570D658981">
    <w:name w:val="9C432D7F590844E59F403F570D658981"/>
  </w:style>
  <w:style w:type="paragraph" w:customStyle="1" w:styleId="4444336A5548461FA91F182D35C44D9B">
    <w:name w:val="4444336A5548461FA91F182D35C44D9B"/>
  </w:style>
  <w:style w:type="paragraph" w:customStyle="1" w:styleId="4AD892F6BA834E29946D1187F9CE8A7F">
    <w:name w:val="4AD892F6BA834E29946D1187F9CE8A7F"/>
  </w:style>
  <w:style w:type="paragraph" w:customStyle="1" w:styleId="6EC2469C506F40F09F351E2CBAE7F62C">
    <w:name w:val="6EC2469C506F40F09F351E2CBAE7F62C"/>
  </w:style>
  <w:style w:type="paragraph" w:customStyle="1" w:styleId="2519CB6847F640B2AC5121140EFDC0D5">
    <w:name w:val="2519CB6847F640B2AC5121140EFDC0D5"/>
  </w:style>
  <w:style w:type="paragraph" w:customStyle="1" w:styleId="5C2253E982F44062A8FE3A4695FE089F">
    <w:name w:val="5C2253E982F44062A8FE3A4695FE089F"/>
  </w:style>
  <w:style w:type="paragraph" w:customStyle="1" w:styleId="A7502F92A3A94589BF09A9FB604F255E">
    <w:name w:val="A7502F92A3A94589BF09A9FB604F255E"/>
  </w:style>
  <w:style w:type="paragraph" w:customStyle="1" w:styleId="9CA9D557EC184B9CADF2C6D2CD209811">
    <w:name w:val="9CA9D557EC184B9CADF2C6D2CD209811"/>
  </w:style>
  <w:style w:type="paragraph" w:customStyle="1" w:styleId="CAEA8927F1804DACB991325F57954E5A">
    <w:name w:val="CAEA8927F1804DACB991325F57954E5A"/>
  </w:style>
  <w:style w:type="paragraph" w:customStyle="1" w:styleId="1F529A94C61D4664B946562513F07A0E">
    <w:name w:val="1F529A94C61D4664B946562513F07A0E"/>
  </w:style>
  <w:style w:type="paragraph" w:customStyle="1" w:styleId="4F800BBFDF734FBA8C351C4D90635187">
    <w:name w:val="4F800BBFDF734FBA8C351C4D90635187"/>
  </w:style>
  <w:style w:type="paragraph" w:customStyle="1" w:styleId="2945A5561F8B43DDBD1CEE9AD7309D9A">
    <w:name w:val="2945A5561F8B43DDBD1CEE9AD7309D9A"/>
  </w:style>
  <w:style w:type="paragraph" w:customStyle="1" w:styleId="A2A9442CEED14E189C7F71A2636EEB8F">
    <w:name w:val="A2A9442CEED14E189C7F71A2636EEB8F"/>
  </w:style>
  <w:style w:type="paragraph" w:customStyle="1" w:styleId="3F8942F38DFC4C1EB3015DEAAF9A88CD">
    <w:name w:val="3F8942F38DFC4C1EB3015DEAAF9A88CD"/>
  </w:style>
  <w:style w:type="paragraph" w:customStyle="1" w:styleId="0E74C71170E94D138AD161AE56014C60">
    <w:name w:val="0E74C71170E94D138AD161AE56014C60"/>
  </w:style>
  <w:style w:type="paragraph" w:customStyle="1" w:styleId="4131F523C84B4B2C95739145B6540D1C">
    <w:name w:val="4131F523C84B4B2C95739145B6540D1C"/>
  </w:style>
  <w:style w:type="paragraph" w:customStyle="1" w:styleId="6C0B51C4AA614838A3BBD8B9AD3136E3">
    <w:name w:val="6C0B51C4AA614838A3BBD8B9AD3136E3"/>
  </w:style>
  <w:style w:type="paragraph" w:customStyle="1" w:styleId="6B466C95932444DAB76B76C1EAFC831C">
    <w:name w:val="6B466C95932444DAB76B76C1EAFC831C"/>
  </w:style>
  <w:style w:type="paragraph" w:customStyle="1" w:styleId="ED1A493DF419493C881F2E94191C952C">
    <w:name w:val="ED1A493DF419493C881F2E94191C952C"/>
  </w:style>
  <w:style w:type="paragraph" w:customStyle="1" w:styleId="7BA6EE5F1F984D3FA097CD7067631BC2">
    <w:name w:val="7BA6EE5F1F984D3FA097CD7067631BC2"/>
  </w:style>
  <w:style w:type="paragraph" w:customStyle="1" w:styleId="BA9A951D4D6B43ABBF47E671F06BF6D7">
    <w:name w:val="BA9A951D4D6B43ABBF47E671F06BF6D7"/>
  </w:style>
  <w:style w:type="paragraph" w:customStyle="1" w:styleId="A37A20D03AF7403A8DE54731692FAF54">
    <w:name w:val="A37A20D03AF7403A8DE54731692FAF54"/>
  </w:style>
  <w:style w:type="paragraph" w:customStyle="1" w:styleId="D9B67325696B4114823E266B29B0C1F4">
    <w:name w:val="D9B67325696B4114823E266B29B0C1F4"/>
  </w:style>
  <w:style w:type="paragraph" w:customStyle="1" w:styleId="71782D8AFEA742799F38E887BBEB74DC">
    <w:name w:val="71782D8AFEA742799F38E887BBEB74DC"/>
  </w:style>
  <w:style w:type="paragraph" w:customStyle="1" w:styleId="AB559FC73F694BE0BF2EA15D1D2C1748">
    <w:name w:val="AB559FC73F694BE0BF2EA15D1D2C1748"/>
  </w:style>
  <w:style w:type="paragraph" w:customStyle="1" w:styleId="EB5CD000DEED413D92AB56D5E095912C">
    <w:name w:val="EB5CD000DEED413D92AB56D5E095912C"/>
  </w:style>
  <w:style w:type="paragraph" w:customStyle="1" w:styleId="08575193C0534EC5879ADF2E362B113D">
    <w:name w:val="08575193C0534EC5879ADF2E362B113D"/>
  </w:style>
  <w:style w:type="paragraph" w:customStyle="1" w:styleId="2CEB5915CDBC449FAE04F2CAA572AD1F">
    <w:name w:val="2CEB5915CDBC449FAE04F2CAA572AD1F"/>
  </w:style>
  <w:style w:type="paragraph" w:customStyle="1" w:styleId="F4186F7E45E4430DAAC12717B250BE2A">
    <w:name w:val="F4186F7E45E4430DAAC12717B250BE2A"/>
  </w:style>
  <w:style w:type="paragraph" w:customStyle="1" w:styleId="9FA5DE7A54F7491E80691B16DFE0BC4F">
    <w:name w:val="9FA5DE7A54F7491E80691B16DFE0BC4F"/>
  </w:style>
  <w:style w:type="paragraph" w:customStyle="1" w:styleId="7A2E39D5AB924263A222ECE205D60E85">
    <w:name w:val="7A2E39D5AB924263A222ECE205D60E85"/>
  </w:style>
  <w:style w:type="paragraph" w:customStyle="1" w:styleId="EA2B8972BB624C599097B3A093FA3EA1">
    <w:name w:val="EA2B8972BB624C599097B3A093FA3EA1"/>
  </w:style>
  <w:style w:type="paragraph" w:customStyle="1" w:styleId="35F1DB1878234589BF7414E6E2221DFD">
    <w:name w:val="35F1DB1878234589BF7414E6E2221DFD"/>
  </w:style>
  <w:style w:type="paragraph" w:customStyle="1" w:styleId="E68C8B57C83A4071B913C57D1A8DD0A2">
    <w:name w:val="E68C8B57C83A4071B913C57D1A8DD0A2"/>
  </w:style>
  <w:style w:type="paragraph" w:customStyle="1" w:styleId="F8B27C61DAC74552B78CC7F6E8A8DB5C">
    <w:name w:val="F8B27C61DAC74552B78CC7F6E8A8DB5C"/>
  </w:style>
  <w:style w:type="paragraph" w:customStyle="1" w:styleId="C58CBFA9A1784653BA18D4946423F7E3">
    <w:name w:val="C58CBFA9A1784653BA18D4946423F7E3"/>
  </w:style>
  <w:style w:type="paragraph" w:customStyle="1" w:styleId="838116F59E3247988B0E103FD0390FE0">
    <w:name w:val="838116F59E3247988B0E103FD0390FE0"/>
  </w:style>
  <w:style w:type="paragraph" w:customStyle="1" w:styleId="SectionBody03">
    <w:name w:val="Section_Body03"/>
    <w:basedOn w:val="Normal"/>
    <w:link w:val="SectionBody03Char"/>
    <w:qFormat/>
    <w:rsid w:val="00F0610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SectionBody03Char">
    <w:name w:val="Section_Body03 Char"/>
    <w:basedOn w:val="DefaultParagraphFont"/>
    <w:link w:val="SectionBody03"/>
    <w:rsid w:val="00F06103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32DA020D96BE42D4B67DA7B2D6EE0956">
    <w:name w:val="32DA020D96BE42D4B67DA7B2D6EE0956"/>
  </w:style>
  <w:style w:type="paragraph" w:customStyle="1" w:styleId="32659F5495424D5A973B1A593DD3DBA3">
    <w:name w:val="32659F5495424D5A973B1A593DD3DBA3"/>
  </w:style>
  <w:style w:type="paragraph" w:customStyle="1" w:styleId="07A8C63BA173471FA799FA01A5B557D1">
    <w:name w:val="07A8C63BA173471FA799FA01A5B557D1"/>
  </w:style>
  <w:style w:type="paragraph" w:customStyle="1" w:styleId="DE9F040A9F4843F39C124912C2FCD5D5">
    <w:name w:val="DE9F040A9F4843F39C124912C2FCD5D5"/>
  </w:style>
  <w:style w:type="paragraph" w:customStyle="1" w:styleId="F92D46A7C4A04F8C91C805091D4EB4CB">
    <w:name w:val="F92D46A7C4A04F8C91C805091D4EB4CB"/>
  </w:style>
  <w:style w:type="paragraph" w:customStyle="1" w:styleId="0D2BBA3554AE43E2AA1D8D9B71E59F76">
    <w:name w:val="0D2BBA3554AE43E2AA1D8D9B71E59F76"/>
  </w:style>
  <w:style w:type="paragraph" w:customStyle="1" w:styleId="B9FC97B0155E4AFFB4231E2972F16E28">
    <w:name w:val="B9FC97B0155E4AFFB4231E2972F16E28"/>
  </w:style>
  <w:style w:type="paragraph" w:customStyle="1" w:styleId="6F54A07CDEB44AD19903864CA33C4346">
    <w:name w:val="6F54A07CDEB44AD19903864CA33C4346"/>
  </w:style>
  <w:style w:type="paragraph" w:customStyle="1" w:styleId="07C5C1352FEE47CD8F501EDCA751496F">
    <w:name w:val="07C5C1352FEE47CD8F501EDCA751496F"/>
  </w:style>
  <w:style w:type="paragraph" w:customStyle="1" w:styleId="B5135C6046ED445A8D6618AAC421551F">
    <w:name w:val="B5135C6046ED445A8D6618AAC421551F"/>
  </w:style>
  <w:style w:type="paragraph" w:customStyle="1" w:styleId="FB0FF51574384C9392C3D9EFB315BEC7">
    <w:name w:val="FB0FF51574384C9392C3D9EFB315BEC7"/>
  </w:style>
  <w:style w:type="paragraph" w:customStyle="1" w:styleId="C4C1DCEBFD21405A8D167D8C0382BCC1">
    <w:name w:val="C4C1DCEBFD21405A8D167D8C0382BCC1"/>
  </w:style>
  <w:style w:type="paragraph" w:customStyle="1" w:styleId="DDE4D69148524B89AD3D361942EE4BE0">
    <w:name w:val="DDE4D69148524B89AD3D361942EE4BE0"/>
  </w:style>
  <w:style w:type="paragraph" w:customStyle="1" w:styleId="5603ED47111E4FADB50A34CFBAAB4DB8">
    <w:name w:val="5603ED47111E4FADB50A34CFBAAB4DB8"/>
  </w:style>
  <w:style w:type="paragraph" w:customStyle="1" w:styleId="BD35F5722B9E4F3DAEA6DF5AB7597DC0">
    <w:name w:val="BD35F5722B9E4F3DAEA6DF5AB7597DC0"/>
  </w:style>
  <w:style w:type="paragraph" w:customStyle="1" w:styleId="7D08ADDF893749799513BDF184202C1C">
    <w:name w:val="7D08ADDF893749799513BDF184202C1C"/>
  </w:style>
  <w:style w:type="paragraph" w:customStyle="1" w:styleId="971F22D3DAE74C3DA1853CA088F446D4">
    <w:name w:val="971F22D3DAE74C3DA1853CA088F446D4"/>
  </w:style>
  <w:style w:type="character" w:styleId="PlaceholderText">
    <w:name w:val="Placeholder Text"/>
    <w:basedOn w:val="DefaultParagraphFont"/>
    <w:uiPriority w:val="99"/>
    <w:semiHidden/>
    <w:rsid w:val="00F06103"/>
    <w:rPr>
      <w:color w:val="808080"/>
    </w:rPr>
  </w:style>
  <w:style w:type="paragraph" w:customStyle="1" w:styleId="7A8AD426022D47B7B9B924577E40EFC9">
    <w:name w:val="7A8AD426022D47B7B9B924577E40EFC9"/>
  </w:style>
  <w:style w:type="paragraph" w:customStyle="1" w:styleId="32425D79935649E6A66B53EACFF632CB">
    <w:name w:val="32425D79935649E6A66B53EACFF632CB"/>
  </w:style>
  <w:style w:type="paragraph" w:customStyle="1" w:styleId="DE468489F61740AD89FC20DBB89D45CC">
    <w:name w:val="DE468489F61740AD89FC20DBB89D45CC"/>
    <w:rsid w:val="00F06103"/>
  </w:style>
  <w:style w:type="paragraph" w:customStyle="1" w:styleId="B1AA9CD4E7514C71A53147C2C69C9743">
    <w:name w:val="B1AA9CD4E7514C71A53147C2C69C9743"/>
    <w:rsid w:val="00F06103"/>
  </w:style>
  <w:style w:type="paragraph" w:customStyle="1" w:styleId="5C3F8EC35ED440A9B5AB97A6F21C9B33">
    <w:name w:val="5C3F8EC35ED440A9B5AB97A6F21C9B33"/>
    <w:rsid w:val="00F06103"/>
  </w:style>
  <w:style w:type="paragraph" w:customStyle="1" w:styleId="B28201FB786E46F4B202C6D62F74B33A">
    <w:name w:val="B28201FB786E46F4B202C6D62F74B33A"/>
    <w:rsid w:val="00F06103"/>
  </w:style>
  <w:style w:type="paragraph" w:customStyle="1" w:styleId="C98768C5FD1B40E19170F7E83180365E">
    <w:name w:val="C98768C5FD1B40E19170F7E83180365E"/>
    <w:rsid w:val="00F06103"/>
  </w:style>
  <w:style w:type="paragraph" w:customStyle="1" w:styleId="E4A017992DDC4A42AAFE35F3A71DB4F6">
    <w:name w:val="E4A017992DDC4A42AAFE35F3A71DB4F6"/>
    <w:rsid w:val="00F06103"/>
  </w:style>
  <w:style w:type="paragraph" w:customStyle="1" w:styleId="78FAB8F46DA84A15815E8A8D379A3208">
    <w:name w:val="78FAB8F46DA84A15815E8A8D379A3208"/>
    <w:rsid w:val="00F06103"/>
  </w:style>
  <w:style w:type="paragraph" w:customStyle="1" w:styleId="D9F65391F0E143D09DCBA089573A835F">
    <w:name w:val="D9F65391F0E143D09DCBA089573A835F"/>
    <w:rsid w:val="00F06103"/>
  </w:style>
  <w:style w:type="paragraph" w:customStyle="1" w:styleId="33AA82E6B3A84C40947DD9C371A399AF">
    <w:name w:val="33AA82E6B3A84C40947DD9C371A399AF"/>
    <w:rsid w:val="00F06103"/>
  </w:style>
  <w:style w:type="paragraph" w:customStyle="1" w:styleId="693689332FE64A818F3EE18D76CA30CF">
    <w:name w:val="693689332FE64A818F3EE18D76CA30CF"/>
    <w:rsid w:val="00F06103"/>
  </w:style>
  <w:style w:type="paragraph" w:customStyle="1" w:styleId="AAE58BE1F6F34B948B10ECCB5BA2F863">
    <w:name w:val="AAE58BE1F6F34B948B10ECCB5BA2F863"/>
    <w:rsid w:val="00F06103"/>
  </w:style>
  <w:style w:type="paragraph" w:customStyle="1" w:styleId="7B006E2ED0984BDFBA51E500738CD8FF">
    <w:name w:val="7B006E2ED0984BDFBA51E500738CD8FF"/>
    <w:rsid w:val="00F06103"/>
  </w:style>
  <w:style w:type="paragraph" w:customStyle="1" w:styleId="4A66464F8CA14BEFBACDF3A9AFE4F51B">
    <w:name w:val="4A66464F8CA14BEFBACDF3A9AFE4F51B"/>
    <w:rsid w:val="00F06103"/>
  </w:style>
  <w:style w:type="paragraph" w:customStyle="1" w:styleId="49E94B04A18F4E229AB8B753FC61C4B6">
    <w:name w:val="49E94B04A18F4E229AB8B753FC61C4B6"/>
    <w:rsid w:val="00F06103"/>
  </w:style>
  <w:style w:type="paragraph" w:customStyle="1" w:styleId="897ED80DA7A745C8B8F56664BA9D68A5">
    <w:name w:val="897ED80DA7A745C8B8F56664BA9D68A5"/>
    <w:rsid w:val="00F06103"/>
  </w:style>
  <w:style w:type="paragraph" w:customStyle="1" w:styleId="F886B0C8BA9A4D9DB2313B6A17CE2102">
    <w:name w:val="F886B0C8BA9A4D9DB2313B6A17CE2102"/>
    <w:rsid w:val="00F06103"/>
  </w:style>
  <w:style w:type="paragraph" w:customStyle="1" w:styleId="D10849BDA6514371BF691F6FAE69C498">
    <w:name w:val="D10849BDA6514371BF691F6FAE69C498"/>
    <w:rsid w:val="00F06103"/>
  </w:style>
  <w:style w:type="paragraph" w:customStyle="1" w:styleId="81E8C218FBA441079BB0DBD108349976">
    <w:name w:val="81E8C218FBA441079BB0DBD108349976"/>
    <w:rsid w:val="00F06103"/>
  </w:style>
  <w:style w:type="paragraph" w:customStyle="1" w:styleId="AEF3B583B37E49CD80C4F3B9C74A9D35">
    <w:name w:val="AEF3B583B37E49CD80C4F3B9C74A9D35"/>
    <w:rsid w:val="00F06103"/>
  </w:style>
  <w:style w:type="paragraph" w:customStyle="1" w:styleId="A1B9A4D5FF1B4F0287EFDA3F16940C5C">
    <w:name w:val="A1B9A4D5FF1B4F0287EFDA3F16940C5C"/>
    <w:rsid w:val="00F06103"/>
  </w:style>
  <w:style w:type="paragraph" w:customStyle="1" w:styleId="54EF73D2D3AA446480909F81F4E24DE8">
    <w:name w:val="54EF73D2D3AA446480909F81F4E24DE8"/>
    <w:rsid w:val="00F06103"/>
  </w:style>
  <w:style w:type="paragraph" w:customStyle="1" w:styleId="B61443D73DCA4393BAE51922312C8501">
    <w:name w:val="B61443D73DCA4393BAE51922312C8501"/>
    <w:rsid w:val="00F06103"/>
  </w:style>
  <w:style w:type="paragraph" w:customStyle="1" w:styleId="D930C8F181074A59B6D20FF42A231EAE">
    <w:name w:val="D930C8F181074A59B6D20FF42A231EAE"/>
    <w:rsid w:val="00F06103"/>
  </w:style>
  <w:style w:type="paragraph" w:customStyle="1" w:styleId="99F3B37BDAB14F01B794EFEAAD5102B4">
    <w:name w:val="99F3B37BDAB14F01B794EFEAAD5102B4"/>
    <w:rsid w:val="00F06103"/>
  </w:style>
  <w:style w:type="paragraph" w:customStyle="1" w:styleId="EAAF3D3CD94B4DA990AE24B0FE7C8167">
    <w:name w:val="EAAF3D3CD94B4DA990AE24B0FE7C8167"/>
    <w:rsid w:val="00F06103"/>
  </w:style>
  <w:style w:type="paragraph" w:customStyle="1" w:styleId="43F8ACCFAACB4950B198A07F13C5C5A7">
    <w:name w:val="43F8ACCFAACB4950B198A07F13C5C5A7"/>
    <w:rsid w:val="00F06103"/>
  </w:style>
  <w:style w:type="paragraph" w:customStyle="1" w:styleId="53DC36E3D0C7468C8A9132FB2FB0B067">
    <w:name w:val="53DC36E3D0C7468C8A9132FB2FB0B067"/>
    <w:rsid w:val="00F06103"/>
  </w:style>
  <w:style w:type="paragraph" w:customStyle="1" w:styleId="BFEA896E3FE24099A716B7F3B2578E1D">
    <w:name w:val="BFEA896E3FE24099A716B7F3B2578E1D"/>
    <w:rsid w:val="00F06103"/>
  </w:style>
  <w:style w:type="paragraph" w:customStyle="1" w:styleId="2F67F844D9E14CCE9DED255F2684C832">
    <w:name w:val="2F67F844D9E14CCE9DED255F2684C832"/>
    <w:rsid w:val="00F06103"/>
  </w:style>
  <w:style w:type="paragraph" w:customStyle="1" w:styleId="2F4D3E199E844CF6BC56FBF5659AF6BB">
    <w:name w:val="2F4D3E199E844CF6BC56FBF5659AF6BB"/>
    <w:rsid w:val="00F06103"/>
  </w:style>
  <w:style w:type="paragraph" w:customStyle="1" w:styleId="0F1F0E971F0142A29BCBF38CB41CEFD3">
    <w:name w:val="0F1F0E971F0142A29BCBF38CB41CEFD3"/>
    <w:rsid w:val="00F06103"/>
  </w:style>
  <w:style w:type="paragraph" w:customStyle="1" w:styleId="98BED9AA973848CAA58BF8F41C322CAE">
    <w:name w:val="98BED9AA973848CAA58BF8F41C322CAE"/>
    <w:rsid w:val="00F06103"/>
  </w:style>
  <w:style w:type="paragraph" w:customStyle="1" w:styleId="C6B58B20947E4195ADB480AE480F0802">
    <w:name w:val="C6B58B20947E4195ADB480AE480F0802"/>
    <w:rsid w:val="00F06103"/>
  </w:style>
  <w:style w:type="paragraph" w:customStyle="1" w:styleId="A0055A902B404BC09DEA793E2F51F6C9">
    <w:name w:val="A0055A902B404BC09DEA793E2F51F6C9"/>
    <w:rsid w:val="00F06103"/>
  </w:style>
  <w:style w:type="paragraph" w:customStyle="1" w:styleId="1656772EB9354A7DA7807AF69C95341C">
    <w:name w:val="1656772EB9354A7DA7807AF69C95341C"/>
    <w:rsid w:val="00F06103"/>
  </w:style>
  <w:style w:type="paragraph" w:customStyle="1" w:styleId="B7259842ECDA4125A3D84FBED2F113AF">
    <w:name w:val="B7259842ECDA4125A3D84FBED2F113AF"/>
    <w:rsid w:val="00F06103"/>
  </w:style>
  <w:style w:type="paragraph" w:customStyle="1" w:styleId="94A8339E2DD847A1BEEA852FEDF8A40E">
    <w:name w:val="94A8339E2DD847A1BEEA852FEDF8A40E"/>
    <w:rsid w:val="00F06103"/>
  </w:style>
  <w:style w:type="paragraph" w:customStyle="1" w:styleId="088166565C6946E78580ADA16D0C21BC">
    <w:name w:val="088166565C6946E78580ADA16D0C21BC"/>
    <w:rsid w:val="00F06103"/>
  </w:style>
  <w:style w:type="paragraph" w:customStyle="1" w:styleId="A7DA816520044A4B899A6D3A65E5786D">
    <w:name w:val="A7DA816520044A4B899A6D3A65E5786D"/>
    <w:rsid w:val="00F06103"/>
  </w:style>
  <w:style w:type="paragraph" w:customStyle="1" w:styleId="4141031B54824C629D064B942F791535">
    <w:name w:val="4141031B54824C629D064B942F791535"/>
    <w:rsid w:val="00F06103"/>
  </w:style>
  <w:style w:type="paragraph" w:customStyle="1" w:styleId="4BFE4C7CF6CD4ED6A158BCE9DDFE2901">
    <w:name w:val="4BFE4C7CF6CD4ED6A158BCE9DDFE2901"/>
    <w:rsid w:val="00F06103"/>
  </w:style>
  <w:style w:type="paragraph" w:customStyle="1" w:styleId="C45F6CB5D5F64A609F4FBF6878C53E6C">
    <w:name w:val="C45F6CB5D5F64A609F4FBF6878C53E6C"/>
    <w:rsid w:val="00F06103"/>
  </w:style>
  <w:style w:type="paragraph" w:customStyle="1" w:styleId="8FD52E271B654FE2BB5D8B98A47739A7">
    <w:name w:val="8FD52E271B654FE2BB5D8B98A47739A7"/>
    <w:rsid w:val="00F06103"/>
  </w:style>
  <w:style w:type="paragraph" w:customStyle="1" w:styleId="5720A3BAE87B44C9BD0961D09045B396">
    <w:name w:val="5720A3BAE87B44C9BD0961D09045B396"/>
    <w:rsid w:val="00F06103"/>
  </w:style>
  <w:style w:type="paragraph" w:customStyle="1" w:styleId="A04D3D5BEA094DABB3510F74862972E7">
    <w:name w:val="A04D3D5BEA094DABB3510F74862972E7"/>
    <w:rsid w:val="00F06103"/>
  </w:style>
  <w:style w:type="paragraph" w:customStyle="1" w:styleId="9C37ABB6E84847BC8919A63C6EBA4C0F">
    <w:name w:val="9C37ABB6E84847BC8919A63C6EBA4C0F"/>
    <w:rsid w:val="00F06103"/>
  </w:style>
  <w:style w:type="paragraph" w:customStyle="1" w:styleId="494BC61CACD84D53BF7E4406D96CA8A2">
    <w:name w:val="494BC61CACD84D53BF7E4406D96CA8A2"/>
    <w:rsid w:val="00F06103"/>
  </w:style>
  <w:style w:type="paragraph" w:customStyle="1" w:styleId="52A957329C75490BABD529A0E202B622">
    <w:name w:val="52A957329C75490BABD529A0E202B622"/>
    <w:rsid w:val="00F06103"/>
  </w:style>
  <w:style w:type="paragraph" w:customStyle="1" w:styleId="D78BD46B5312492F95642FB0BFD62353">
    <w:name w:val="D78BD46B5312492F95642FB0BFD62353"/>
    <w:rsid w:val="00F06103"/>
  </w:style>
  <w:style w:type="paragraph" w:customStyle="1" w:styleId="214F5316B7D847E29EA08029C481AA8A">
    <w:name w:val="214F5316B7D847E29EA08029C481AA8A"/>
    <w:rsid w:val="00F06103"/>
  </w:style>
  <w:style w:type="paragraph" w:customStyle="1" w:styleId="EAB54CF01F67408F881E97F4472E9807">
    <w:name w:val="EAB54CF01F67408F881E97F4472E9807"/>
    <w:rsid w:val="00F06103"/>
  </w:style>
  <w:style w:type="paragraph" w:customStyle="1" w:styleId="2C6E2F8ED5BD4C748AE7A2BB55799D61">
    <w:name w:val="2C6E2F8ED5BD4C748AE7A2BB55799D61"/>
    <w:rsid w:val="00F06103"/>
  </w:style>
  <w:style w:type="paragraph" w:customStyle="1" w:styleId="6E0BA11F14EF4877813BE2161F770696">
    <w:name w:val="6E0BA11F14EF4877813BE2161F770696"/>
    <w:rsid w:val="00F06103"/>
  </w:style>
  <w:style w:type="paragraph" w:customStyle="1" w:styleId="22C40B09266C48099E97D59076B331B2">
    <w:name w:val="22C40B09266C48099E97D59076B331B2"/>
    <w:rsid w:val="00F06103"/>
  </w:style>
  <w:style w:type="paragraph" w:customStyle="1" w:styleId="A9BA79B8369F4AB285E86867B253B112">
    <w:name w:val="A9BA79B8369F4AB285E86867B253B112"/>
    <w:rsid w:val="00F06103"/>
  </w:style>
  <w:style w:type="paragraph" w:customStyle="1" w:styleId="5EB85639AEE04DFAA6495799A03F9F34">
    <w:name w:val="5EB85639AEE04DFAA6495799A03F9F34"/>
    <w:rsid w:val="00F06103"/>
  </w:style>
  <w:style w:type="paragraph" w:customStyle="1" w:styleId="334767A71A3B45C7B8061B29B1DBBFD4">
    <w:name w:val="334767A71A3B45C7B8061B29B1DBBFD4"/>
    <w:rsid w:val="00F06103"/>
  </w:style>
  <w:style w:type="paragraph" w:customStyle="1" w:styleId="C658A4AEA8224E18B79F81E2541DD354">
    <w:name w:val="C658A4AEA8224E18B79F81E2541DD354"/>
    <w:rsid w:val="00F06103"/>
  </w:style>
  <w:style w:type="paragraph" w:customStyle="1" w:styleId="BFCB7AE64DAE4057812EAA3EE630EC06">
    <w:name w:val="BFCB7AE64DAE4057812EAA3EE630EC06"/>
    <w:rsid w:val="00F06103"/>
  </w:style>
  <w:style w:type="paragraph" w:customStyle="1" w:styleId="896E45E96F8844FD94298BAD3B318A59">
    <w:name w:val="896E45E96F8844FD94298BAD3B318A59"/>
    <w:rsid w:val="00F06103"/>
  </w:style>
  <w:style w:type="paragraph" w:customStyle="1" w:styleId="8903936D7FA04235948C0E8701891899">
    <w:name w:val="8903936D7FA04235948C0E8701891899"/>
    <w:rsid w:val="00F06103"/>
  </w:style>
  <w:style w:type="paragraph" w:customStyle="1" w:styleId="9B72690585284B91B703B4C840B6779F">
    <w:name w:val="9B72690585284B91B703B4C840B6779F"/>
    <w:rsid w:val="00F06103"/>
  </w:style>
  <w:style w:type="paragraph" w:customStyle="1" w:styleId="1DE4158DAFA54E0590C7B2D76BFF2238">
    <w:name w:val="1DE4158DAFA54E0590C7B2D76BFF2238"/>
    <w:rsid w:val="00F06103"/>
  </w:style>
  <w:style w:type="paragraph" w:customStyle="1" w:styleId="E7E9B409EEAC48F59FFA958F49EA528E">
    <w:name w:val="E7E9B409EEAC48F59FFA958F49EA528E"/>
    <w:rsid w:val="00F06103"/>
  </w:style>
  <w:style w:type="paragraph" w:customStyle="1" w:styleId="051316FF0B6C4B84992626E444DD5B92">
    <w:name w:val="051316FF0B6C4B84992626E444DD5B92"/>
    <w:rsid w:val="00F06103"/>
  </w:style>
  <w:style w:type="paragraph" w:customStyle="1" w:styleId="68CF784A52184BB79F5B58DB2D25B928">
    <w:name w:val="68CF784A52184BB79F5B58DB2D25B928"/>
    <w:rsid w:val="00F06103"/>
  </w:style>
  <w:style w:type="paragraph" w:customStyle="1" w:styleId="9BEF7B37DB8E4011B14BA6189DB25DCF">
    <w:name w:val="9BEF7B37DB8E4011B14BA6189DB25DCF"/>
    <w:rsid w:val="00F06103"/>
  </w:style>
  <w:style w:type="paragraph" w:customStyle="1" w:styleId="7D4D467B4D5A48F6A1A29725C02B13C7">
    <w:name w:val="7D4D467B4D5A48F6A1A29725C02B13C7"/>
    <w:rsid w:val="00F06103"/>
  </w:style>
  <w:style w:type="paragraph" w:customStyle="1" w:styleId="6D4A89328C27435BBC1CCF9D330CA14E">
    <w:name w:val="6D4A89328C27435BBC1CCF9D330CA14E"/>
    <w:rsid w:val="00F06103"/>
  </w:style>
  <w:style w:type="paragraph" w:customStyle="1" w:styleId="4DB2FE6A23984CC89CC94C7EC6B4DEAC">
    <w:name w:val="4DB2FE6A23984CC89CC94C7EC6B4DEAC"/>
    <w:rsid w:val="00F06103"/>
  </w:style>
  <w:style w:type="paragraph" w:customStyle="1" w:styleId="4E147C926A0B4328B260AF49D743B816">
    <w:name w:val="4E147C926A0B4328B260AF49D743B816"/>
    <w:rsid w:val="00F06103"/>
  </w:style>
  <w:style w:type="paragraph" w:customStyle="1" w:styleId="B3A342050DC6423B9EC4A40CBDC1ACB8">
    <w:name w:val="B3A342050DC6423B9EC4A40CBDC1ACB8"/>
    <w:rsid w:val="00F06103"/>
  </w:style>
  <w:style w:type="paragraph" w:customStyle="1" w:styleId="DB2AE3C99A07476FB2AC72FB4F999D09">
    <w:name w:val="DB2AE3C99A07476FB2AC72FB4F999D09"/>
    <w:rsid w:val="00F06103"/>
  </w:style>
  <w:style w:type="paragraph" w:customStyle="1" w:styleId="5DC97FD7CAB34DC1A8AB969363F71642">
    <w:name w:val="5DC97FD7CAB34DC1A8AB969363F71642"/>
    <w:rsid w:val="00F06103"/>
  </w:style>
  <w:style w:type="paragraph" w:customStyle="1" w:styleId="CCB01897BA964D319112A73BE3364236">
    <w:name w:val="CCB01897BA964D319112A73BE3364236"/>
    <w:rsid w:val="00F06103"/>
  </w:style>
  <w:style w:type="paragraph" w:customStyle="1" w:styleId="CD3347A600F44BA98BE72BC7A9BC9BF7">
    <w:name w:val="CD3347A600F44BA98BE72BC7A9BC9BF7"/>
    <w:rsid w:val="00F06103"/>
  </w:style>
  <w:style w:type="paragraph" w:customStyle="1" w:styleId="002C2B26BE1147088E6808FDFAF99149">
    <w:name w:val="002C2B26BE1147088E6808FDFAF99149"/>
    <w:rsid w:val="00F06103"/>
  </w:style>
  <w:style w:type="paragraph" w:customStyle="1" w:styleId="4BDFE5BF876E4437AE694A5D1859584E">
    <w:name w:val="4BDFE5BF876E4437AE694A5D1859584E"/>
    <w:rsid w:val="00F06103"/>
  </w:style>
  <w:style w:type="paragraph" w:customStyle="1" w:styleId="B66A5984B9754D2A861B59CE1B86A99F">
    <w:name w:val="B66A5984B9754D2A861B59CE1B86A99F"/>
    <w:rsid w:val="00F06103"/>
  </w:style>
  <w:style w:type="paragraph" w:customStyle="1" w:styleId="BFEFC67ECD634CB2BE6BB3CFB63F7E16">
    <w:name w:val="BFEFC67ECD634CB2BE6BB3CFB63F7E16"/>
    <w:rsid w:val="00F06103"/>
  </w:style>
  <w:style w:type="paragraph" w:customStyle="1" w:styleId="E62E9D4A4D144FA2AA29D9C291F440F4">
    <w:name w:val="E62E9D4A4D144FA2AA29D9C291F440F4"/>
    <w:rsid w:val="00F06103"/>
  </w:style>
  <w:style w:type="paragraph" w:customStyle="1" w:styleId="203D69B053D0472A9BA2F7F10EF2E076">
    <w:name w:val="203D69B053D0472A9BA2F7F10EF2E076"/>
    <w:rsid w:val="00F06103"/>
  </w:style>
  <w:style w:type="paragraph" w:customStyle="1" w:styleId="C66275EA2080412385FEE07382CC40E0">
    <w:name w:val="C66275EA2080412385FEE07382CC40E0"/>
    <w:rsid w:val="00F06103"/>
  </w:style>
  <w:style w:type="paragraph" w:customStyle="1" w:styleId="A42BF85C3B794DF7B406386D3562CA7A">
    <w:name w:val="A42BF85C3B794DF7B406386D3562CA7A"/>
    <w:rsid w:val="00F06103"/>
  </w:style>
  <w:style w:type="paragraph" w:customStyle="1" w:styleId="D44EDB560602465FB7AB6FE56CA36E5F">
    <w:name w:val="D44EDB560602465FB7AB6FE56CA36E5F"/>
    <w:rsid w:val="00F06103"/>
  </w:style>
  <w:style w:type="paragraph" w:customStyle="1" w:styleId="FE6A19265B104F29BC99124555FB2936">
    <w:name w:val="FE6A19265B104F29BC99124555FB2936"/>
    <w:rsid w:val="00F06103"/>
  </w:style>
  <w:style w:type="paragraph" w:customStyle="1" w:styleId="F572DB7690EF44B2A4A2E7BF55CB222C">
    <w:name w:val="F572DB7690EF44B2A4A2E7BF55CB222C"/>
    <w:rsid w:val="00F06103"/>
  </w:style>
  <w:style w:type="paragraph" w:customStyle="1" w:styleId="F9BB359552774567AEDC2A0B3A33A274">
    <w:name w:val="F9BB359552774567AEDC2A0B3A33A274"/>
    <w:rsid w:val="00F06103"/>
  </w:style>
  <w:style w:type="paragraph" w:customStyle="1" w:styleId="A1BEE4A275174E8DA1E79EA0AB206E54">
    <w:name w:val="A1BEE4A275174E8DA1E79EA0AB206E54"/>
    <w:rsid w:val="00F06103"/>
  </w:style>
  <w:style w:type="paragraph" w:customStyle="1" w:styleId="C5BCDC1DD7F74D87ADF27DE94E16B790">
    <w:name w:val="C5BCDC1DD7F74D87ADF27DE94E16B790"/>
    <w:rsid w:val="00F06103"/>
  </w:style>
  <w:style w:type="paragraph" w:customStyle="1" w:styleId="7E51314DEFB24B0E8B558CA0FD127164">
    <w:name w:val="7E51314DEFB24B0E8B558CA0FD127164"/>
    <w:rsid w:val="00F06103"/>
  </w:style>
  <w:style w:type="paragraph" w:customStyle="1" w:styleId="5366112C6C2545E88E785C070434EFA2">
    <w:name w:val="5366112C6C2545E88E785C070434EFA2"/>
    <w:rsid w:val="00F06103"/>
  </w:style>
  <w:style w:type="paragraph" w:customStyle="1" w:styleId="1CF8B4B99C7E4DAE9AE3BCB4920D84BC">
    <w:name w:val="1CF8B4B99C7E4DAE9AE3BCB4920D84BC"/>
    <w:rsid w:val="00F06103"/>
  </w:style>
  <w:style w:type="paragraph" w:customStyle="1" w:styleId="04BDA6B23E9846678D1CD92FBB48F1CB">
    <w:name w:val="04BDA6B23E9846678D1CD92FBB48F1CB"/>
    <w:rsid w:val="00F06103"/>
  </w:style>
  <w:style w:type="paragraph" w:customStyle="1" w:styleId="145C4E31C58843DEB6764BA6338BBDC8">
    <w:name w:val="145C4E31C58843DEB6764BA6338BBDC8"/>
    <w:rsid w:val="00F06103"/>
  </w:style>
  <w:style w:type="paragraph" w:customStyle="1" w:styleId="D121F3D6EBDD4F9C9CF11F01ACFB50D2">
    <w:name w:val="D121F3D6EBDD4F9C9CF11F01ACFB50D2"/>
    <w:rsid w:val="00F06103"/>
  </w:style>
  <w:style w:type="paragraph" w:customStyle="1" w:styleId="F7D8324B79EF4D12B196890CCCF56779">
    <w:name w:val="F7D8324B79EF4D12B196890CCCF56779"/>
    <w:rsid w:val="00F06103"/>
  </w:style>
  <w:style w:type="paragraph" w:customStyle="1" w:styleId="430F89208CBB49798D8BB4D34FD3BD91">
    <w:name w:val="430F89208CBB49798D8BB4D34FD3BD91"/>
    <w:rsid w:val="00F06103"/>
  </w:style>
  <w:style w:type="paragraph" w:customStyle="1" w:styleId="27A11247C8E54CB29011E2ABACBD6B9D">
    <w:name w:val="27A11247C8E54CB29011E2ABACBD6B9D"/>
    <w:rsid w:val="00F06103"/>
  </w:style>
  <w:style w:type="paragraph" w:customStyle="1" w:styleId="8FF01097B0FD4BAA9A1EDF8A89552DD0">
    <w:name w:val="8FF01097B0FD4BAA9A1EDF8A89552DD0"/>
    <w:rsid w:val="00F06103"/>
  </w:style>
  <w:style w:type="paragraph" w:customStyle="1" w:styleId="080A9255003641E79EA1F652A4E22DA5">
    <w:name w:val="080A9255003641E79EA1F652A4E22DA5"/>
    <w:rsid w:val="00F06103"/>
  </w:style>
  <w:style w:type="paragraph" w:customStyle="1" w:styleId="BD1A7FC8E74E4700B741616AA097F4AD">
    <w:name w:val="BD1A7FC8E74E4700B741616AA097F4AD"/>
    <w:rsid w:val="00F06103"/>
  </w:style>
  <w:style w:type="paragraph" w:customStyle="1" w:styleId="4E6C0DCFCD434918AD58016400596867">
    <w:name w:val="4E6C0DCFCD434918AD58016400596867"/>
    <w:rsid w:val="00F06103"/>
  </w:style>
  <w:style w:type="paragraph" w:customStyle="1" w:styleId="17E324206D9440BF84FD2F354035284F">
    <w:name w:val="17E324206D9440BF84FD2F354035284F"/>
    <w:rsid w:val="00F06103"/>
  </w:style>
  <w:style w:type="paragraph" w:customStyle="1" w:styleId="8144A6EF8D684F4DBD179386C3CBBD38">
    <w:name w:val="8144A6EF8D684F4DBD179386C3CBBD38"/>
    <w:rsid w:val="00F06103"/>
  </w:style>
  <w:style w:type="paragraph" w:customStyle="1" w:styleId="2C327C009DAA47598CF4D57D699936EF">
    <w:name w:val="2C327C009DAA47598CF4D57D699936EF"/>
    <w:rsid w:val="00F06103"/>
  </w:style>
  <w:style w:type="paragraph" w:customStyle="1" w:styleId="FB097F937A6D4B418D94B134BFE31B7C">
    <w:name w:val="FB097F937A6D4B418D94B134BFE31B7C"/>
    <w:rsid w:val="00F06103"/>
  </w:style>
  <w:style w:type="paragraph" w:customStyle="1" w:styleId="0ED17595ED24440897349517993CE74A">
    <w:name w:val="0ED17595ED24440897349517993CE74A"/>
    <w:rsid w:val="00F06103"/>
  </w:style>
  <w:style w:type="paragraph" w:customStyle="1" w:styleId="A134071E940D41D2B058597CCB615CE7">
    <w:name w:val="A134071E940D41D2B058597CCB615CE7"/>
    <w:rsid w:val="00F06103"/>
  </w:style>
  <w:style w:type="paragraph" w:customStyle="1" w:styleId="1EA661BABBF042768F31011BF2ABF8AC">
    <w:name w:val="1EA661BABBF042768F31011BF2ABF8AC"/>
    <w:rsid w:val="00F06103"/>
  </w:style>
  <w:style w:type="paragraph" w:customStyle="1" w:styleId="71443282765240D0BB54D2A9D34208F6">
    <w:name w:val="71443282765240D0BB54D2A9D34208F6"/>
    <w:rsid w:val="00F06103"/>
  </w:style>
  <w:style w:type="paragraph" w:customStyle="1" w:styleId="61FC6C49F80C47F4A74BA636D10327B0">
    <w:name w:val="61FC6C49F80C47F4A74BA636D10327B0"/>
    <w:rsid w:val="00F06103"/>
  </w:style>
  <w:style w:type="paragraph" w:customStyle="1" w:styleId="84D3864A31F04D0591AF62D01801E3D8">
    <w:name w:val="84D3864A31F04D0591AF62D01801E3D8"/>
    <w:rsid w:val="00F06103"/>
  </w:style>
  <w:style w:type="paragraph" w:customStyle="1" w:styleId="8523926BBCFE46CFB3F2BDA9F4AECA13">
    <w:name w:val="8523926BBCFE46CFB3F2BDA9F4AECA13"/>
    <w:rsid w:val="00F06103"/>
  </w:style>
  <w:style w:type="paragraph" w:customStyle="1" w:styleId="108815037E4649C9B94B262CF7CED628">
    <w:name w:val="108815037E4649C9B94B262CF7CED628"/>
    <w:rsid w:val="00F06103"/>
  </w:style>
  <w:style w:type="paragraph" w:customStyle="1" w:styleId="07BE4789BD2E42B481657572242AF8B5">
    <w:name w:val="07BE4789BD2E42B481657572242AF8B5"/>
    <w:rsid w:val="00F06103"/>
  </w:style>
  <w:style w:type="paragraph" w:customStyle="1" w:styleId="93CF9FBF86D2426C945C0431CA9FA986">
    <w:name w:val="93CF9FBF86D2426C945C0431CA9FA986"/>
    <w:rsid w:val="00F06103"/>
  </w:style>
  <w:style w:type="paragraph" w:customStyle="1" w:styleId="94F8FCE923D042DC809C222C3EB1F694">
    <w:name w:val="94F8FCE923D042DC809C222C3EB1F694"/>
    <w:rsid w:val="00F06103"/>
  </w:style>
  <w:style w:type="paragraph" w:customStyle="1" w:styleId="FA1C930B0BCF4E0685C29D62F36641CC">
    <w:name w:val="FA1C930B0BCF4E0685C29D62F36641CC"/>
    <w:rsid w:val="00F06103"/>
  </w:style>
  <w:style w:type="paragraph" w:customStyle="1" w:styleId="FFBAD6BA523440D4AD42F7D2AB9E0B64">
    <w:name w:val="FFBAD6BA523440D4AD42F7D2AB9E0B64"/>
    <w:rsid w:val="00F06103"/>
  </w:style>
  <w:style w:type="paragraph" w:customStyle="1" w:styleId="5FF144D253504D169183C8C3DE0DF66C">
    <w:name w:val="5FF144D253504D169183C8C3DE0DF66C"/>
    <w:rsid w:val="00F06103"/>
  </w:style>
  <w:style w:type="paragraph" w:customStyle="1" w:styleId="0CE93201BDBA47039E2CCDED66420CD9">
    <w:name w:val="0CE93201BDBA47039E2CCDED66420CD9"/>
    <w:rsid w:val="00F06103"/>
  </w:style>
  <w:style w:type="paragraph" w:customStyle="1" w:styleId="E00D90A9F53248FDA8CA4AF917F1CA88">
    <w:name w:val="E00D90A9F53248FDA8CA4AF917F1CA88"/>
    <w:rsid w:val="00F06103"/>
  </w:style>
  <w:style w:type="paragraph" w:customStyle="1" w:styleId="BF101E24418447EEA261774B39375FB8">
    <w:name w:val="BF101E24418447EEA261774B39375FB8"/>
    <w:rsid w:val="00F06103"/>
  </w:style>
  <w:style w:type="paragraph" w:customStyle="1" w:styleId="4F27FC052D8E4FD59C987CE63538BD58">
    <w:name w:val="4F27FC052D8E4FD59C987CE63538BD58"/>
    <w:rsid w:val="00F06103"/>
  </w:style>
  <w:style w:type="paragraph" w:customStyle="1" w:styleId="692AD4255EB64F68BFB1AF6AFDCC47D1">
    <w:name w:val="692AD4255EB64F68BFB1AF6AFDCC47D1"/>
    <w:rsid w:val="00F06103"/>
  </w:style>
  <w:style w:type="paragraph" w:customStyle="1" w:styleId="A43466999C6E4E36A9587336F6890860">
    <w:name w:val="A43466999C6E4E36A9587336F6890860"/>
    <w:rsid w:val="00F06103"/>
  </w:style>
  <w:style w:type="paragraph" w:customStyle="1" w:styleId="7A9580E35F97420584859914300E2364">
    <w:name w:val="7A9580E35F97420584859914300E2364"/>
    <w:rsid w:val="00F06103"/>
  </w:style>
  <w:style w:type="paragraph" w:customStyle="1" w:styleId="82026F6FFB2A4AC0B7F62E95A5F9A2A8">
    <w:name w:val="82026F6FFB2A4AC0B7F62E95A5F9A2A8"/>
    <w:rsid w:val="00F06103"/>
  </w:style>
  <w:style w:type="paragraph" w:customStyle="1" w:styleId="06CBA66A9D96433C8206F6E45479612B">
    <w:name w:val="06CBA66A9D96433C8206F6E45479612B"/>
    <w:rsid w:val="00F06103"/>
  </w:style>
  <w:style w:type="paragraph" w:customStyle="1" w:styleId="9C2551A5B39D45CAAD33D05C93DC39ED">
    <w:name w:val="9C2551A5B39D45CAAD33D05C93DC39ED"/>
    <w:rsid w:val="00F06103"/>
  </w:style>
  <w:style w:type="paragraph" w:customStyle="1" w:styleId="482AC728B68849B398D099A2D7F4B404">
    <w:name w:val="482AC728B68849B398D099A2D7F4B404"/>
    <w:rsid w:val="00F06103"/>
  </w:style>
  <w:style w:type="paragraph" w:customStyle="1" w:styleId="2D4B761D35044FB1BC561773176A82DB">
    <w:name w:val="2D4B761D35044FB1BC561773176A82DB"/>
    <w:rsid w:val="00F06103"/>
  </w:style>
  <w:style w:type="paragraph" w:customStyle="1" w:styleId="DE667D8B10D34BAAAA3895D046A08A5F">
    <w:name w:val="DE667D8B10D34BAAAA3895D046A08A5F"/>
    <w:rsid w:val="00F06103"/>
  </w:style>
  <w:style w:type="paragraph" w:customStyle="1" w:styleId="8C5594D8E303476AAE218E61D97CB5FC">
    <w:name w:val="8C5594D8E303476AAE218E61D97CB5FC"/>
    <w:rsid w:val="00F06103"/>
  </w:style>
  <w:style w:type="paragraph" w:customStyle="1" w:styleId="210EE0E6D8024BBDB06635836108E5C3">
    <w:name w:val="210EE0E6D8024BBDB06635836108E5C3"/>
    <w:rsid w:val="00F06103"/>
  </w:style>
  <w:style w:type="paragraph" w:customStyle="1" w:styleId="F25AE603F212476294B0BCAC7E2FCCF3">
    <w:name w:val="F25AE603F212476294B0BCAC7E2FCCF3"/>
    <w:rsid w:val="00F06103"/>
  </w:style>
  <w:style w:type="paragraph" w:customStyle="1" w:styleId="85F8B7CED717449B82C2FF58DD126509">
    <w:name w:val="85F8B7CED717449B82C2FF58DD126509"/>
    <w:rsid w:val="00F06103"/>
  </w:style>
  <w:style w:type="paragraph" w:customStyle="1" w:styleId="E7E52A72D5F54D769DCCDB574A3C15D2">
    <w:name w:val="E7E52A72D5F54D769DCCDB574A3C15D2"/>
    <w:rsid w:val="00F06103"/>
  </w:style>
  <w:style w:type="paragraph" w:customStyle="1" w:styleId="B877E360D60B4E0E9142CC123B9FBB07">
    <w:name w:val="B877E360D60B4E0E9142CC123B9FBB07"/>
    <w:rsid w:val="00F06103"/>
  </w:style>
  <w:style w:type="paragraph" w:customStyle="1" w:styleId="8E95A4E6D4AA4A978C26AF603416C9AF">
    <w:name w:val="8E95A4E6D4AA4A978C26AF603416C9AF"/>
    <w:rsid w:val="00F06103"/>
  </w:style>
  <w:style w:type="paragraph" w:customStyle="1" w:styleId="7C2482E7E6354F6ABD3B214DE8A2CB04">
    <w:name w:val="7C2482E7E6354F6ABD3B214DE8A2CB04"/>
    <w:rsid w:val="00F06103"/>
  </w:style>
  <w:style w:type="paragraph" w:customStyle="1" w:styleId="A9982776D9924C0F937D893BECCCBDC7">
    <w:name w:val="A9982776D9924C0F937D893BECCCBDC7"/>
    <w:rsid w:val="00F06103"/>
  </w:style>
  <w:style w:type="paragraph" w:customStyle="1" w:styleId="1359615D38584735801051CBDF0DF5DA">
    <w:name w:val="1359615D38584735801051CBDF0DF5DA"/>
    <w:rsid w:val="00F06103"/>
  </w:style>
  <w:style w:type="paragraph" w:customStyle="1" w:styleId="C386EC24B5CF4E3BBAED014849FA9FF3">
    <w:name w:val="C386EC24B5CF4E3BBAED014849FA9FF3"/>
    <w:rsid w:val="00F06103"/>
  </w:style>
  <w:style w:type="paragraph" w:customStyle="1" w:styleId="7CDCEFE56FE04862BD618518DA12384D">
    <w:name w:val="7CDCEFE56FE04862BD618518DA12384D"/>
    <w:rsid w:val="00F06103"/>
  </w:style>
  <w:style w:type="paragraph" w:customStyle="1" w:styleId="CBC0FC6B2DF14401943B7F8C368B4181">
    <w:name w:val="CBC0FC6B2DF14401943B7F8C368B4181"/>
    <w:rsid w:val="00F06103"/>
  </w:style>
  <w:style w:type="paragraph" w:customStyle="1" w:styleId="6A268BE7ADCD42DC8244C94371D351D1">
    <w:name w:val="6A268BE7ADCD42DC8244C94371D351D1"/>
    <w:rsid w:val="00F06103"/>
  </w:style>
  <w:style w:type="paragraph" w:customStyle="1" w:styleId="320820060B1941248B9F2DEAB4856DF4">
    <w:name w:val="320820060B1941248B9F2DEAB4856DF4"/>
    <w:rsid w:val="00F06103"/>
  </w:style>
  <w:style w:type="paragraph" w:customStyle="1" w:styleId="09E52C8473704D43A9CDDB4755693B6A">
    <w:name w:val="09E52C8473704D43A9CDDB4755693B6A"/>
    <w:rsid w:val="00F06103"/>
  </w:style>
  <w:style w:type="paragraph" w:customStyle="1" w:styleId="B3E12A882392499FB6A64802852FE2EB">
    <w:name w:val="B3E12A882392499FB6A64802852FE2EB"/>
    <w:rsid w:val="00F06103"/>
  </w:style>
  <w:style w:type="paragraph" w:customStyle="1" w:styleId="C051C2E7B93C40E88890ED8D4703D575">
    <w:name w:val="C051C2E7B93C40E88890ED8D4703D575"/>
    <w:rsid w:val="00F06103"/>
  </w:style>
  <w:style w:type="paragraph" w:customStyle="1" w:styleId="219FF9B9DA1B4867BF9B422037D8C43C">
    <w:name w:val="219FF9B9DA1B4867BF9B422037D8C43C"/>
    <w:rsid w:val="00F06103"/>
  </w:style>
  <w:style w:type="paragraph" w:customStyle="1" w:styleId="3F2BF5A1FAB0445F9DC319E78985804E">
    <w:name w:val="3F2BF5A1FAB0445F9DC319E78985804E"/>
    <w:rsid w:val="00F06103"/>
  </w:style>
  <w:style w:type="paragraph" w:customStyle="1" w:styleId="0FFF22FD0AAD40118C5F44551AB42C33">
    <w:name w:val="0FFF22FD0AAD40118C5F44551AB42C33"/>
    <w:rsid w:val="00F06103"/>
  </w:style>
  <w:style w:type="paragraph" w:customStyle="1" w:styleId="FBC7C79501414F06966A71B2F66D4618">
    <w:name w:val="FBC7C79501414F06966A71B2F66D4618"/>
    <w:rsid w:val="00F06103"/>
  </w:style>
  <w:style w:type="paragraph" w:customStyle="1" w:styleId="715D814209AF4FD297BADC5FB8467320">
    <w:name w:val="715D814209AF4FD297BADC5FB8467320"/>
    <w:rsid w:val="00F06103"/>
  </w:style>
  <w:style w:type="paragraph" w:customStyle="1" w:styleId="B867090BDC184BE497EFCC67CB80D73B">
    <w:name w:val="B867090BDC184BE497EFCC67CB80D73B"/>
    <w:rsid w:val="00F06103"/>
  </w:style>
  <w:style w:type="paragraph" w:customStyle="1" w:styleId="1D041174BB6342329CF57CA7A3AB0E48">
    <w:name w:val="1D041174BB6342329CF57CA7A3AB0E48"/>
    <w:rsid w:val="00F06103"/>
  </w:style>
  <w:style w:type="paragraph" w:customStyle="1" w:styleId="A20C332C8EC645CCA6A7CBAC78BF5D8E">
    <w:name w:val="A20C332C8EC645CCA6A7CBAC78BF5D8E"/>
    <w:rsid w:val="00F06103"/>
  </w:style>
  <w:style w:type="paragraph" w:customStyle="1" w:styleId="E834B202793E4D8498CEC3EDAFB5B5E9">
    <w:name w:val="E834B202793E4D8498CEC3EDAFB5B5E9"/>
    <w:rsid w:val="00F06103"/>
  </w:style>
  <w:style w:type="paragraph" w:customStyle="1" w:styleId="A0C05DD5DE574B128BF0A01914A973C3">
    <w:name w:val="A0C05DD5DE574B128BF0A01914A973C3"/>
    <w:rsid w:val="00F06103"/>
  </w:style>
  <w:style w:type="paragraph" w:customStyle="1" w:styleId="9D8D105AD5CC4F1B851CE08411B2C0E2">
    <w:name w:val="9D8D105AD5CC4F1B851CE08411B2C0E2"/>
    <w:rsid w:val="00F06103"/>
  </w:style>
  <w:style w:type="paragraph" w:customStyle="1" w:styleId="F1FFA37FDD204EE9B85B1F985047571E">
    <w:name w:val="F1FFA37FDD204EE9B85B1F985047571E"/>
    <w:rsid w:val="00F06103"/>
  </w:style>
  <w:style w:type="paragraph" w:customStyle="1" w:styleId="5FE6E8AB3E9B4270B827F26FEA53EB65">
    <w:name w:val="5FE6E8AB3E9B4270B827F26FEA53EB65"/>
    <w:rsid w:val="00F06103"/>
  </w:style>
  <w:style w:type="paragraph" w:customStyle="1" w:styleId="181CB4450923493DB45D38EEAB36AB3E">
    <w:name w:val="181CB4450923493DB45D38EEAB36AB3E"/>
    <w:rsid w:val="00F06103"/>
  </w:style>
  <w:style w:type="paragraph" w:customStyle="1" w:styleId="E1C68AFA2DDC4AA0A74BB2012BAF056B">
    <w:name w:val="E1C68AFA2DDC4AA0A74BB2012BAF056B"/>
    <w:rsid w:val="00F06103"/>
  </w:style>
  <w:style w:type="paragraph" w:customStyle="1" w:styleId="F7DAFA2410C944CDBBDDFE8E93361295">
    <w:name w:val="F7DAFA2410C944CDBBDDFE8E93361295"/>
    <w:rsid w:val="00496113"/>
  </w:style>
  <w:style w:type="paragraph" w:customStyle="1" w:styleId="026C71C9C5814B30915EAD58A8ADDB9E">
    <w:name w:val="026C71C9C5814B30915EAD58A8ADDB9E"/>
    <w:rsid w:val="00496113"/>
  </w:style>
  <w:style w:type="paragraph" w:customStyle="1" w:styleId="BA11ADDD297A4DEDB1029CA89D8705D8">
    <w:name w:val="BA11ADDD297A4DEDB1029CA89D8705D8"/>
    <w:rsid w:val="00496113"/>
  </w:style>
  <w:style w:type="paragraph" w:customStyle="1" w:styleId="97A3F100EBE246AFBFC62867009D8241">
    <w:name w:val="97A3F100EBE246AFBFC62867009D8241"/>
    <w:rsid w:val="00496113"/>
  </w:style>
  <w:style w:type="paragraph" w:customStyle="1" w:styleId="95A602FFA8E54B9FB1232BF8290FA701">
    <w:name w:val="95A602FFA8E54B9FB1232BF8290FA701"/>
    <w:rsid w:val="00BC6805"/>
  </w:style>
  <w:style w:type="paragraph" w:customStyle="1" w:styleId="46ABEC24480D4BB691C98DF841891186">
    <w:name w:val="46ABEC24480D4BB691C98DF841891186"/>
    <w:rsid w:val="00BC6805"/>
  </w:style>
  <w:style w:type="paragraph" w:customStyle="1" w:styleId="D773094E9DB34EAA81CAA0372A92C307">
    <w:name w:val="D773094E9DB34EAA81CAA0372A92C307"/>
    <w:rsid w:val="00BC6805"/>
  </w:style>
  <w:style w:type="paragraph" w:customStyle="1" w:styleId="240C42335E104EBC8274C37994DCA57F">
    <w:name w:val="240C42335E104EBC8274C37994DCA57F"/>
    <w:rsid w:val="00BC6805"/>
  </w:style>
  <w:style w:type="paragraph" w:customStyle="1" w:styleId="D93E1EBEBD50474F8933D691255DD25E">
    <w:name w:val="D93E1EBEBD50474F8933D691255DD25E"/>
    <w:rsid w:val="00BC6805"/>
  </w:style>
  <w:style w:type="paragraph" w:customStyle="1" w:styleId="D31ECE9EB9C14CF298C413B70D78D46E">
    <w:name w:val="D31ECE9EB9C14CF298C413B70D78D46E"/>
    <w:rsid w:val="00BC6805"/>
  </w:style>
  <w:style w:type="paragraph" w:customStyle="1" w:styleId="1FB40851BD8F496F9872455E96C7FDFF">
    <w:name w:val="1FB40851BD8F496F9872455E96C7FDFF"/>
    <w:rsid w:val="00BC6805"/>
  </w:style>
  <w:style w:type="paragraph" w:customStyle="1" w:styleId="D5F17826D7864ED6B73BFD9D8DD0BAB1">
    <w:name w:val="D5F17826D7864ED6B73BFD9D8DD0BAB1"/>
    <w:rsid w:val="00BC6805"/>
  </w:style>
  <w:style w:type="paragraph" w:customStyle="1" w:styleId="1BACB28EEE7B4947B4FF3C81D6897422">
    <w:name w:val="1BACB28EEE7B4947B4FF3C81D6897422"/>
    <w:rsid w:val="00BC6805"/>
  </w:style>
  <w:style w:type="paragraph" w:customStyle="1" w:styleId="CE68988DE0404AA5BE81D75B812ABD9E">
    <w:name w:val="CE68988DE0404AA5BE81D75B812ABD9E"/>
    <w:rsid w:val="00BC6805"/>
  </w:style>
  <w:style w:type="paragraph" w:customStyle="1" w:styleId="33C59106D1E34E6C9A2D496EEF2A4B61">
    <w:name w:val="33C59106D1E34E6C9A2D496EEF2A4B61"/>
    <w:rsid w:val="00BC6805"/>
  </w:style>
  <w:style w:type="paragraph" w:customStyle="1" w:styleId="A6016FFE992C443CB73769F97E1740FD">
    <w:name w:val="A6016FFE992C443CB73769F97E1740FD"/>
    <w:rsid w:val="00BC6805"/>
  </w:style>
  <w:style w:type="paragraph" w:customStyle="1" w:styleId="F0F4A372C96F4C8B84991CA4865421D7">
    <w:name w:val="F0F4A372C96F4C8B84991CA4865421D7"/>
    <w:rsid w:val="00BC6805"/>
  </w:style>
  <w:style w:type="paragraph" w:customStyle="1" w:styleId="46D0DA818B46442F958CD8BA4D4E4A52">
    <w:name w:val="46D0DA818B46442F958CD8BA4D4E4A52"/>
    <w:rsid w:val="00BC6805"/>
  </w:style>
  <w:style w:type="paragraph" w:customStyle="1" w:styleId="C26A9BC8671648C6A527CB809028B4A1">
    <w:name w:val="C26A9BC8671648C6A527CB809028B4A1"/>
    <w:rsid w:val="00BC6805"/>
  </w:style>
  <w:style w:type="paragraph" w:customStyle="1" w:styleId="057C481A0C8D40DDA97F62FD5F9E98E5">
    <w:name w:val="057C481A0C8D40DDA97F62FD5F9E98E5"/>
    <w:rsid w:val="00BC6805"/>
  </w:style>
  <w:style w:type="paragraph" w:customStyle="1" w:styleId="5DC7C7A2067F44B4A0D7838CCE6E1DE4">
    <w:name w:val="5DC7C7A2067F44B4A0D7838CCE6E1DE4"/>
    <w:rsid w:val="00BC6805"/>
  </w:style>
  <w:style w:type="paragraph" w:customStyle="1" w:styleId="95850BCDA6A94B61B056165654E685EF">
    <w:name w:val="95850BCDA6A94B61B056165654E685EF"/>
    <w:rsid w:val="00BC6805"/>
  </w:style>
  <w:style w:type="paragraph" w:customStyle="1" w:styleId="3AADE3AFEDFC46A3845A2B1E1665317E">
    <w:name w:val="3AADE3AFEDFC46A3845A2B1E1665317E"/>
    <w:rsid w:val="00BC6805"/>
  </w:style>
  <w:style w:type="paragraph" w:customStyle="1" w:styleId="487DBC48846F447F9E20C26C1556018A">
    <w:name w:val="487DBC48846F447F9E20C26C1556018A"/>
    <w:rsid w:val="00BC6805"/>
  </w:style>
  <w:style w:type="paragraph" w:customStyle="1" w:styleId="998A09997DE448C69F45B3E559988208">
    <w:name w:val="998A09997DE448C69F45B3E559988208"/>
    <w:rsid w:val="00BC6805"/>
  </w:style>
  <w:style w:type="paragraph" w:customStyle="1" w:styleId="9DED7D074B954DB9843025CF37102214">
    <w:name w:val="9DED7D074B954DB9843025CF37102214"/>
    <w:rsid w:val="00BC6805"/>
  </w:style>
  <w:style w:type="paragraph" w:customStyle="1" w:styleId="866AA8CEFF02468CAF43BD4670354007">
    <w:name w:val="866AA8CEFF02468CAF43BD4670354007"/>
    <w:rsid w:val="00BC6805"/>
  </w:style>
  <w:style w:type="paragraph" w:customStyle="1" w:styleId="8C88850E73FC4DE19DACA1D19AA51E0E">
    <w:name w:val="8C88850E73FC4DE19DACA1D19AA51E0E"/>
    <w:rsid w:val="00BC6805"/>
  </w:style>
  <w:style w:type="paragraph" w:customStyle="1" w:styleId="F25BFEDB829B4FEDAD5CB4E4781BD412">
    <w:name w:val="F25BFEDB829B4FEDAD5CB4E4781BD412"/>
    <w:rsid w:val="00BC6805"/>
  </w:style>
  <w:style w:type="paragraph" w:customStyle="1" w:styleId="1620785088424A1DB0A29CB2F2F88B4C">
    <w:name w:val="1620785088424A1DB0A29CB2F2F88B4C"/>
    <w:rsid w:val="00BC6805"/>
  </w:style>
  <w:style w:type="paragraph" w:customStyle="1" w:styleId="326F50D30AC24661BF6AF5229F627ACE">
    <w:name w:val="326F50D30AC24661BF6AF5229F627ACE"/>
    <w:rsid w:val="00BC6805"/>
  </w:style>
  <w:style w:type="paragraph" w:customStyle="1" w:styleId="6CDCFCB6F3C94F96A3965EF587E2D3BC">
    <w:name w:val="6CDCFCB6F3C94F96A3965EF587E2D3BC"/>
    <w:rsid w:val="00BC6805"/>
  </w:style>
  <w:style w:type="paragraph" w:customStyle="1" w:styleId="D47522D8E14A4CF7B10758BE7770A674">
    <w:name w:val="D47522D8E14A4CF7B10758BE7770A674"/>
    <w:rsid w:val="00BC6805"/>
  </w:style>
  <w:style w:type="paragraph" w:customStyle="1" w:styleId="47CF4F839F904C84BF7D464F82D09459">
    <w:name w:val="47CF4F839F904C84BF7D464F82D09459"/>
    <w:rsid w:val="00BC6805"/>
  </w:style>
  <w:style w:type="paragraph" w:customStyle="1" w:styleId="4155E27A46E442FE90D47EEF269C4024">
    <w:name w:val="4155E27A46E442FE90D47EEF269C4024"/>
    <w:rsid w:val="00BC6805"/>
  </w:style>
  <w:style w:type="paragraph" w:customStyle="1" w:styleId="14CA17A1C7D74A92A9608A17801F5B6B">
    <w:name w:val="14CA17A1C7D74A92A9608A17801F5B6B"/>
    <w:rsid w:val="00BC6805"/>
  </w:style>
  <w:style w:type="paragraph" w:customStyle="1" w:styleId="E713F9DE4BEE461C96DFD047ED6AE0DD">
    <w:name w:val="E713F9DE4BEE461C96DFD047ED6AE0DD"/>
    <w:rsid w:val="00BC6805"/>
  </w:style>
  <w:style w:type="paragraph" w:customStyle="1" w:styleId="B9C62AB343C04B48A14B6544938086D3">
    <w:name w:val="B9C62AB343C04B48A14B6544938086D3"/>
    <w:rsid w:val="00BC6805"/>
  </w:style>
  <w:style w:type="paragraph" w:customStyle="1" w:styleId="4D0796801AF24E6590B31D657B85C565">
    <w:name w:val="4D0796801AF24E6590B31D657B85C565"/>
    <w:rsid w:val="00BC6805"/>
  </w:style>
  <w:style w:type="paragraph" w:customStyle="1" w:styleId="1FFDA1EFB8C24C449265A13A65BA5560">
    <w:name w:val="1FFDA1EFB8C24C449265A13A65BA5560"/>
    <w:rsid w:val="00BC6805"/>
  </w:style>
  <w:style w:type="paragraph" w:customStyle="1" w:styleId="EEE920D32E7D43CB89E5B19CF2EAEFE5">
    <w:name w:val="EEE920D32E7D43CB89E5B19CF2EAEFE5"/>
    <w:rsid w:val="00BC6805"/>
  </w:style>
  <w:style w:type="paragraph" w:customStyle="1" w:styleId="DA5DA5ED10924E098FB2EC93EEF6F9C4">
    <w:name w:val="DA5DA5ED10924E098FB2EC93EEF6F9C4"/>
    <w:rsid w:val="009B7825"/>
  </w:style>
  <w:style w:type="paragraph" w:customStyle="1" w:styleId="170A9F8B5D0048F5890B3B61AFFF3DFF">
    <w:name w:val="170A9F8B5D0048F5890B3B61AFFF3DFF"/>
    <w:rsid w:val="009B7825"/>
  </w:style>
  <w:style w:type="paragraph" w:customStyle="1" w:styleId="Sectionbodytextbold">
    <w:name w:val="Section body text bold"/>
    <w:basedOn w:val="Normal"/>
    <w:link w:val="SectionbodytextboldChar"/>
    <w:qFormat/>
    <w:rsid w:val="00A86A1F"/>
    <w:pPr>
      <w:spacing w:after="240" w:line="36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A86A1F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45F43D33BD26491BA75D2437153EAE1E">
    <w:name w:val="45F43D33BD26491BA75D2437153EAE1E"/>
    <w:rsid w:val="009B7825"/>
  </w:style>
  <w:style w:type="paragraph" w:customStyle="1" w:styleId="21EEC78D31E348F08133F9BB34669121">
    <w:name w:val="21EEC78D31E348F08133F9BB34669121"/>
    <w:rsid w:val="009B7825"/>
  </w:style>
  <w:style w:type="paragraph" w:customStyle="1" w:styleId="3841FFA9270D49D38A15014DB93C3ACD">
    <w:name w:val="3841FFA9270D49D38A15014DB93C3ACD"/>
    <w:rsid w:val="009B7825"/>
  </w:style>
  <w:style w:type="paragraph" w:customStyle="1" w:styleId="93BA9C0F63F6451B8425460BEA38283E">
    <w:name w:val="93BA9C0F63F6451B8425460BEA38283E"/>
    <w:rsid w:val="009B7825"/>
  </w:style>
  <w:style w:type="paragraph" w:customStyle="1" w:styleId="C7164425BF7049AFBD18A514C569B0A8">
    <w:name w:val="C7164425BF7049AFBD18A514C569B0A8"/>
    <w:rsid w:val="009B7825"/>
  </w:style>
  <w:style w:type="paragraph" w:customStyle="1" w:styleId="FA2E2C2D5586444AB79E90B3BC664D1D">
    <w:name w:val="FA2E2C2D5586444AB79E90B3BC664D1D"/>
    <w:rsid w:val="009B7825"/>
  </w:style>
  <w:style w:type="paragraph" w:customStyle="1" w:styleId="DE9CF0A72C564D4293A288C42B1F81C0">
    <w:name w:val="DE9CF0A72C564D4293A288C42B1F81C0"/>
    <w:rsid w:val="009B7825"/>
  </w:style>
  <w:style w:type="paragraph" w:customStyle="1" w:styleId="93CB31EAF78E4207A0756DFCE4F4B67E">
    <w:name w:val="93CB31EAF78E4207A0756DFCE4F4B67E"/>
    <w:rsid w:val="009B7825"/>
  </w:style>
  <w:style w:type="paragraph" w:customStyle="1" w:styleId="0D582BFE6794405F90B76386B39BDA9D">
    <w:name w:val="0D582BFE6794405F90B76386B39BDA9D"/>
    <w:rsid w:val="009B7825"/>
  </w:style>
  <w:style w:type="paragraph" w:customStyle="1" w:styleId="676870422BA44E65AE8F18ABDBB9D4AC">
    <w:name w:val="676870422BA44E65AE8F18ABDBB9D4AC"/>
    <w:rsid w:val="009B7825"/>
  </w:style>
  <w:style w:type="paragraph" w:customStyle="1" w:styleId="F2ECEEEE0C194DAA9426D98238E7C597">
    <w:name w:val="F2ECEEEE0C194DAA9426D98238E7C597"/>
    <w:rsid w:val="009B7825"/>
  </w:style>
  <w:style w:type="paragraph" w:customStyle="1" w:styleId="344FAB0E966147D8998C7D5C9992EB15">
    <w:name w:val="344FAB0E966147D8998C7D5C9992EB15"/>
    <w:rsid w:val="009B7825"/>
  </w:style>
  <w:style w:type="paragraph" w:customStyle="1" w:styleId="F29819B731B04E42A4AC3236280A9979">
    <w:name w:val="F29819B731B04E42A4AC3236280A9979"/>
    <w:rsid w:val="009B7825"/>
  </w:style>
  <w:style w:type="paragraph" w:customStyle="1" w:styleId="4FAD7AD7022A4D5F81EE2AD4C262C8C1">
    <w:name w:val="4FAD7AD7022A4D5F81EE2AD4C262C8C1"/>
    <w:rsid w:val="009B7825"/>
  </w:style>
  <w:style w:type="paragraph" w:customStyle="1" w:styleId="D74B2A8B80A14260B4FEE38DBC8EED25">
    <w:name w:val="D74B2A8B80A14260B4FEE38DBC8EED25"/>
    <w:rsid w:val="009B7825"/>
  </w:style>
  <w:style w:type="paragraph" w:customStyle="1" w:styleId="67F1469FF76E4CA4928E5A0531531665">
    <w:name w:val="67F1469FF76E4CA4928E5A0531531665"/>
    <w:rsid w:val="009B7825"/>
  </w:style>
  <w:style w:type="paragraph" w:customStyle="1" w:styleId="E9F86105F1694E6488820C70B55A1EFF">
    <w:name w:val="E9F86105F1694E6488820C70B55A1EFF"/>
    <w:rsid w:val="009B7825"/>
  </w:style>
  <w:style w:type="paragraph" w:customStyle="1" w:styleId="02B8392D1CEA44D5988A64F71ADAF604">
    <w:name w:val="02B8392D1CEA44D5988A64F71ADAF604"/>
    <w:rsid w:val="009B7825"/>
  </w:style>
  <w:style w:type="paragraph" w:customStyle="1" w:styleId="7FE154185FF443CD9BCF0DF82C09845A">
    <w:name w:val="7FE154185FF443CD9BCF0DF82C09845A"/>
    <w:rsid w:val="009B7825"/>
  </w:style>
  <w:style w:type="paragraph" w:customStyle="1" w:styleId="AB8254A32D084F13AA706B626777D012">
    <w:name w:val="AB8254A32D084F13AA706B626777D012"/>
    <w:rsid w:val="009B7825"/>
  </w:style>
  <w:style w:type="paragraph" w:customStyle="1" w:styleId="CCE4243311FC41F1A22E32D5043B57A2">
    <w:name w:val="CCE4243311FC41F1A22E32D5043B57A2"/>
    <w:rsid w:val="009B7825"/>
  </w:style>
  <w:style w:type="paragraph" w:customStyle="1" w:styleId="F80237D50CF54A4CA4631F3F28BE8031">
    <w:name w:val="F80237D50CF54A4CA4631F3F28BE8031"/>
    <w:rsid w:val="009B7825"/>
  </w:style>
  <w:style w:type="paragraph" w:customStyle="1" w:styleId="A5268AEB8AC649FCAF167E7598AB0578">
    <w:name w:val="A5268AEB8AC649FCAF167E7598AB0578"/>
    <w:rsid w:val="009B7825"/>
  </w:style>
  <w:style w:type="paragraph" w:customStyle="1" w:styleId="D85C6C60C9A14ED3B57053C94F6A093C">
    <w:name w:val="D85C6C60C9A14ED3B57053C94F6A093C"/>
    <w:rsid w:val="009B7825"/>
  </w:style>
  <w:style w:type="paragraph" w:customStyle="1" w:styleId="987148826BB44D99A3ACBF796431717B">
    <w:name w:val="987148826BB44D99A3ACBF796431717B"/>
    <w:rsid w:val="009B7825"/>
  </w:style>
  <w:style w:type="paragraph" w:customStyle="1" w:styleId="DF556DA8D02F409BB721C74B543245FC">
    <w:name w:val="DF556DA8D02F409BB721C74B543245FC"/>
    <w:rsid w:val="009B7825"/>
  </w:style>
  <w:style w:type="paragraph" w:customStyle="1" w:styleId="C73CCF583E0A4285B4890F667C4BC75A">
    <w:name w:val="C73CCF583E0A4285B4890F667C4BC75A"/>
    <w:rsid w:val="009B7825"/>
  </w:style>
  <w:style w:type="paragraph" w:customStyle="1" w:styleId="8B21AE6DD6F343D68DD08D6242CF1463">
    <w:name w:val="8B21AE6DD6F343D68DD08D6242CF1463"/>
    <w:rsid w:val="009B7825"/>
  </w:style>
  <w:style w:type="paragraph" w:customStyle="1" w:styleId="EF85B68F607041D9A65F5E02D5699D35">
    <w:name w:val="EF85B68F607041D9A65F5E02D5699D35"/>
    <w:rsid w:val="009B7825"/>
  </w:style>
  <w:style w:type="paragraph" w:customStyle="1" w:styleId="962BAAAEF3154BECB139BEA1C8C7B80E">
    <w:name w:val="962BAAAEF3154BECB139BEA1C8C7B80E"/>
    <w:rsid w:val="009B7825"/>
  </w:style>
  <w:style w:type="paragraph" w:customStyle="1" w:styleId="62124B0AC18D4D3999597C9EE23ADA94">
    <w:name w:val="62124B0AC18D4D3999597C9EE23ADA94"/>
    <w:rsid w:val="009B7825"/>
  </w:style>
  <w:style w:type="paragraph" w:customStyle="1" w:styleId="B77E1EA1B6494BE78482897E827B3EC5">
    <w:name w:val="B77E1EA1B6494BE78482897E827B3EC5"/>
    <w:rsid w:val="009B7825"/>
  </w:style>
  <w:style w:type="paragraph" w:customStyle="1" w:styleId="17EA3BB7D261461FA147C10BA8FCA80D">
    <w:name w:val="17EA3BB7D261461FA147C10BA8FCA80D"/>
    <w:rsid w:val="00101AF5"/>
    <w:rPr>
      <w:lang w:val="en-GB" w:eastAsia="en-GB"/>
    </w:rPr>
  </w:style>
  <w:style w:type="paragraph" w:customStyle="1" w:styleId="D1CAFF6DDFD14BABA6C3E5053E51EADC">
    <w:name w:val="D1CAFF6DDFD14BABA6C3E5053E51EADC"/>
    <w:rsid w:val="00101AF5"/>
    <w:rPr>
      <w:lang w:val="en-GB" w:eastAsia="en-GB"/>
    </w:rPr>
  </w:style>
  <w:style w:type="paragraph" w:customStyle="1" w:styleId="9D12C3E37C294336B7847618A2340281">
    <w:name w:val="9D12C3E37C294336B7847618A2340281"/>
    <w:rsid w:val="00101AF5"/>
    <w:rPr>
      <w:lang w:val="en-GB" w:eastAsia="en-GB"/>
    </w:rPr>
  </w:style>
  <w:style w:type="paragraph" w:customStyle="1" w:styleId="894F26FE0FA94B409E4206C286A8CAD9">
    <w:name w:val="894F26FE0FA94B409E4206C286A8CAD9"/>
    <w:rsid w:val="00101AF5"/>
    <w:rPr>
      <w:lang w:val="en-GB" w:eastAsia="en-GB"/>
    </w:rPr>
  </w:style>
  <w:style w:type="paragraph" w:customStyle="1" w:styleId="F8D89DD2D5CE49029663B7316C546B2C">
    <w:name w:val="F8D89DD2D5CE49029663B7316C546B2C"/>
    <w:rsid w:val="00101AF5"/>
    <w:rPr>
      <w:lang w:val="en-GB" w:eastAsia="en-GB"/>
    </w:rPr>
  </w:style>
  <w:style w:type="paragraph" w:customStyle="1" w:styleId="67759E0CF5C94128A972C7F5F978369B">
    <w:name w:val="67759E0CF5C94128A972C7F5F978369B"/>
    <w:rsid w:val="00101AF5"/>
    <w:rPr>
      <w:lang w:val="en-GB" w:eastAsia="en-GB"/>
    </w:rPr>
  </w:style>
  <w:style w:type="paragraph" w:customStyle="1" w:styleId="9812CF342AB8471B86C51673D555BFF8">
    <w:name w:val="9812CF342AB8471B86C51673D555BFF8"/>
    <w:rsid w:val="00101AF5"/>
    <w:rPr>
      <w:lang w:val="en-GB" w:eastAsia="en-GB"/>
    </w:rPr>
  </w:style>
  <w:style w:type="paragraph" w:customStyle="1" w:styleId="8249AF3230C345A2BCB437166E4050F0">
    <w:name w:val="8249AF3230C345A2BCB437166E4050F0"/>
    <w:rsid w:val="00101AF5"/>
    <w:rPr>
      <w:lang w:val="en-GB" w:eastAsia="en-GB"/>
    </w:rPr>
  </w:style>
  <w:style w:type="paragraph" w:customStyle="1" w:styleId="2AAC8C2B775D48AA998369589C58799F">
    <w:name w:val="2AAC8C2B775D48AA998369589C58799F"/>
    <w:rsid w:val="00101AF5"/>
    <w:rPr>
      <w:lang w:val="en-GB" w:eastAsia="en-GB"/>
    </w:rPr>
  </w:style>
  <w:style w:type="paragraph" w:customStyle="1" w:styleId="BBD21ED8EB954812A02B5544C9239FC8">
    <w:name w:val="BBD21ED8EB954812A02B5544C9239FC8"/>
    <w:rsid w:val="00101AF5"/>
    <w:rPr>
      <w:lang w:val="en-GB" w:eastAsia="en-GB"/>
    </w:rPr>
  </w:style>
  <w:style w:type="paragraph" w:customStyle="1" w:styleId="C2D7F67A236C4F0F992CDC8C201CF24B">
    <w:name w:val="C2D7F67A236C4F0F992CDC8C201CF24B"/>
    <w:rsid w:val="00101AF5"/>
    <w:rPr>
      <w:lang w:val="en-GB" w:eastAsia="en-GB"/>
    </w:rPr>
  </w:style>
  <w:style w:type="paragraph" w:customStyle="1" w:styleId="5F05A598C56C41DA85EFC9ADBE94A34E">
    <w:name w:val="5F05A598C56C41DA85EFC9ADBE94A34E"/>
    <w:rsid w:val="00101AF5"/>
    <w:rPr>
      <w:lang w:val="en-GB" w:eastAsia="en-GB"/>
    </w:rPr>
  </w:style>
  <w:style w:type="paragraph" w:customStyle="1" w:styleId="B1136BB330914AB798C81FA0FB07A944">
    <w:name w:val="B1136BB330914AB798C81FA0FB07A944"/>
    <w:rsid w:val="00101AF5"/>
    <w:rPr>
      <w:lang w:val="en-GB" w:eastAsia="en-GB"/>
    </w:rPr>
  </w:style>
  <w:style w:type="paragraph" w:customStyle="1" w:styleId="2F232BB9B7C34FCDB219C2E943A67857">
    <w:name w:val="2F232BB9B7C34FCDB219C2E943A67857"/>
    <w:rsid w:val="00101AF5"/>
    <w:rPr>
      <w:lang w:val="en-GB" w:eastAsia="en-GB"/>
    </w:rPr>
  </w:style>
  <w:style w:type="paragraph" w:customStyle="1" w:styleId="8A715E8CCD86401F8EAF355F0039A18C">
    <w:name w:val="8A715E8CCD86401F8EAF355F0039A18C"/>
    <w:rsid w:val="00101AF5"/>
    <w:rPr>
      <w:lang w:val="en-GB" w:eastAsia="en-GB"/>
    </w:rPr>
  </w:style>
  <w:style w:type="paragraph" w:customStyle="1" w:styleId="98CACB448A4B45B98F715FBE2E410AC4">
    <w:name w:val="98CACB448A4B45B98F715FBE2E410AC4"/>
    <w:rsid w:val="00101AF5"/>
    <w:rPr>
      <w:lang w:val="en-GB" w:eastAsia="en-GB"/>
    </w:rPr>
  </w:style>
  <w:style w:type="paragraph" w:customStyle="1" w:styleId="15E9197A885A4412BA1AECD3D6F83AFE">
    <w:name w:val="15E9197A885A4412BA1AECD3D6F83AFE"/>
    <w:rsid w:val="00101AF5"/>
    <w:rPr>
      <w:lang w:val="en-GB" w:eastAsia="en-GB"/>
    </w:rPr>
  </w:style>
  <w:style w:type="paragraph" w:customStyle="1" w:styleId="DDA1DA5C93C34BF4BF6129B29C54AE9D">
    <w:name w:val="DDA1DA5C93C34BF4BF6129B29C54AE9D"/>
    <w:rsid w:val="00101AF5"/>
    <w:rPr>
      <w:lang w:val="en-GB" w:eastAsia="en-GB"/>
    </w:rPr>
  </w:style>
  <w:style w:type="paragraph" w:customStyle="1" w:styleId="CF17C5547C434797964A10182A43EDD7">
    <w:name w:val="CF17C5547C434797964A10182A43EDD7"/>
    <w:rsid w:val="00101AF5"/>
    <w:rPr>
      <w:lang w:val="en-GB" w:eastAsia="en-GB"/>
    </w:rPr>
  </w:style>
  <w:style w:type="paragraph" w:customStyle="1" w:styleId="FB49B20882194E079BBBE8C6EFA6462B">
    <w:name w:val="FB49B20882194E079BBBE8C6EFA6462B"/>
    <w:rsid w:val="00101AF5"/>
    <w:rPr>
      <w:lang w:val="en-GB" w:eastAsia="en-GB"/>
    </w:rPr>
  </w:style>
  <w:style w:type="paragraph" w:customStyle="1" w:styleId="CB8E53A053B14EE98BC2B03EDE5A9E25">
    <w:name w:val="CB8E53A053B14EE98BC2B03EDE5A9E25"/>
    <w:rsid w:val="00101AF5"/>
    <w:rPr>
      <w:lang w:val="en-GB" w:eastAsia="en-GB"/>
    </w:rPr>
  </w:style>
  <w:style w:type="paragraph" w:customStyle="1" w:styleId="017CEAC8683F4545ABB88EA063458995">
    <w:name w:val="017CEAC8683F4545ABB88EA063458995"/>
    <w:rsid w:val="00101AF5"/>
    <w:rPr>
      <w:lang w:val="en-GB" w:eastAsia="en-GB"/>
    </w:rPr>
  </w:style>
  <w:style w:type="paragraph" w:customStyle="1" w:styleId="B008277242614054B80A7508DEB58B6D">
    <w:name w:val="B008277242614054B80A7508DEB58B6D"/>
    <w:rsid w:val="00101AF5"/>
    <w:rPr>
      <w:lang w:val="en-GB" w:eastAsia="en-GB"/>
    </w:rPr>
  </w:style>
  <w:style w:type="paragraph" w:customStyle="1" w:styleId="AC4EE554B53E4444A0D865DDAE0415F4">
    <w:name w:val="AC4EE554B53E4444A0D865DDAE0415F4"/>
    <w:rsid w:val="00101AF5"/>
    <w:rPr>
      <w:lang w:val="en-GB" w:eastAsia="en-GB"/>
    </w:rPr>
  </w:style>
  <w:style w:type="paragraph" w:customStyle="1" w:styleId="F5CC50A51FCB42A29D25463B8064C548">
    <w:name w:val="F5CC50A51FCB42A29D25463B8064C548"/>
    <w:rsid w:val="00101AF5"/>
    <w:rPr>
      <w:lang w:val="en-GB" w:eastAsia="en-GB"/>
    </w:rPr>
  </w:style>
  <w:style w:type="paragraph" w:customStyle="1" w:styleId="F1C45E3973CE454A96CD9B13B59B9C17">
    <w:name w:val="F1C45E3973CE454A96CD9B13B59B9C17"/>
    <w:rsid w:val="00101AF5"/>
    <w:rPr>
      <w:lang w:val="en-GB" w:eastAsia="en-GB"/>
    </w:rPr>
  </w:style>
  <w:style w:type="paragraph" w:customStyle="1" w:styleId="3BACF357522A421589F8A0AC97AA27D9">
    <w:name w:val="3BACF357522A421589F8A0AC97AA27D9"/>
    <w:rsid w:val="00101AF5"/>
    <w:rPr>
      <w:lang w:val="en-GB" w:eastAsia="en-GB"/>
    </w:rPr>
  </w:style>
  <w:style w:type="paragraph" w:customStyle="1" w:styleId="E6452464E14F4E35B8EEA1778B19DCD9">
    <w:name w:val="E6452464E14F4E35B8EEA1778B19DCD9"/>
    <w:rsid w:val="00101AF5"/>
    <w:rPr>
      <w:lang w:val="en-GB" w:eastAsia="en-GB"/>
    </w:rPr>
  </w:style>
  <w:style w:type="paragraph" w:customStyle="1" w:styleId="FFE5564391F24649BC72886DBA1A788A">
    <w:name w:val="FFE5564391F24649BC72886DBA1A788A"/>
    <w:rsid w:val="00101AF5"/>
    <w:rPr>
      <w:lang w:val="en-GB" w:eastAsia="en-GB"/>
    </w:rPr>
  </w:style>
  <w:style w:type="paragraph" w:customStyle="1" w:styleId="A651B34D493D46798E6CDFCDB6D69AFB">
    <w:name w:val="A651B34D493D46798E6CDFCDB6D69AFB"/>
    <w:rsid w:val="00101AF5"/>
    <w:rPr>
      <w:lang w:val="en-GB" w:eastAsia="en-GB"/>
    </w:rPr>
  </w:style>
  <w:style w:type="paragraph" w:customStyle="1" w:styleId="B69599E922814570BB4B3F531E1CC089">
    <w:name w:val="B69599E922814570BB4B3F531E1CC089"/>
    <w:rsid w:val="00101AF5"/>
    <w:rPr>
      <w:lang w:val="en-GB" w:eastAsia="en-GB"/>
    </w:rPr>
  </w:style>
  <w:style w:type="paragraph" w:customStyle="1" w:styleId="6AC8C06CAF8F4F7DA7CCD75DFDEDF544">
    <w:name w:val="6AC8C06CAF8F4F7DA7CCD75DFDEDF544"/>
    <w:rsid w:val="00101AF5"/>
    <w:rPr>
      <w:lang w:val="en-GB" w:eastAsia="en-GB"/>
    </w:rPr>
  </w:style>
  <w:style w:type="paragraph" w:customStyle="1" w:styleId="78BB69DE0B5147DB836005D75DCE6BC8">
    <w:name w:val="78BB69DE0B5147DB836005D75DCE6BC8"/>
    <w:rsid w:val="00101AF5"/>
    <w:rPr>
      <w:lang w:val="en-GB" w:eastAsia="en-GB"/>
    </w:rPr>
  </w:style>
  <w:style w:type="paragraph" w:customStyle="1" w:styleId="7FC0CC981E284B23B748AF0A762FDD01">
    <w:name w:val="7FC0CC981E284B23B748AF0A762FDD01"/>
    <w:rsid w:val="00101AF5"/>
    <w:rPr>
      <w:lang w:val="en-GB" w:eastAsia="en-GB"/>
    </w:rPr>
  </w:style>
  <w:style w:type="paragraph" w:customStyle="1" w:styleId="254FE4E1CD88484492842056F676DE46">
    <w:name w:val="254FE4E1CD88484492842056F676DE46"/>
    <w:rsid w:val="00101AF5"/>
    <w:rPr>
      <w:lang w:val="en-GB" w:eastAsia="en-GB"/>
    </w:rPr>
  </w:style>
  <w:style w:type="paragraph" w:customStyle="1" w:styleId="37EB47A3D4B741B0A2434A139EB1B32A">
    <w:name w:val="37EB47A3D4B741B0A2434A139EB1B32A"/>
    <w:rsid w:val="00101AF5"/>
    <w:rPr>
      <w:lang w:val="en-GB" w:eastAsia="en-GB"/>
    </w:rPr>
  </w:style>
  <w:style w:type="paragraph" w:customStyle="1" w:styleId="69739590F5D048A3A2B19242415C6CF0">
    <w:name w:val="69739590F5D048A3A2B19242415C6CF0"/>
    <w:rsid w:val="00101AF5"/>
    <w:rPr>
      <w:lang w:val="en-GB" w:eastAsia="en-GB"/>
    </w:rPr>
  </w:style>
  <w:style w:type="paragraph" w:customStyle="1" w:styleId="6598CBA97AD74AA0BE6E8E11493308A5">
    <w:name w:val="6598CBA97AD74AA0BE6E8E11493308A5"/>
    <w:rsid w:val="00101AF5"/>
    <w:rPr>
      <w:lang w:val="en-GB" w:eastAsia="en-GB"/>
    </w:rPr>
  </w:style>
  <w:style w:type="paragraph" w:customStyle="1" w:styleId="A2273A240D6543208B6E3A234A55D487">
    <w:name w:val="A2273A240D6543208B6E3A234A55D487"/>
    <w:rsid w:val="00101AF5"/>
    <w:rPr>
      <w:lang w:val="en-GB" w:eastAsia="en-GB"/>
    </w:rPr>
  </w:style>
  <w:style w:type="paragraph" w:customStyle="1" w:styleId="FB382632811247C2A23B3190E393FB7C">
    <w:name w:val="FB382632811247C2A23B3190E393FB7C"/>
    <w:rsid w:val="00101AF5"/>
    <w:rPr>
      <w:lang w:val="en-GB" w:eastAsia="en-GB"/>
    </w:rPr>
  </w:style>
  <w:style w:type="paragraph" w:customStyle="1" w:styleId="93D7C715804048178B3D5A339F5C8A30">
    <w:name w:val="93D7C715804048178B3D5A339F5C8A30"/>
    <w:rsid w:val="00101AF5"/>
    <w:rPr>
      <w:lang w:val="en-GB" w:eastAsia="en-GB"/>
    </w:rPr>
  </w:style>
  <w:style w:type="paragraph" w:customStyle="1" w:styleId="756DFFA7B7E6475CABB866B116609F82">
    <w:name w:val="756DFFA7B7E6475CABB866B116609F82"/>
    <w:rsid w:val="00101AF5"/>
    <w:rPr>
      <w:lang w:val="en-GB" w:eastAsia="en-GB"/>
    </w:rPr>
  </w:style>
  <w:style w:type="paragraph" w:customStyle="1" w:styleId="B7AD08A83D2F48D6BF15DFB4016E4898">
    <w:name w:val="B7AD08A83D2F48D6BF15DFB4016E4898"/>
    <w:rsid w:val="00101AF5"/>
    <w:rPr>
      <w:lang w:val="en-GB" w:eastAsia="en-GB"/>
    </w:rPr>
  </w:style>
  <w:style w:type="paragraph" w:customStyle="1" w:styleId="7BB80FC5392B42ED819FD000C83A38EF">
    <w:name w:val="7BB80FC5392B42ED819FD000C83A38EF"/>
    <w:rsid w:val="00101AF5"/>
    <w:rPr>
      <w:lang w:val="en-GB" w:eastAsia="en-GB"/>
    </w:rPr>
  </w:style>
  <w:style w:type="paragraph" w:customStyle="1" w:styleId="2549034485B24E71881568B10D75A91B">
    <w:name w:val="2549034485B24E71881568B10D75A91B"/>
    <w:rsid w:val="00101AF5"/>
    <w:rPr>
      <w:lang w:val="en-GB" w:eastAsia="en-GB"/>
    </w:rPr>
  </w:style>
  <w:style w:type="paragraph" w:customStyle="1" w:styleId="BDD6F05D80C84EA085E2574A23287D40">
    <w:name w:val="BDD6F05D80C84EA085E2574A23287D40"/>
    <w:rsid w:val="00101AF5"/>
    <w:rPr>
      <w:lang w:val="en-GB" w:eastAsia="en-GB"/>
    </w:rPr>
  </w:style>
  <w:style w:type="paragraph" w:customStyle="1" w:styleId="F89A72D802E048B6BEF1E96A86C8D558">
    <w:name w:val="F89A72D802E048B6BEF1E96A86C8D558"/>
    <w:rsid w:val="00101AF5"/>
    <w:rPr>
      <w:lang w:val="en-GB" w:eastAsia="en-GB"/>
    </w:rPr>
  </w:style>
  <w:style w:type="paragraph" w:customStyle="1" w:styleId="4331A2E47774400A922C3B58C196692E">
    <w:name w:val="4331A2E47774400A922C3B58C196692E"/>
    <w:rsid w:val="00101AF5"/>
    <w:rPr>
      <w:lang w:val="en-GB" w:eastAsia="en-GB"/>
    </w:rPr>
  </w:style>
  <w:style w:type="paragraph" w:customStyle="1" w:styleId="AD479561A2144EBB88B30F1BAFD440BC">
    <w:name w:val="AD479561A2144EBB88B30F1BAFD440BC"/>
    <w:rsid w:val="00101AF5"/>
    <w:rPr>
      <w:lang w:val="en-GB" w:eastAsia="en-GB"/>
    </w:rPr>
  </w:style>
  <w:style w:type="paragraph" w:customStyle="1" w:styleId="D7E9719C019A45C28DC469CA769B1AFA">
    <w:name w:val="D7E9719C019A45C28DC469CA769B1AFA"/>
    <w:rsid w:val="00101AF5"/>
    <w:rPr>
      <w:lang w:val="en-GB" w:eastAsia="en-GB"/>
    </w:rPr>
  </w:style>
  <w:style w:type="paragraph" w:customStyle="1" w:styleId="A2DECFEE422549A798CF40DE88A980B8">
    <w:name w:val="A2DECFEE422549A798CF40DE88A980B8"/>
    <w:rsid w:val="00101AF5"/>
    <w:rPr>
      <w:lang w:val="en-GB" w:eastAsia="en-GB"/>
    </w:rPr>
  </w:style>
  <w:style w:type="paragraph" w:customStyle="1" w:styleId="32128D2B8DC3488B960509A4984FD209">
    <w:name w:val="32128D2B8DC3488B960509A4984FD209"/>
    <w:rsid w:val="00101AF5"/>
    <w:rPr>
      <w:lang w:val="en-GB" w:eastAsia="en-GB"/>
    </w:rPr>
  </w:style>
  <w:style w:type="paragraph" w:customStyle="1" w:styleId="ED799D40F426479689C2DC61BBC8FF0F">
    <w:name w:val="ED799D40F426479689C2DC61BBC8FF0F"/>
    <w:rsid w:val="00101AF5"/>
    <w:rPr>
      <w:lang w:val="en-GB" w:eastAsia="en-GB"/>
    </w:rPr>
  </w:style>
  <w:style w:type="paragraph" w:customStyle="1" w:styleId="CD4CF61B03A5459082AF24C60CB7B789">
    <w:name w:val="CD4CF61B03A5459082AF24C60CB7B789"/>
    <w:rsid w:val="00101AF5"/>
    <w:rPr>
      <w:lang w:val="en-GB" w:eastAsia="en-GB"/>
    </w:rPr>
  </w:style>
  <w:style w:type="paragraph" w:customStyle="1" w:styleId="1677270E832544E29B874E46EACB6FC2">
    <w:name w:val="1677270E832544E29B874E46EACB6FC2"/>
    <w:rsid w:val="00101AF5"/>
    <w:rPr>
      <w:lang w:val="en-GB" w:eastAsia="en-GB"/>
    </w:rPr>
  </w:style>
  <w:style w:type="paragraph" w:customStyle="1" w:styleId="FF12CF0F29624B46BA28ABA6C9227877">
    <w:name w:val="FF12CF0F29624B46BA28ABA6C9227877"/>
    <w:rsid w:val="00101AF5"/>
    <w:rPr>
      <w:lang w:val="en-GB" w:eastAsia="en-GB"/>
    </w:rPr>
  </w:style>
  <w:style w:type="paragraph" w:customStyle="1" w:styleId="C39C01B8A2DD4C1DBDCB2016FF91FF84">
    <w:name w:val="C39C01B8A2DD4C1DBDCB2016FF91FF84"/>
    <w:rsid w:val="00101AF5"/>
    <w:rPr>
      <w:lang w:val="en-GB" w:eastAsia="en-GB"/>
    </w:rPr>
  </w:style>
  <w:style w:type="paragraph" w:customStyle="1" w:styleId="B63588C79D53433C8F0578F5D5C9359A">
    <w:name w:val="B63588C79D53433C8F0578F5D5C9359A"/>
    <w:rsid w:val="00101AF5"/>
    <w:rPr>
      <w:lang w:val="en-GB" w:eastAsia="en-GB"/>
    </w:rPr>
  </w:style>
  <w:style w:type="paragraph" w:customStyle="1" w:styleId="C48C3207A8634CBEA2BCFE6DC582AEDB">
    <w:name w:val="C48C3207A8634CBEA2BCFE6DC582AEDB"/>
    <w:rsid w:val="00101AF5"/>
    <w:rPr>
      <w:lang w:val="en-GB" w:eastAsia="en-GB"/>
    </w:rPr>
  </w:style>
  <w:style w:type="paragraph" w:customStyle="1" w:styleId="EE10F161398F476C8CD94D53EA5F93E1">
    <w:name w:val="EE10F161398F476C8CD94D53EA5F93E1"/>
    <w:rsid w:val="00101AF5"/>
    <w:rPr>
      <w:lang w:val="en-GB" w:eastAsia="en-GB"/>
    </w:rPr>
  </w:style>
  <w:style w:type="paragraph" w:customStyle="1" w:styleId="D90E3A33EC834E5CAF2967543DC3B415">
    <w:name w:val="D90E3A33EC834E5CAF2967543DC3B415"/>
    <w:rsid w:val="00101AF5"/>
    <w:rPr>
      <w:lang w:val="en-GB" w:eastAsia="en-GB"/>
    </w:rPr>
  </w:style>
  <w:style w:type="paragraph" w:customStyle="1" w:styleId="677744E8C42E4832AABF7B792202258B">
    <w:name w:val="677744E8C42E4832AABF7B792202258B"/>
    <w:rsid w:val="00101AF5"/>
    <w:rPr>
      <w:lang w:val="en-GB" w:eastAsia="en-GB"/>
    </w:rPr>
  </w:style>
  <w:style w:type="paragraph" w:customStyle="1" w:styleId="C5C913951A3448308D1EF65A4E1639B7">
    <w:name w:val="C5C913951A3448308D1EF65A4E1639B7"/>
    <w:rsid w:val="00101AF5"/>
    <w:rPr>
      <w:lang w:val="en-GB" w:eastAsia="en-GB"/>
    </w:rPr>
  </w:style>
  <w:style w:type="paragraph" w:customStyle="1" w:styleId="461FC8AE3E9142FAB61D9AC919B0697D">
    <w:name w:val="461FC8AE3E9142FAB61D9AC919B0697D"/>
    <w:rsid w:val="00101AF5"/>
    <w:rPr>
      <w:lang w:val="en-GB" w:eastAsia="en-GB"/>
    </w:rPr>
  </w:style>
  <w:style w:type="paragraph" w:customStyle="1" w:styleId="17562E5F727E451DA8FED017FD3A74E8">
    <w:name w:val="17562E5F727E451DA8FED017FD3A74E8"/>
    <w:rsid w:val="00101AF5"/>
    <w:rPr>
      <w:lang w:val="en-GB" w:eastAsia="en-GB"/>
    </w:rPr>
  </w:style>
  <w:style w:type="paragraph" w:customStyle="1" w:styleId="99C5A676DF2648EE9D2B08AF713BB586">
    <w:name w:val="99C5A676DF2648EE9D2B08AF713BB586"/>
    <w:rsid w:val="00101AF5"/>
    <w:rPr>
      <w:lang w:val="en-GB" w:eastAsia="en-GB"/>
    </w:rPr>
  </w:style>
  <w:style w:type="paragraph" w:customStyle="1" w:styleId="98A0D1A633FA483EB39746234E41CF9C">
    <w:name w:val="98A0D1A633FA483EB39746234E41CF9C"/>
    <w:rsid w:val="00101AF5"/>
    <w:rPr>
      <w:lang w:val="en-GB" w:eastAsia="en-GB"/>
    </w:rPr>
  </w:style>
  <w:style w:type="paragraph" w:customStyle="1" w:styleId="238E85E2482D4DAB9BFECD02A0C4F5C8">
    <w:name w:val="238E85E2482D4DAB9BFECD02A0C4F5C8"/>
    <w:rsid w:val="00101AF5"/>
    <w:rPr>
      <w:lang w:val="en-GB" w:eastAsia="en-GB"/>
    </w:rPr>
  </w:style>
  <w:style w:type="paragraph" w:customStyle="1" w:styleId="13E7D07E655F47EBB2273E4F944980AB">
    <w:name w:val="13E7D07E655F47EBB2273E4F944980AB"/>
    <w:rsid w:val="00101AF5"/>
    <w:rPr>
      <w:lang w:val="en-GB" w:eastAsia="en-GB"/>
    </w:rPr>
  </w:style>
  <w:style w:type="paragraph" w:customStyle="1" w:styleId="383A823BE6874F51A919EBAA6C81ED41">
    <w:name w:val="383A823BE6874F51A919EBAA6C81ED41"/>
    <w:rsid w:val="00101AF5"/>
    <w:rPr>
      <w:lang w:val="en-GB" w:eastAsia="en-GB"/>
    </w:rPr>
  </w:style>
  <w:style w:type="paragraph" w:customStyle="1" w:styleId="36D3BF08A55C424998EC4C0F78DA00A4">
    <w:name w:val="36D3BF08A55C424998EC4C0F78DA00A4"/>
    <w:rsid w:val="00101AF5"/>
    <w:rPr>
      <w:lang w:val="en-GB" w:eastAsia="en-GB"/>
    </w:rPr>
  </w:style>
  <w:style w:type="paragraph" w:customStyle="1" w:styleId="25241B0B07AD47A8A8AAC9F4192C0967">
    <w:name w:val="25241B0B07AD47A8A8AAC9F4192C0967"/>
    <w:rsid w:val="00101AF5"/>
    <w:rPr>
      <w:lang w:val="en-GB" w:eastAsia="en-GB"/>
    </w:rPr>
  </w:style>
  <w:style w:type="paragraph" w:customStyle="1" w:styleId="8C2383B014244B93B5435D43BD84395E">
    <w:name w:val="8C2383B014244B93B5435D43BD84395E"/>
    <w:rsid w:val="00101AF5"/>
    <w:rPr>
      <w:lang w:val="en-GB" w:eastAsia="en-GB"/>
    </w:rPr>
  </w:style>
  <w:style w:type="paragraph" w:customStyle="1" w:styleId="D2AF368E4FC043BEACC1DD93370614D3">
    <w:name w:val="D2AF368E4FC043BEACC1DD93370614D3"/>
    <w:rsid w:val="00101AF5"/>
    <w:rPr>
      <w:lang w:val="en-GB" w:eastAsia="en-GB"/>
    </w:rPr>
  </w:style>
  <w:style w:type="paragraph" w:customStyle="1" w:styleId="67708ED5B5B647E0A735C761C07C22EE">
    <w:name w:val="67708ED5B5B647E0A735C761C07C22EE"/>
    <w:rsid w:val="00101AF5"/>
    <w:rPr>
      <w:lang w:val="en-GB" w:eastAsia="en-GB"/>
    </w:rPr>
  </w:style>
  <w:style w:type="paragraph" w:customStyle="1" w:styleId="18817F1A020E4D40AE3679ADA8644B07">
    <w:name w:val="18817F1A020E4D40AE3679ADA8644B07"/>
    <w:rsid w:val="00101AF5"/>
    <w:rPr>
      <w:lang w:val="en-GB" w:eastAsia="en-GB"/>
    </w:rPr>
  </w:style>
  <w:style w:type="paragraph" w:customStyle="1" w:styleId="C435B152401C4A6E98F5B74FDBF6E008">
    <w:name w:val="C435B152401C4A6E98F5B74FDBF6E008"/>
    <w:rsid w:val="00101AF5"/>
    <w:rPr>
      <w:lang w:val="en-GB" w:eastAsia="en-GB"/>
    </w:rPr>
  </w:style>
  <w:style w:type="paragraph" w:customStyle="1" w:styleId="92232C30910E420D977BCE50F78D0F80">
    <w:name w:val="92232C30910E420D977BCE50F78D0F80"/>
    <w:rsid w:val="00101AF5"/>
    <w:rPr>
      <w:lang w:val="en-GB" w:eastAsia="en-GB"/>
    </w:rPr>
  </w:style>
  <w:style w:type="paragraph" w:customStyle="1" w:styleId="9EEA27BA565D4D77B65690CB74F38C0C">
    <w:name w:val="9EEA27BA565D4D77B65690CB74F38C0C"/>
    <w:rsid w:val="00101AF5"/>
    <w:rPr>
      <w:lang w:val="en-GB" w:eastAsia="en-GB"/>
    </w:rPr>
  </w:style>
  <w:style w:type="paragraph" w:customStyle="1" w:styleId="9477E4E351544141ADA245DE13935612">
    <w:name w:val="9477E4E351544141ADA245DE13935612"/>
    <w:rsid w:val="00101AF5"/>
    <w:rPr>
      <w:lang w:val="en-GB" w:eastAsia="en-GB"/>
    </w:rPr>
  </w:style>
  <w:style w:type="paragraph" w:customStyle="1" w:styleId="8028D51498A44B4F80C4C0C489DCE689">
    <w:name w:val="8028D51498A44B4F80C4C0C489DCE689"/>
    <w:rsid w:val="00101AF5"/>
    <w:rPr>
      <w:lang w:val="en-GB" w:eastAsia="en-GB"/>
    </w:rPr>
  </w:style>
  <w:style w:type="paragraph" w:customStyle="1" w:styleId="25F842B83FE745209F36B0F4354DB30F">
    <w:name w:val="25F842B83FE745209F36B0F4354DB30F"/>
    <w:rsid w:val="00101AF5"/>
    <w:rPr>
      <w:lang w:val="en-GB" w:eastAsia="en-GB"/>
    </w:rPr>
  </w:style>
  <w:style w:type="paragraph" w:customStyle="1" w:styleId="2DA9A15CE4E8490685EF09580FC28835">
    <w:name w:val="2DA9A15CE4E8490685EF09580FC28835"/>
    <w:rsid w:val="00101AF5"/>
    <w:rPr>
      <w:lang w:val="en-GB" w:eastAsia="en-GB"/>
    </w:rPr>
  </w:style>
  <w:style w:type="paragraph" w:customStyle="1" w:styleId="BFE639C99EF14484BC43C88994897A9B">
    <w:name w:val="BFE639C99EF14484BC43C88994897A9B"/>
    <w:rsid w:val="00101AF5"/>
    <w:rPr>
      <w:lang w:val="en-GB" w:eastAsia="en-GB"/>
    </w:rPr>
  </w:style>
  <w:style w:type="paragraph" w:customStyle="1" w:styleId="7C484D2C74D443AB954AE20A3DCEC087">
    <w:name w:val="7C484D2C74D443AB954AE20A3DCEC087"/>
    <w:rsid w:val="00101AF5"/>
    <w:rPr>
      <w:lang w:val="en-GB" w:eastAsia="en-GB"/>
    </w:rPr>
  </w:style>
  <w:style w:type="paragraph" w:customStyle="1" w:styleId="214065908C18430FB0D1890796125809">
    <w:name w:val="214065908C18430FB0D1890796125809"/>
    <w:rsid w:val="00101AF5"/>
    <w:rPr>
      <w:lang w:val="en-GB" w:eastAsia="en-GB"/>
    </w:rPr>
  </w:style>
  <w:style w:type="paragraph" w:customStyle="1" w:styleId="636BC7860CB344799764298F88F0A442">
    <w:name w:val="636BC7860CB344799764298F88F0A442"/>
    <w:rsid w:val="00101AF5"/>
    <w:rPr>
      <w:lang w:val="en-GB" w:eastAsia="en-GB"/>
    </w:rPr>
  </w:style>
  <w:style w:type="paragraph" w:customStyle="1" w:styleId="8EE0B9739CF04CC68A043F60B1B870D3">
    <w:name w:val="8EE0B9739CF04CC68A043F60B1B870D3"/>
    <w:rsid w:val="00101AF5"/>
    <w:rPr>
      <w:lang w:val="en-GB" w:eastAsia="en-GB"/>
    </w:rPr>
  </w:style>
  <w:style w:type="paragraph" w:customStyle="1" w:styleId="D82E30CDE28949C4B6FE5043C3E2F2D1">
    <w:name w:val="D82E30CDE28949C4B6FE5043C3E2F2D1"/>
    <w:rsid w:val="00101AF5"/>
    <w:rPr>
      <w:lang w:val="en-GB" w:eastAsia="en-GB"/>
    </w:rPr>
  </w:style>
  <w:style w:type="paragraph" w:customStyle="1" w:styleId="B21DED4CF5DB4094AF4ED72DC1E48EB8">
    <w:name w:val="B21DED4CF5DB4094AF4ED72DC1E48EB8"/>
    <w:rsid w:val="00101AF5"/>
    <w:rPr>
      <w:lang w:val="en-GB" w:eastAsia="en-GB"/>
    </w:rPr>
  </w:style>
  <w:style w:type="paragraph" w:customStyle="1" w:styleId="827F43E11C5F4F148A7AD5E5D35EFE8B">
    <w:name w:val="827F43E11C5F4F148A7AD5E5D35EFE8B"/>
    <w:rsid w:val="00101AF5"/>
    <w:rPr>
      <w:lang w:val="en-GB" w:eastAsia="en-GB"/>
    </w:rPr>
  </w:style>
  <w:style w:type="paragraph" w:customStyle="1" w:styleId="4FC50CF3D5504C5FAE1969EBBFC6736B">
    <w:name w:val="4FC50CF3D5504C5FAE1969EBBFC6736B"/>
    <w:rsid w:val="00101AF5"/>
    <w:rPr>
      <w:lang w:val="en-GB" w:eastAsia="en-GB"/>
    </w:rPr>
  </w:style>
  <w:style w:type="paragraph" w:customStyle="1" w:styleId="A61AA3B76C5849FBA0929B65B258036E">
    <w:name w:val="A61AA3B76C5849FBA0929B65B258036E"/>
    <w:rsid w:val="00101AF5"/>
    <w:rPr>
      <w:lang w:val="en-GB" w:eastAsia="en-GB"/>
    </w:rPr>
  </w:style>
  <w:style w:type="paragraph" w:customStyle="1" w:styleId="5CD306DA0F24440D8F484F67BCC4834A">
    <w:name w:val="5CD306DA0F24440D8F484F67BCC4834A"/>
    <w:rsid w:val="00101AF5"/>
    <w:rPr>
      <w:lang w:val="en-GB" w:eastAsia="en-GB"/>
    </w:rPr>
  </w:style>
  <w:style w:type="paragraph" w:customStyle="1" w:styleId="2B202D0106264F97A81089C75F8144E2">
    <w:name w:val="2B202D0106264F97A81089C75F8144E2"/>
    <w:rsid w:val="00101AF5"/>
    <w:rPr>
      <w:lang w:val="en-GB" w:eastAsia="en-GB"/>
    </w:rPr>
  </w:style>
  <w:style w:type="paragraph" w:customStyle="1" w:styleId="B309D81D0C474798900FC6D1571B9C18">
    <w:name w:val="B309D81D0C474798900FC6D1571B9C18"/>
    <w:rsid w:val="00101AF5"/>
    <w:rPr>
      <w:lang w:val="en-GB" w:eastAsia="en-GB"/>
    </w:rPr>
  </w:style>
  <w:style w:type="paragraph" w:customStyle="1" w:styleId="37EF474AF74A4549B3FDE54E04F6D85C">
    <w:name w:val="37EF474AF74A4549B3FDE54E04F6D85C"/>
    <w:rsid w:val="00101AF5"/>
    <w:rPr>
      <w:lang w:val="en-GB" w:eastAsia="en-GB"/>
    </w:rPr>
  </w:style>
  <w:style w:type="paragraph" w:customStyle="1" w:styleId="987EE51E4CC348BA8F17CCEB10DE5933">
    <w:name w:val="987EE51E4CC348BA8F17CCEB10DE5933"/>
    <w:rsid w:val="00101AF5"/>
    <w:rPr>
      <w:lang w:val="en-GB" w:eastAsia="en-GB"/>
    </w:rPr>
  </w:style>
  <w:style w:type="paragraph" w:customStyle="1" w:styleId="6D67EF2614454784BDE5800B3FBACAF3">
    <w:name w:val="6D67EF2614454784BDE5800B3FBACAF3"/>
    <w:rsid w:val="00101AF5"/>
    <w:rPr>
      <w:lang w:val="en-GB" w:eastAsia="en-GB"/>
    </w:rPr>
  </w:style>
  <w:style w:type="paragraph" w:customStyle="1" w:styleId="F35F58E7ACF54DE2BB003894165FBFC5">
    <w:name w:val="F35F58E7ACF54DE2BB003894165FBFC5"/>
    <w:rsid w:val="00101AF5"/>
    <w:rPr>
      <w:lang w:val="en-GB" w:eastAsia="en-GB"/>
    </w:rPr>
  </w:style>
  <w:style w:type="paragraph" w:customStyle="1" w:styleId="2D10DEF005704447B91181AEB6B4E038">
    <w:name w:val="2D10DEF005704447B91181AEB6B4E038"/>
    <w:rsid w:val="00101AF5"/>
    <w:rPr>
      <w:lang w:val="en-GB" w:eastAsia="en-GB"/>
    </w:rPr>
  </w:style>
  <w:style w:type="paragraph" w:customStyle="1" w:styleId="29EBB9D01BE942A8B66107C5224AEA16">
    <w:name w:val="29EBB9D01BE942A8B66107C5224AEA16"/>
    <w:rsid w:val="00101AF5"/>
    <w:rPr>
      <w:lang w:val="en-GB" w:eastAsia="en-GB"/>
    </w:rPr>
  </w:style>
  <w:style w:type="paragraph" w:customStyle="1" w:styleId="691993675A984028808C3923CB73434A">
    <w:name w:val="691993675A984028808C3923CB73434A"/>
    <w:rsid w:val="00101AF5"/>
    <w:rPr>
      <w:lang w:val="en-GB" w:eastAsia="en-GB"/>
    </w:rPr>
  </w:style>
  <w:style w:type="paragraph" w:customStyle="1" w:styleId="D233CE6C474842F0AED1658157C51362">
    <w:name w:val="D233CE6C474842F0AED1658157C51362"/>
    <w:rsid w:val="00101AF5"/>
    <w:rPr>
      <w:lang w:val="en-GB" w:eastAsia="en-GB"/>
    </w:rPr>
  </w:style>
  <w:style w:type="paragraph" w:customStyle="1" w:styleId="AEAC367FA29B4CC7AA04A1593BC497E9">
    <w:name w:val="AEAC367FA29B4CC7AA04A1593BC497E9"/>
    <w:rsid w:val="00101AF5"/>
    <w:rPr>
      <w:lang w:val="en-GB" w:eastAsia="en-GB"/>
    </w:rPr>
  </w:style>
  <w:style w:type="paragraph" w:customStyle="1" w:styleId="E64DBE08AF9F4FB5986B2E54C9183099">
    <w:name w:val="E64DBE08AF9F4FB5986B2E54C9183099"/>
    <w:rsid w:val="00101AF5"/>
    <w:rPr>
      <w:lang w:val="en-GB" w:eastAsia="en-GB"/>
    </w:rPr>
  </w:style>
  <w:style w:type="paragraph" w:customStyle="1" w:styleId="C3652E3A86F242A5B743D771CBC557F3">
    <w:name w:val="C3652E3A86F242A5B743D771CBC557F3"/>
    <w:rsid w:val="00101AF5"/>
    <w:rPr>
      <w:lang w:val="en-GB" w:eastAsia="en-GB"/>
    </w:rPr>
  </w:style>
  <w:style w:type="paragraph" w:customStyle="1" w:styleId="FC477769FE07454A900E8B045EB51DB1">
    <w:name w:val="FC477769FE07454A900E8B045EB51DB1"/>
    <w:rsid w:val="00101AF5"/>
    <w:rPr>
      <w:lang w:val="en-GB" w:eastAsia="en-GB"/>
    </w:rPr>
  </w:style>
  <w:style w:type="paragraph" w:customStyle="1" w:styleId="CDB5ECD92CC04BCC9B103E46061A7687">
    <w:name w:val="CDB5ECD92CC04BCC9B103E46061A7687"/>
    <w:rsid w:val="00101AF5"/>
    <w:rPr>
      <w:lang w:val="en-GB" w:eastAsia="en-GB"/>
    </w:rPr>
  </w:style>
  <w:style w:type="paragraph" w:customStyle="1" w:styleId="2BFDD5A030E84202964A3D172969195B">
    <w:name w:val="2BFDD5A030E84202964A3D172969195B"/>
    <w:rsid w:val="00101AF5"/>
    <w:rPr>
      <w:lang w:val="en-GB" w:eastAsia="en-GB"/>
    </w:rPr>
  </w:style>
  <w:style w:type="paragraph" w:customStyle="1" w:styleId="2FD0C74FA284459BB8661D13526A01D3">
    <w:name w:val="2FD0C74FA284459BB8661D13526A01D3"/>
    <w:rsid w:val="00101AF5"/>
    <w:rPr>
      <w:lang w:val="en-GB" w:eastAsia="en-GB"/>
    </w:rPr>
  </w:style>
  <w:style w:type="paragraph" w:customStyle="1" w:styleId="0EB505513AD544089825D8053B61F887">
    <w:name w:val="0EB505513AD544089825D8053B61F887"/>
    <w:rsid w:val="00101AF5"/>
    <w:rPr>
      <w:lang w:val="en-GB" w:eastAsia="en-GB"/>
    </w:rPr>
  </w:style>
  <w:style w:type="paragraph" w:customStyle="1" w:styleId="2E7402ECCD074A8FAA4FC0883FE89602">
    <w:name w:val="2E7402ECCD074A8FAA4FC0883FE89602"/>
    <w:rsid w:val="00101AF5"/>
    <w:rPr>
      <w:lang w:val="en-GB" w:eastAsia="en-GB"/>
    </w:rPr>
  </w:style>
  <w:style w:type="paragraph" w:customStyle="1" w:styleId="706190EE081E4DDAB71F33D500F4D35A">
    <w:name w:val="706190EE081E4DDAB71F33D500F4D35A"/>
    <w:rsid w:val="00101AF5"/>
    <w:rPr>
      <w:lang w:val="en-GB" w:eastAsia="en-GB"/>
    </w:rPr>
  </w:style>
  <w:style w:type="paragraph" w:customStyle="1" w:styleId="F3095073764E4A37905399EFBF66EB4A">
    <w:name w:val="F3095073764E4A37905399EFBF66EB4A"/>
    <w:rsid w:val="00101AF5"/>
    <w:rPr>
      <w:lang w:val="en-GB" w:eastAsia="en-GB"/>
    </w:rPr>
  </w:style>
  <w:style w:type="paragraph" w:customStyle="1" w:styleId="60BB3E0EA8914AFDB69ECD6175278D32">
    <w:name w:val="60BB3E0EA8914AFDB69ECD6175278D32"/>
    <w:rsid w:val="00101AF5"/>
    <w:rPr>
      <w:lang w:val="en-GB" w:eastAsia="en-GB"/>
    </w:rPr>
  </w:style>
  <w:style w:type="paragraph" w:customStyle="1" w:styleId="32E40352FA494FA7997CCE24A10B68D2">
    <w:name w:val="32E40352FA494FA7997CCE24A10B68D2"/>
    <w:rsid w:val="00101AF5"/>
    <w:rPr>
      <w:lang w:val="en-GB" w:eastAsia="en-GB"/>
    </w:rPr>
  </w:style>
  <w:style w:type="paragraph" w:customStyle="1" w:styleId="95F154EE8BB1486781F3056BC3C2DC04">
    <w:name w:val="95F154EE8BB1486781F3056BC3C2DC04"/>
    <w:rsid w:val="00101AF5"/>
    <w:rPr>
      <w:lang w:val="en-GB" w:eastAsia="en-GB"/>
    </w:rPr>
  </w:style>
  <w:style w:type="paragraph" w:customStyle="1" w:styleId="CB34654F84D9408BBAA7D04C834D00F8">
    <w:name w:val="CB34654F84D9408BBAA7D04C834D00F8"/>
    <w:rsid w:val="00101AF5"/>
    <w:rPr>
      <w:lang w:val="en-GB" w:eastAsia="en-GB"/>
    </w:rPr>
  </w:style>
  <w:style w:type="paragraph" w:customStyle="1" w:styleId="6E36B6676C5A463585BA4814440E4362">
    <w:name w:val="6E36B6676C5A463585BA4814440E4362"/>
    <w:rsid w:val="00101AF5"/>
    <w:rPr>
      <w:lang w:val="en-GB" w:eastAsia="en-GB"/>
    </w:rPr>
  </w:style>
  <w:style w:type="paragraph" w:customStyle="1" w:styleId="6A7C39712FFD4421B02FD6BEB4748FFC">
    <w:name w:val="6A7C39712FFD4421B02FD6BEB4748FFC"/>
    <w:rsid w:val="00101AF5"/>
    <w:rPr>
      <w:lang w:val="en-GB" w:eastAsia="en-GB"/>
    </w:rPr>
  </w:style>
  <w:style w:type="paragraph" w:customStyle="1" w:styleId="322AA6976A054C2AAFE1DDA451725CB7">
    <w:name w:val="322AA6976A054C2AAFE1DDA451725CB7"/>
    <w:rsid w:val="00101AF5"/>
    <w:rPr>
      <w:lang w:val="en-GB" w:eastAsia="en-GB"/>
    </w:rPr>
  </w:style>
  <w:style w:type="paragraph" w:customStyle="1" w:styleId="EFF57848B5564BE6BB2E0532E3FCFF6B">
    <w:name w:val="EFF57848B5564BE6BB2E0532E3FCFF6B"/>
    <w:rsid w:val="00101AF5"/>
    <w:rPr>
      <w:lang w:val="en-GB" w:eastAsia="en-GB"/>
    </w:rPr>
  </w:style>
  <w:style w:type="paragraph" w:customStyle="1" w:styleId="ED5B037B7A49484BB328EDE139AD4C22">
    <w:name w:val="ED5B037B7A49484BB328EDE139AD4C22"/>
    <w:rsid w:val="00101AF5"/>
    <w:rPr>
      <w:lang w:val="en-GB" w:eastAsia="en-GB"/>
    </w:rPr>
  </w:style>
  <w:style w:type="paragraph" w:customStyle="1" w:styleId="E44287F322144ACF9C34F2B567F30369">
    <w:name w:val="E44287F322144ACF9C34F2B567F30369"/>
    <w:rsid w:val="00101AF5"/>
    <w:rPr>
      <w:lang w:val="en-GB" w:eastAsia="en-GB"/>
    </w:rPr>
  </w:style>
  <w:style w:type="paragraph" w:customStyle="1" w:styleId="9E8C9C07FABC49FAAF76309FCE3F577F">
    <w:name w:val="9E8C9C07FABC49FAAF76309FCE3F577F"/>
    <w:rsid w:val="00101AF5"/>
    <w:rPr>
      <w:lang w:val="en-GB" w:eastAsia="en-GB"/>
    </w:rPr>
  </w:style>
  <w:style w:type="paragraph" w:customStyle="1" w:styleId="61072E4D141D43019EC825DDAFDDA9ED">
    <w:name w:val="61072E4D141D43019EC825DDAFDDA9ED"/>
    <w:rsid w:val="00101AF5"/>
    <w:rPr>
      <w:lang w:val="en-GB" w:eastAsia="en-GB"/>
    </w:rPr>
  </w:style>
  <w:style w:type="paragraph" w:customStyle="1" w:styleId="FF08246106DF4A2A8272F2AA57CD64C5">
    <w:name w:val="FF08246106DF4A2A8272F2AA57CD64C5"/>
    <w:rsid w:val="00101AF5"/>
    <w:rPr>
      <w:lang w:val="en-GB" w:eastAsia="en-GB"/>
    </w:rPr>
  </w:style>
  <w:style w:type="paragraph" w:customStyle="1" w:styleId="F695786F9E8B4D7EBD8009325025EDFA">
    <w:name w:val="F695786F9E8B4D7EBD8009325025EDFA"/>
    <w:rsid w:val="00101AF5"/>
    <w:rPr>
      <w:lang w:val="en-GB" w:eastAsia="en-GB"/>
    </w:rPr>
  </w:style>
  <w:style w:type="paragraph" w:customStyle="1" w:styleId="CB75026CF0864E3E96948A97F53D4717">
    <w:name w:val="CB75026CF0864E3E96948A97F53D4717"/>
    <w:rsid w:val="00101AF5"/>
    <w:rPr>
      <w:lang w:val="en-GB" w:eastAsia="en-GB"/>
    </w:rPr>
  </w:style>
  <w:style w:type="paragraph" w:customStyle="1" w:styleId="124D2826DF374F99856509451FB4DA14">
    <w:name w:val="124D2826DF374F99856509451FB4DA14"/>
    <w:rsid w:val="00101AF5"/>
    <w:rPr>
      <w:lang w:val="en-GB" w:eastAsia="en-GB"/>
    </w:rPr>
  </w:style>
  <w:style w:type="paragraph" w:customStyle="1" w:styleId="8F31B7EC937040FBA7FE289C82C3DBA0">
    <w:name w:val="8F31B7EC937040FBA7FE289C82C3DBA0"/>
    <w:rsid w:val="00101AF5"/>
    <w:rPr>
      <w:lang w:val="en-GB" w:eastAsia="en-GB"/>
    </w:rPr>
  </w:style>
  <w:style w:type="paragraph" w:customStyle="1" w:styleId="67515601E2F7450AA4C084F9396C3E3E">
    <w:name w:val="67515601E2F7450AA4C084F9396C3E3E"/>
    <w:rsid w:val="00101AF5"/>
    <w:rPr>
      <w:lang w:val="en-GB" w:eastAsia="en-GB"/>
    </w:rPr>
  </w:style>
  <w:style w:type="paragraph" w:customStyle="1" w:styleId="7BCF766D25A04A44BD78366197E94D41">
    <w:name w:val="7BCF766D25A04A44BD78366197E94D41"/>
    <w:rsid w:val="00101AF5"/>
    <w:rPr>
      <w:lang w:val="en-GB" w:eastAsia="en-GB"/>
    </w:rPr>
  </w:style>
  <w:style w:type="paragraph" w:customStyle="1" w:styleId="F406B580ECF04416978E05C53CA48C86">
    <w:name w:val="F406B580ECF04416978E05C53CA48C86"/>
    <w:rsid w:val="00101AF5"/>
    <w:rPr>
      <w:lang w:val="en-GB" w:eastAsia="en-GB"/>
    </w:rPr>
  </w:style>
  <w:style w:type="paragraph" w:customStyle="1" w:styleId="F4D5387CCC7544F3852950A8826CEF37">
    <w:name w:val="F4D5387CCC7544F3852950A8826CEF37"/>
    <w:rsid w:val="00101AF5"/>
    <w:rPr>
      <w:lang w:val="en-GB" w:eastAsia="en-GB"/>
    </w:rPr>
  </w:style>
  <w:style w:type="paragraph" w:customStyle="1" w:styleId="AC0793FD226D4FF999F918F751BBC0E2">
    <w:name w:val="AC0793FD226D4FF999F918F751BBC0E2"/>
    <w:rsid w:val="00101AF5"/>
    <w:rPr>
      <w:lang w:val="en-GB" w:eastAsia="en-GB"/>
    </w:rPr>
  </w:style>
  <w:style w:type="paragraph" w:customStyle="1" w:styleId="58D2D02AA34B43D989BF5F9FE005F98C">
    <w:name w:val="58D2D02AA34B43D989BF5F9FE005F98C"/>
    <w:rsid w:val="00101AF5"/>
    <w:rPr>
      <w:lang w:val="en-GB" w:eastAsia="en-GB"/>
    </w:rPr>
  </w:style>
  <w:style w:type="paragraph" w:customStyle="1" w:styleId="38AC5D875A2F414F97D8440D8EEFF80D">
    <w:name w:val="38AC5D875A2F414F97D8440D8EEFF80D"/>
    <w:rsid w:val="00101AF5"/>
    <w:rPr>
      <w:lang w:val="en-GB" w:eastAsia="en-GB"/>
    </w:rPr>
  </w:style>
  <w:style w:type="paragraph" w:customStyle="1" w:styleId="4A1E27ED672D467CA0891DF081F59D7E">
    <w:name w:val="4A1E27ED672D467CA0891DF081F59D7E"/>
    <w:rsid w:val="00101AF5"/>
    <w:rPr>
      <w:lang w:val="en-GB" w:eastAsia="en-GB"/>
    </w:rPr>
  </w:style>
  <w:style w:type="paragraph" w:customStyle="1" w:styleId="2D336E4C85294726928EE7B82FFD7317">
    <w:name w:val="2D336E4C85294726928EE7B82FFD7317"/>
    <w:rsid w:val="00101AF5"/>
    <w:rPr>
      <w:lang w:val="en-GB" w:eastAsia="en-GB"/>
    </w:rPr>
  </w:style>
  <w:style w:type="paragraph" w:customStyle="1" w:styleId="657D9AD4DB794B5697D0D10C9442B702">
    <w:name w:val="657D9AD4DB794B5697D0D10C9442B702"/>
    <w:rsid w:val="00101AF5"/>
    <w:rPr>
      <w:lang w:val="en-GB" w:eastAsia="en-GB"/>
    </w:rPr>
  </w:style>
  <w:style w:type="paragraph" w:customStyle="1" w:styleId="8373F9DB47034500B09FE58EA8005B4D">
    <w:name w:val="8373F9DB47034500B09FE58EA8005B4D"/>
    <w:rsid w:val="00101AF5"/>
    <w:rPr>
      <w:lang w:val="en-GB" w:eastAsia="en-GB"/>
    </w:rPr>
  </w:style>
  <w:style w:type="paragraph" w:customStyle="1" w:styleId="AA96E11FDE914C8DB853B20D51EF3300">
    <w:name w:val="AA96E11FDE914C8DB853B20D51EF3300"/>
    <w:rsid w:val="00101AF5"/>
    <w:rPr>
      <w:lang w:val="en-GB" w:eastAsia="en-GB"/>
    </w:rPr>
  </w:style>
  <w:style w:type="paragraph" w:customStyle="1" w:styleId="47C5E6A2C2254F81B61CFD06855FD04E">
    <w:name w:val="47C5E6A2C2254F81B61CFD06855FD04E"/>
    <w:rsid w:val="00101AF5"/>
    <w:rPr>
      <w:lang w:val="en-GB" w:eastAsia="en-GB"/>
    </w:rPr>
  </w:style>
  <w:style w:type="paragraph" w:customStyle="1" w:styleId="ED9413888E8549E7B563AF450255F22B">
    <w:name w:val="ED9413888E8549E7B563AF450255F22B"/>
    <w:rsid w:val="00101AF5"/>
    <w:rPr>
      <w:lang w:val="en-GB" w:eastAsia="en-GB"/>
    </w:rPr>
  </w:style>
  <w:style w:type="paragraph" w:customStyle="1" w:styleId="7C45680436B14B50AB0097D7B39D7DEB">
    <w:name w:val="7C45680436B14B50AB0097D7B39D7DEB"/>
    <w:rsid w:val="00101AF5"/>
    <w:rPr>
      <w:lang w:val="en-GB" w:eastAsia="en-GB"/>
    </w:rPr>
  </w:style>
  <w:style w:type="paragraph" w:customStyle="1" w:styleId="DC59777C692B446BA18F0EF9815482A7">
    <w:name w:val="DC59777C692B446BA18F0EF9815482A7"/>
    <w:rsid w:val="00101AF5"/>
    <w:rPr>
      <w:lang w:val="en-GB" w:eastAsia="en-GB"/>
    </w:rPr>
  </w:style>
  <w:style w:type="paragraph" w:customStyle="1" w:styleId="AE81026272FC4872B2131293BD554D6C">
    <w:name w:val="AE81026272FC4872B2131293BD554D6C"/>
    <w:rsid w:val="00101AF5"/>
    <w:rPr>
      <w:lang w:val="en-GB" w:eastAsia="en-GB"/>
    </w:rPr>
  </w:style>
  <w:style w:type="paragraph" w:customStyle="1" w:styleId="77CC9A625DC7425491DD89BA96A3F0C6">
    <w:name w:val="77CC9A625DC7425491DD89BA96A3F0C6"/>
    <w:rsid w:val="00101AF5"/>
    <w:rPr>
      <w:lang w:val="en-GB" w:eastAsia="en-GB"/>
    </w:rPr>
  </w:style>
  <w:style w:type="paragraph" w:customStyle="1" w:styleId="41B342854DCF463DBB5CD60C93178D93">
    <w:name w:val="41B342854DCF463DBB5CD60C93178D93"/>
    <w:rsid w:val="00101AF5"/>
    <w:rPr>
      <w:lang w:val="en-GB" w:eastAsia="en-GB"/>
    </w:rPr>
  </w:style>
  <w:style w:type="paragraph" w:customStyle="1" w:styleId="65B988D2F63943F0990FB43B2882A9E6">
    <w:name w:val="65B988D2F63943F0990FB43B2882A9E6"/>
    <w:rsid w:val="00101AF5"/>
    <w:rPr>
      <w:lang w:val="en-GB" w:eastAsia="en-GB"/>
    </w:rPr>
  </w:style>
  <w:style w:type="paragraph" w:customStyle="1" w:styleId="A004CFB2338544D4B67F1680974F5258">
    <w:name w:val="A004CFB2338544D4B67F1680974F5258"/>
    <w:rsid w:val="00101AF5"/>
    <w:rPr>
      <w:lang w:val="en-GB" w:eastAsia="en-GB"/>
    </w:rPr>
  </w:style>
  <w:style w:type="paragraph" w:customStyle="1" w:styleId="09E1E2DDBC4249119EBAF4BF2DC8F241">
    <w:name w:val="09E1E2DDBC4249119EBAF4BF2DC8F241"/>
    <w:rsid w:val="00101AF5"/>
    <w:rPr>
      <w:lang w:val="en-GB" w:eastAsia="en-GB"/>
    </w:rPr>
  </w:style>
  <w:style w:type="paragraph" w:customStyle="1" w:styleId="E5E637FA8CEB4AA189FF011C1ED348EE">
    <w:name w:val="E5E637FA8CEB4AA189FF011C1ED348EE"/>
    <w:rsid w:val="00101AF5"/>
    <w:rPr>
      <w:lang w:val="en-GB" w:eastAsia="en-GB"/>
    </w:rPr>
  </w:style>
  <w:style w:type="paragraph" w:customStyle="1" w:styleId="8D8AD9BBB9F54D158B7FC4588FABCA4F">
    <w:name w:val="8D8AD9BBB9F54D158B7FC4588FABCA4F"/>
    <w:rsid w:val="00101AF5"/>
    <w:rPr>
      <w:lang w:val="en-GB" w:eastAsia="en-GB"/>
    </w:rPr>
  </w:style>
  <w:style w:type="paragraph" w:customStyle="1" w:styleId="B6E6D32E27FD4D88957CF7128E62A9C5">
    <w:name w:val="B6E6D32E27FD4D88957CF7128E62A9C5"/>
    <w:rsid w:val="00101AF5"/>
    <w:rPr>
      <w:lang w:val="en-GB" w:eastAsia="en-GB"/>
    </w:rPr>
  </w:style>
  <w:style w:type="paragraph" w:customStyle="1" w:styleId="422269020D9F4D5088B2F9357A46934F">
    <w:name w:val="422269020D9F4D5088B2F9357A46934F"/>
    <w:rsid w:val="00101AF5"/>
    <w:rPr>
      <w:lang w:val="en-GB" w:eastAsia="en-GB"/>
    </w:rPr>
  </w:style>
  <w:style w:type="paragraph" w:customStyle="1" w:styleId="E7504AE354FE449A9B200DAAA9851207">
    <w:name w:val="E7504AE354FE449A9B200DAAA9851207"/>
    <w:rsid w:val="00101AF5"/>
    <w:rPr>
      <w:lang w:val="en-GB" w:eastAsia="en-GB"/>
    </w:rPr>
  </w:style>
  <w:style w:type="paragraph" w:customStyle="1" w:styleId="1F24820F338E459BB50E89F2A8BD3BE0">
    <w:name w:val="1F24820F338E459BB50E89F2A8BD3BE0"/>
    <w:rsid w:val="00101AF5"/>
    <w:rPr>
      <w:lang w:val="en-GB" w:eastAsia="en-GB"/>
    </w:rPr>
  </w:style>
  <w:style w:type="paragraph" w:customStyle="1" w:styleId="9C46DA175B584AD380DC2D8561F58D44">
    <w:name w:val="9C46DA175B584AD380DC2D8561F58D44"/>
    <w:rsid w:val="00101AF5"/>
    <w:rPr>
      <w:lang w:val="en-GB" w:eastAsia="en-GB"/>
    </w:rPr>
  </w:style>
  <w:style w:type="paragraph" w:customStyle="1" w:styleId="B197CCFE2F964D33A9760B71F612B240">
    <w:name w:val="B197CCFE2F964D33A9760B71F612B240"/>
    <w:rsid w:val="00101AF5"/>
    <w:rPr>
      <w:lang w:val="en-GB" w:eastAsia="en-GB"/>
    </w:rPr>
  </w:style>
  <w:style w:type="paragraph" w:customStyle="1" w:styleId="BA0ACCA7EF5D4728AEC66E5EDA1DFEAD">
    <w:name w:val="BA0ACCA7EF5D4728AEC66E5EDA1DFEAD"/>
    <w:rsid w:val="00101AF5"/>
    <w:rPr>
      <w:lang w:val="en-GB" w:eastAsia="en-GB"/>
    </w:rPr>
  </w:style>
  <w:style w:type="paragraph" w:customStyle="1" w:styleId="8D6DFFCB748B4278B8511A3083423A83">
    <w:name w:val="8D6DFFCB748B4278B8511A3083423A83"/>
    <w:rsid w:val="00101AF5"/>
    <w:rPr>
      <w:lang w:val="en-GB" w:eastAsia="en-GB"/>
    </w:rPr>
  </w:style>
  <w:style w:type="paragraph" w:customStyle="1" w:styleId="43BCA1CFBC774D0CA8C3EE537B9EC59F">
    <w:name w:val="43BCA1CFBC774D0CA8C3EE537B9EC59F"/>
    <w:rsid w:val="00101AF5"/>
    <w:rPr>
      <w:lang w:val="en-GB" w:eastAsia="en-GB"/>
    </w:rPr>
  </w:style>
  <w:style w:type="paragraph" w:customStyle="1" w:styleId="5CAA67181B4C4BCBB97D86FE0B50DD21">
    <w:name w:val="5CAA67181B4C4BCBB97D86FE0B50DD21"/>
    <w:rsid w:val="00101AF5"/>
    <w:rPr>
      <w:lang w:val="en-GB" w:eastAsia="en-GB"/>
    </w:rPr>
  </w:style>
  <w:style w:type="paragraph" w:customStyle="1" w:styleId="F70A84F5FAD4449483010D28D97FCDA7">
    <w:name w:val="F70A84F5FAD4449483010D28D97FCDA7"/>
    <w:rsid w:val="00101AF5"/>
    <w:rPr>
      <w:lang w:val="en-GB" w:eastAsia="en-GB"/>
    </w:rPr>
  </w:style>
  <w:style w:type="paragraph" w:customStyle="1" w:styleId="4EC9D19379AB402F8BFBA12B5170F471">
    <w:name w:val="4EC9D19379AB402F8BFBA12B5170F471"/>
    <w:rsid w:val="00101AF5"/>
    <w:rPr>
      <w:lang w:val="en-GB" w:eastAsia="en-GB"/>
    </w:rPr>
  </w:style>
  <w:style w:type="paragraph" w:customStyle="1" w:styleId="D9A405FCACE44BCDBDE7EE8E9C8E5A55">
    <w:name w:val="D9A405FCACE44BCDBDE7EE8E9C8E5A55"/>
    <w:rsid w:val="00101AF5"/>
    <w:rPr>
      <w:lang w:val="en-GB" w:eastAsia="en-GB"/>
    </w:rPr>
  </w:style>
  <w:style w:type="paragraph" w:customStyle="1" w:styleId="BEFE799885D14579AAFBB45D4CF94768">
    <w:name w:val="BEFE799885D14579AAFBB45D4CF94768"/>
    <w:rsid w:val="00101AF5"/>
    <w:rPr>
      <w:lang w:val="en-GB" w:eastAsia="en-GB"/>
    </w:rPr>
  </w:style>
  <w:style w:type="paragraph" w:customStyle="1" w:styleId="306BD4C2FC5949D0802475A239C5CD3A">
    <w:name w:val="306BD4C2FC5949D0802475A239C5CD3A"/>
    <w:rsid w:val="00101AF5"/>
    <w:rPr>
      <w:lang w:val="en-GB" w:eastAsia="en-GB"/>
    </w:rPr>
  </w:style>
  <w:style w:type="paragraph" w:customStyle="1" w:styleId="86153F8F94374922B01175428FEA299D">
    <w:name w:val="86153F8F94374922B01175428FEA299D"/>
    <w:rsid w:val="00101AF5"/>
    <w:rPr>
      <w:lang w:val="en-GB" w:eastAsia="en-GB"/>
    </w:rPr>
  </w:style>
  <w:style w:type="paragraph" w:customStyle="1" w:styleId="217DEDB865854346B51FDE966203AB33">
    <w:name w:val="217DEDB865854346B51FDE966203AB33"/>
    <w:rsid w:val="00101AF5"/>
    <w:rPr>
      <w:lang w:val="en-GB" w:eastAsia="en-GB"/>
    </w:rPr>
  </w:style>
  <w:style w:type="paragraph" w:customStyle="1" w:styleId="F52CFBFF7FE74F2DB9F1BB8BF7E5FD40">
    <w:name w:val="F52CFBFF7FE74F2DB9F1BB8BF7E5FD40"/>
    <w:rsid w:val="00101AF5"/>
    <w:rPr>
      <w:lang w:val="en-GB" w:eastAsia="en-GB"/>
    </w:rPr>
  </w:style>
  <w:style w:type="paragraph" w:customStyle="1" w:styleId="13FE35AF028240079768048B80F04C31">
    <w:name w:val="13FE35AF028240079768048B80F04C31"/>
    <w:rsid w:val="00101AF5"/>
    <w:rPr>
      <w:lang w:val="en-GB" w:eastAsia="en-GB"/>
    </w:rPr>
  </w:style>
  <w:style w:type="paragraph" w:customStyle="1" w:styleId="2D5F3F25542F47089B4C38DEEBA70091">
    <w:name w:val="2D5F3F25542F47089B4C38DEEBA70091"/>
    <w:rsid w:val="00101AF5"/>
    <w:rPr>
      <w:lang w:val="en-GB" w:eastAsia="en-GB"/>
    </w:rPr>
  </w:style>
  <w:style w:type="paragraph" w:customStyle="1" w:styleId="E445FF4EE72A40C68449EAF7DDF9F76B">
    <w:name w:val="E445FF4EE72A40C68449EAF7DDF9F76B"/>
    <w:rsid w:val="00101AF5"/>
    <w:rPr>
      <w:lang w:val="en-GB" w:eastAsia="en-GB"/>
    </w:rPr>
  </w:style>
  <w:style w:type="paragraph" w:customStyle="1" w:styleId="BA446B10B854411B85068FEA0FA84BAD">
    <w:name w:val="BA446B10B854411B85068FEA0FA84BAD"/>
    <w:rsid w:val="00101AF5"/>
    <w:rPr>
      <w:lang w:val="en-GB" w:eastAsia="en-GB"/>
    </w:rPr>
  </w:style>
  <w:style w:type="paragraph" w:customStyle="1" w:styleId="4EC18E3B65F446029726E836DEA5D2A1">
    <w:name w:val="4EC18E3B65F446029726E836DEA5D2A1"/>
    <w:rsid w:val="00101AF5"/>
    <w:rPr>
      <w:lang w:val="en-GB" w:eastAsia="en-GB"/>
    </w:rPr>
  </w:style>
  <w:style w:type="paragraph" w:customStyle="1" w:styleId="BBE9C903FD81401288C8ECE9BA57B541">
    <w:name w:val="BBE9C903FD81401288C8ECE9BA57B541"/>
    <w:rsid w:val="00101AF5"/>
    <w:rPr>
      <w:lang w:val="en-GB" w:eastAsia="en-GB"/>
    </w:rPr>
  </w:style>
  <w:style w:type="paragraph" w:customStyle="1" w:styleId="CB0A083276F7433BBDBF29231A6DE75F">
    <w:name w:val="CB0A083276F7433BBDBF29231A6DE75F"/>
    <w:rsid w:val="00101AF5"/>
    <w:rPr>
      <w:lang w:val="en-GB" w:eastAsia="en-GB"/>
    </w:rPr>
  </w:style>
  <w:style w:type="paragraph" w:customStyle="1" w:styleId="B841C76F8D164903A05452C73D351B4F">
    <w:name w:val="B841C76F8D164903A05452C73D351B4F"/>
    <w:rsid w:val="00101AF5"/>
    <w:rPr>
      <w:lang w:val="en-GB" w:eastAsia="en-GB"/>
    </w:rPr>
  </w:style>
  <w:style w:type="paragraph" w:customStyle="1" w:styleId="EB037C086F954178BDD93C0B4F0AC327">
    <w:name w:val="EB037C086F954178BDD93C0B4F0AC327"/>
    <w:rsid w:val="00101AF5"/>
    <w:rPr>
      <w:lang w:val="en-GB" w:eastAsia="en-GB"/>
    </w:rPr>
  </w:style>
  <w:style w:type="paragraph" w:customStyle="1" w:styleId="F674832DD9DC413CB4AD948224FEDA28">
    <w:name w:val="F674832DD9DC413CB4AD948224FEDA28"/>
    <w:rsid w:val="00101AF5"/>
    <w:rPr>
      <w:lang w:val="en-GB" w:eastAsia="en-GB"/>
    </w:rPr>
  </w:style>
  <w:style w:type="paragraph" w:customStyle="1" w:styleId="DA1E9D59A4414AC8BDC47DF3A84C9831">
    <w:name w:val="DA1E9D59A4414AC8BDC47DF3A84C9831"/>
    <w:rsid w:val="00101AF5"/>
    <w:rPr>
      <w:lang w:val="en-GB" w:eastAsia="en-GB"/>
    </w:rPr>
  </w:style>
  <w:style w:type="paragraph" w:customStyle="1" w:styleId="F5A3BBF712184B77B7225E5D858B92FD">
    <w:name w:val="F5A3BBF712184B77B7225E5D858B92FD"/>
    <w:rsid w:val="00101AF5"/>
    <w:rPr>
      <w:lang w:val="en-GB" w:eastAsia="en-GB"/>
    </w:rPr>
  </w:style>
  <w:style w:type="paragraph" w:customStyle="1" w:styleId="05314D3082D34C858F8C0D25022A2293">
    <w:name w:val="05314D3082D34C858F8C0D25022A2293"/>
    <w:rsid w:val="00101AF5"/>
    <w:rPr>
      <w:lang w:val="en-GB" w:eastAsia="en-GB"/>
    </w:rPr>
  </w:style>
  <w:style w:type="paragraph" w:customStyle="1" w:styleId="766C093B2C7E4FB88EB49F28EB654724">
    <w:name w:val="766C093B2C7E4FB88EB49F28EB654724"/>
    <w:rsid w:val="00101AF5"/>
    <w:rPr>
      <w:lang w:val="en-GB" w:eastAsia="en-GB"/>
    </w:rPr>
  </w:style>
  <w:style w:type="paragraph" w:customStyle="1" w:styleId="06E06307E278426D93B3A0042F334DEC">
    <w:name w:val="06E06307E278426D93B3A0042F334DEC"/>
    <w:rsid w:val="00101AF5"/>
    <w:rPr>
      <w:lang w:val="en-GB" w:eastAsia="en-GB"/>
    </w:rPr>
  </w:style>
  <w:style w:type="paragraph" w:customStyle="1" w:styleId="C1F2D68686B14590B36111AC6C7D970A">
    <w:name w:val="C1F2D68686B14590B36111AC6C7D970A"/>
    <w:rsid w:val="00101AF5"/>
    <w:rPr>
      <w:lang w:val="en-GB" w:eastAsia="en-GB"/>
    </w:rPr>
  </w:style>
  <w:style w:type="paragraph" w:customStyle="1" w:styleId="DBF3709CFEE6474C8C6990E2D856E0EF">
    <w:name w:val="DBF3709CFEE6474C8C6990E2D856E0EF"/>
    <w:rsid w:val="00101AF5"/>
    <w:rPr>
      <w:lang w:val="en-GB" w:eastAsia="en-GB"/>
    </w:rPr>
  </w:style>
  <w:style w:type="paragraph" w:customStyle="1" w:styleId="620A1FB2AAC64244B66B2B5F94879997">
    <w:name w:val="620A1FB2AAC64244B66B2B5F94879997"/>
    <w:rsid w:val="00101AF5"/>
    <w:rPr>
      <w:lang w:val="en-GB" w:eastAsia="en-GB"/>
    </w:rPr>
  </w:style>
  <w:style w:type="paragraph" w:customStyle="1" w:styleId="1784CE4D6387411BA287FDDBE6337863">
    <w:name w:val="1784CE4D6387411BA287FDDBE6337863"/>
    <w:rsid w:val="00101AF5"/>
    <w:rPr>
      <w:lang w:val="en-GB" w:eastAsia="en-GB"/>
    </w:rPr>
  </w:style>
  <w:style w:type="paragraph" w:customStyle="1" w:styleId="62CB01FA86DF43D1BD132F32C7D0F644">
    <w:name w:val="62CB01FA86DF43D1BD132F32C7D0F644"/>
    <w:rsid w:val="00101AF5"/>
    <w:rPr>
      <w:lang w:val="en-GB" w:eastAsia="en-GB"/>
    </w:rPr>
  </w:style>
  <w:style w:type="paragraph" w:customStyle="1" w:styleId="24CD806AD4E9417CA1D4738900B55E79">
    <w:name w:val="24CD806AD4E9417CA1D4738900B55E79"/>
    <w:rsid w:val="00101AF5"/>
    <w:rPr>
      <w:lang w:val="en-GB" w:eastAsia="en-GB"/>
    </w:rPr>
  </w:style>
  <w:style w:type="paragraph" w:customStyle="1" w:styleId="1BC4008EBDD14D0BA730EBB3BA429AE3">
    <w:name w:val="1BC4008EBDD14D0BA730EBB3BA429AE3"/>
    <w:rsid w:val="00101AF5"/>
    <w:rPr>
      <w:lang w:val="en-GB" w:eastAsia="en-GB"/>
    </w:rPr>
  </w:style>
  <w:style w:type="paragraph" w:customStyle="1" w:styleId="908FAACBEE604DD58B4FE04A9E7349CC">
    <w:name w:val="908FAACBEE604DD58B4FE04A9E7349CC"/>
    <w:rsid w:val="00101AF5"/>
    <w:rPr>
      <w:lang w:val="en-GB" w:eastAsia="en-GB"/>
    </w:rPr>
  </w:style>
  <w:style w:type="paragraph" w:customStyle="1" w:styleId="0D2EF43F86654C3EA9F8280AF20E3BB5">
    <w:name w:val="0D2EF43F86654C3EA9F8280AF20E3BB5"/>
    <w:rsid w:val="00101AF5"/>
    <w:rPr>
      <w:lang w:val="en-GB" w:eastAsia="en-GB"/>
    </w:rPr>
  </w:style>
  <w:style w:type="paragraph" w:customStyle="1" w:styleId="057C2EBE38E54E21A47959E89F936379">
    <w:name w:val="057C2EBE38E54E21A47959E89F936379"/>
    <w:rsid w:val="00101AF5"/>
    <w:rPr>
      <w:lang w:val="en-GB" w:eastAsia="en-GB"/>
    </w:rPr>
  </w:style>
  <w:style w:type="paragraph" w:customStyle="1" w:styleId="DF6666DB8C6C46B69EC3729CAD2ED9B9">
    <w:name w:val="DF6666DB8C6C46B69EC3729CAD2ED9B9"/>
    <w:rsid w:val="00101AF5"/>
    <w:rPr>
      <w:lang w:val="en-GB" w:eastAsia="en-GB"/>
    </w:rPr>
  </w:style>
  <w:style w:type="paragraph" w:customStyle="1" w:styleId="3792372FA24B4E21B6473C62364D79CD">
    <w:name w:val="3792372FA24B4E21B6473C62364D79CD"/>
    <w:rsid w:val="00101AF5"/>
    <w:rPr>
      <w:lang w:val="en-GB" w:eastAsia="en-GB"/>
    </w:rPr>
  </w:style>
  <w:style w:type="paragraph" w:customStyle="1" w:styleId="BDDFF014E84441A39E25DE2A30ADC4BA">
    <w:name w:val="BDDFF014E84441A39E25DE2A30ADC4BA"/>
    <w:rsid w:val="00101AF5"/>
    <w:rPr>
      <w:lang w:val="en-GB" w:eastAsia="en-GB"/>
    </w:rPr>
  </w:style>
  <w:style w:type="paragraph" w:customStyle="1" w:styleId="54C80CA1C13E4FE6A93BAE04EBD567F0">
    <w:name w:val="54C80CA1C13E4FE6A93BAE04EBD567F0"/>
    <w:rsid w:val="00101AF5"/>
    <w:rPr>
      <w:lang w:val="en-GB" w:eastAsia="en-GB"/>
    </w:rPr>
  </w:style>
  <w:style w:type="paragraph" w:customStyle="1" w:styleId="D280834D3EAF4ECE9DC5EF2E59BE4EB8">
    <w:name w:val="D280834D3EAF4ECE9DC5EF2E59BE4EB8"/>
    <w:rsid w:val="00101AF5"/>
    <w:rPr>
      <w:lang w:val="en-GB" w:eastAsia="en-GB"/>
    </w:rPr>
  </w:style>
  <w:style w:type="paragraph" w:customStyle="1" w:styleId="85F2B8A174784DFDB89AD839E17B529D">
    <w:name w:val="85F2B8A174784DFDB89AD839E17B529D"/>
    <w:rsid w:val="00101AF5"/>
    <w:rPr>
      <w:lang w:val="en-GB" w:eastAsia="en-GB"/>
    </w:rPr>
  </w:style>
  <w:style w:type="paragraph" w:customStyle="1" w:styleId="B9E4E9C2D4AE401E8594614957D0E826">
    <w:name w:val="B9E4E9C2D4AE401E8594614957D0E826"/>
    <w:rsid w:val="00101AF5"/>
    <w:rPr>
      <w:lang w:val="en-GB" w:eastAsia="en-GB"/>
    </w:rPr>
  </w:style>
  <w:style w:type="paragraph" w:customStyle="1" w:styleId="E82F156CDBF94B489964A9CC4F657156">
    <w:name w:val="E82F156CDBF94B489964A9CC4F657156"/>
    <w:rsid w:val="00101AF5"/>
    <w:rPr>
      <w:lang w:val="en-GB" w:eastAsia="en-GB"/>
    </w:rPr>
  </w:style>
  <w:style w:type="paragraph" w:customStyle="1" w:styleId="CBE12DEAEC9A431FA50542DAE2210A7D">
    <w:name w:val="CBE12DEAEC9A431FA50542DAE2210A7D"/>
    <w:rsid w:val="00101AF5"/>
    <w:rPr>
      <w:lang w:val="en-GB" w:eastAsia="en-GB"/>
    </w:rPr>
  </w:style>
  <w:style w:type="paragraph" w:customStyle="1" w:styleId="1813B387947A489C80438BF1E9C82892">
    <w:name w:val="1813B387947A489C80438BF1E9C82892"/>
    <w:rsid w:val="00101AF5"/>
    <w:rPr>
      <w:lang w:val="en-GB" w:eastAsia="en-GB"/>
    </w:rPr>
  </w:style>
  <w:style w:type="paragraph" w:customStyle="1" w:styleId="9B5648E00BAE405894EA7C5E2AA4883B">
    <w:name w:val="9B5648E00BAE405894EA7C5E2AA4883B"/>
    <w:rsid w:val="00101AF5"/>
    <w:rPr>
      <w:lang w:val="en-GB" w:eastAsia="en-GB"/>
    </w:rPr>
  </w:style>
  <w:style w:type="paragraph" w:customStyle="1" w:styleId="C58ACF457ABD4477A98E95C3FC9F8161">
    <w:name w:val="C58ACF457ABD4477A98E95C3FC9F8161"/>
    <w:rsid w:val="00101AF5"/>
    <w:rPr>
      <w:lang w:val="en-GB" w:eastAsia="en-GB"/>
    </w:rPr>
  </w:style>
  <w:style w:type="paragraph" w:customStyle="1" w:styleId="8EF199B96D1E43AB87685CC40518E9B3">
    <w:name w:val="8EF199B96D1E43AB87685CC40518E9B3"/>
    <w:rsid w:val="00101AF5"/>
    <w:rPr>
      <w:lang w:val="en-GB" w:eastAsia="en-GB"/>
    </w:rPr>
  </w:style>
  <w:style w:type="paragraph" w:customStyle="1" w:styleId="C95B35FF795A4C2B8A6E35769BEF5EF9">
    <w:name w:val="C95B35FF795A4C2B8A6E35769BEF5EF9"/>
    <w:rsid w:val="00101AF5"/>
    <w:rPr>
      <w:lang w:val="en-GB" w:eastAsia="en-GB"/>
    </w:rPr>
  </w:style>
  <w:style w:type="paragraph" w:customStyle="1" w:styleId="87013372118A4EBE984E6E3142EF3D78">
    <w:name w:val="87013372118A4EBE984E6E3142EF3D78"/>
    <w:rsid w:val="00101AF5"/>
    <w:rPr>
      <w:lang w:val="en-GB" w:eastAsia="en-GB"/>
    </w:rPr>
  </w:style>
  <w:style w:type="paragraph" w:customStyle="1" w:styleId="9DA686BE12424F6AB48224918D7E2CF7">
    <w:name w:val="9DA686BE12424F6AB48224918D7E2CF7"/>
    <w:rsid w:val="00101AF5"/>
    <w:rPr>
      <w:lang w:val="en-GB" w:eastAsia="en-GB"/>
    </w:rPr>
  </w:style>
  <w:style w:type="paragraph" w:customStyle="1" w:styleId="E07EF11D99EF4EBABFB7DC577CC1BDB0">
    <w:name w:val="E07EF11D99EF4EBABFB7DC577CC1BDB0"/>
    <w:rsid w:val="00101AF5"/>
    <w:rPr>
      <w:lang w:val="en-GB" w:eastAsia="en-GB"/>
    </w:rPr>
  </w:style>
  <w:style w:type="paragraph" w:customStyle="1" w:styleId="F4F20552E8174D5DA321DC532AFCE55C">
    <w:name w:val="F4F20552E8174D5DA321DC532AFCE55C"/>
    <w:rsid w:val="00101AF5"/>
    <w:rPr>
      <w:lang w:val="en-GB" w:eastAsia="en-GB"/>
    </w:rPr>
  </w:style>
  <w:style w:type="paragraph" w:customStyle="1" w:styleId="BF826897A6AC44A79452673A68EBB52E">
    <w:name w:val="BF826897A6AC44A79452673A68EBB52E"/>
    <w:rsid w:val="00101AF5"/>
    <w:rPr>
      <w:lang w:val="en-GB" w:eastAsia="en-GB"/>
    </w:rPr>
  </w:style>
  <w:style w:type="paragraph" w:customStyle="1" w:styleId="5C803167BDB540338D38B07793D3F8AC">
    <w:name w:val="5C803167BDB540338D38B07793D3F8AC"/>
    <w:rsid w:val="00101AF5"/>
    <w:rPr>
      <w:lang w:val="en-GB" w:eastAsia="en-GB"/>
    </w:rPr>
  </w:style>
  <w:style w:type="paragraph" w:customStyle="1" w:styleId="C7CEE911C1B647F8A6E26E3E225EC3F8">
    <w:name w:val="C7CEE911C1B647F8A6E26E3E225EC3F8"/>
    <w:rsid w:val="00101AF5"/>
    <w:rPr>
      <w:lang w:val="en-GB" w:eastAsia="en-GB"/>
    </w:rPr>
  </w:style>
  <w:style w:type="paragraph" w:customStyle="1" w:styleId="AF66F84AAD2640D0A5F3ACE795917FED">
    <w:name w:val="AF66F84AAD2640D0A5F3ACE795917FED"/>
    <w:rsid w:val="00101AF5"/>
    <w:rPr>
      <w:lang w:val="en-GB" w:eastAsia="en-GB"/>
    </w:rPr>
  </w:style>
  <w:style w:type="paragraph" w:customStyle="1" w:styleId="DC7C102035D942A1B244D2951771A3EA">
    <w:name w:val="DC7C102035D942A1B244D2951771A3EA"/>
    <w:rsid w:val="00101AF5"/>
    <w:rPr>
      <w:lang w:val="en-GB" w:eastAsia="en-GB"/>
    </w:rPr>
  </w:style>
  <w:style w:type="paragraph" w:customStyle="1" w:styleId="BB522CA6389045ED9E3A184E43032A7F">
    <w:name w:val="BB522CA6389045ED9E3A184E43032A7F"/>
    <w:rsid w:val="00101AF5"/>
    <w:rPr>
      <w:lang w:val="en-GB" w:eastAsia="en-GB"/>
    </w:rPr>
  </w:style>
  <w:style w:type="paragraph" w:customStyle="1" w:styleId="D47293C023EA49B4A19A42A4A4B1889E">
    <w:name w:val="D47293C023EA49B4A19A42A4A4B1889E"/>
    <w:rsid w:val="00101AF5"/>
    <w:rPr>
      <w:lang w:val="en-GB" w:eastAsia="en-GB"/>
    </w:rPr>
  </w:style>
  <w:style w:type="paragraph" w:customStyle="1" w:styleId="B19BBFA079CB4B24AB1EF5D4C7D79544">
    <w:name w:val="B19BBFA079CB4B24AB1EF5D4C7D79544"/>
    <w:rsid w:val="00101AF5"/>
    <w:rPr>
      <w:lang w:val="en-GB" w:eastAsia="en-GB"/>
    </w:rPr>
  </w:style>
  <w:style w:type="paragraph" w:customStyle="1" w:styleId="15D55E34B06747F29E4192527C0D98E5">
    <w:name w:val="15D55E34B06747F29E4192527C0D98E5"/>
    <w:rsid w:val="00101AF5"/>
    <w:rPr>
      <w:lang w:val="en-GB" w:eastAsia="en-GB"/>
    </w:rPr>
  </w:style>
  <w:style w:type="paragraph" w:customStyle="1" w:styleId="04487EFB70284B64884E7FE6B77E3869">
    <w:name w:val="04487EFB70284B64884E7FE6B77E3869"/>
    <w:rsid w:val="00101AF5"/>
    <w:rPr>
      <w:lang w:val="en-GB" w:eastAsia="en-GB"/>
    </w:rPr>
  </w:style>
  <w:style w:type="paragraph" w:customStyle="1" w:styleId="8E744B66A5A349AE8CA8019DEF804870">
    <w:name w:val="8E744B66A5A349AE8CA8019DEF804870"/>
    <w:rsid w:val="00101AF5"/>
    <w:rPr>
      <w:lang w:val="en-GB" w:eastAsia="en-GB"/>
    </w:rPr>
  </w:style>
  <w:style w:type="paragraph" w:customStyle="1" w:styleId="A4494C4CBFE44486962472D00DFBEF35">
    <w:name w:val="A4494C4CBFE44486962472D00DFBEF35"/>
    <w:rsid w:val="00101AF5"/>
    <w:rPr>
      <w:lang w:val="en-GB" w:eastAsia="en-GB"/>
    </w:rPr>
  </w:style>
  <w:style w:type="paragraph" w:customStyle="1" w:styleId="390E8545297D4FFCB20E78DE366A9DEE">
    <w:name w:val="390E8545297D4FFCB20E78DE366A9DEE"/>
    <w:rsid w:val="00101AF5"/>
    <w:rPr>
      <w:lang w:val="en-GB" w:eastAsia="en-GB"/>
    </w:rPr>
  </w:style>
  <w:style w:type="paragraph" w:customStyle="1" w:styleId="45C9463AB12C4FEA9FD1B785EF24A224">
    <w:name w:val="45C9463AB12C4FEA9FD1B785EF24A224"/>
    <w:rsid w:val="00101AF5"/>
    <w:rPr>
      <w:lang w:val="en-GB" w:eastAsia="en-GB"/>
    </w:rPr>
  </w:style>
  <w:style w:type="paragraph" w:customStyle="1" w:styleId="907AC620F75E457982440B0079969950">
    <w:name w:val="907AC620F75E457982440B0079969950"/>
    <w:rsid w:val="00101AF5"/>
    <w:rPr>
      <w:lang w:val="en-GB" w:eastAsia="en-GB"/>
    </w:rPr>
  </w:style>
  <w:style w:type="paragraph" w:customStyle="1" w:styleId="2D1277C8BE494699B1FE42B77817803C">
    <w:name w:val="2D1277C8BE494699B1FE42B77817803C"/>
    <w:rsid w:val="00101AF5"/>
    <w:rPr>
      <w:lang w:val="en-GB" w:eastAsia="en-GB"/>
    </w:rPr>
  </w:style>
  <w:style w:type="paragraph" w:customStyle="1" w:styleId="635037227EED4ACF82FDF7411F4CF7B7">
    <w:name w:val="635037227EED4ACF82FDF7411F4CF7B7"/>
    <w:rsid w:val="00101AF5"/>
    <w:rPr>
      <w:lang w:val="en-GB" w:eastAsia="en-GB"/>
    </w:rPr>
  </w:style>
  <w:style w:type="paragraph" w:customStyle="1" w:styleId="F876D2B4525B40B79F3F71EB8CF3DC65">
    <w:name w:val="F876D2B4525B40B79F3F71EB8CF3DC65"/>
    <w:rsid w:val="00101AF5"/>
    <w:rPr>
      <w:lang w:val="en-GB" w:eastAsia="en-GB"/>
    </w:rPr>
  </w:style>
  <w:style w:type="paragraph" w:customStyle="1" w:styleId="DB0D6B8B90A6490BB9E6365D518A7AC7">
    <w:name w:val="DB0D6B8B90A6490BB9E6365D518A7AC7"/>
    <w:rsid w:val="00101AF5"/>
    <w:rPr>
      <w:lang w:val="en-GB" w:eastAsia="en-GB"/>
    </w:rPr>
  </w:style>
  <w:style w:type="paragraph" w:customStyle="1" w:styleId="EF1092B4B29C4368BFDE68B93995405F">
    <w:name w:val="EF1092B4B29C4368BFDE68B93995405F"/>
    <w:rsid w:val="00101AF5"/>
    <w:rPr>
      <w:lang w:val="en-GB" w:eastAsia="en-GB"/>
    </w:rPr>
  </w:style>
  <w:style w:type="paragraph" w:customStyle="1" w:styleId="F54DA4757DC54E4F8B2DDDDB48F939CC">
    <w:name w:val="F54DA4757DC54E4F8B2DDDDB48F939CC"/>
    <w:rsid w:val="00101AF5"/>
    <w:rPr>
      <w:lang w:val="en-GB" w:eastAsia="en-GB"/>
    </w:rPr>
  </w:style>
  <w:style w:type="paragraph" w:customStyle="1" w:styleId="AA61F65B9C3240728C721E0D0DA1F40C">
    <w:name w:val="AA61F65B9C3240728C721E0D0DA1F40C"/>
    <w:rsid w:val="00101AF5"/>
    <w:rPr>
      <w:lang w:val="en-GB" w:eastAsia="en-GB"/>
    </w:rPr>
  </w:style>
  <w:style w:type="paragraph" w:customStyle="1" w:styleId="94BDE23BD3084B87BC6CB2E71ADD3C91">
    <w:name w:val="94BDE23BD3084B87BC6CB2E71ADD3C91"/>
    <w:rsid w:val="00101AF5"/>
    <w:rPr>
      <w:lang w:val="en-GB" w:eastAsia="en-GB"/>
    </w:rPr>
  </w:style>
  <w:style w:type="paragraph" w:customStyle="1" w:styleId="8FA23A85945D4F3FA2C889BC0B893AA4">
    <w:name w:val="8FA23A85945D4F3FA2C889BC0B893AA4"/>
    <w:rsid w:val="00101AF5"/>
    <w:rPr>
      <w:lang w:val="en-GB" w:eastAsia="en-GB"/>
    </w:rPr>
  </w:style>
  <w:style w:type="paragraph" w:customStyle="1" w:styleId="582FC4EB5FA04B79A9A5494BF2663A2E">
    <w:name w:val="582FC4EB5FA04B79A9A5494BF2663A2E"/>
    <w:rsid w:val="00101AF5"/>
    <w:rPr>
      <w:lang w:val="en-GB" w:eastAsia="en-GB"/>
    </w:rPr>
  </w:style>
  <w:style w:type="paragraph" w:customStyle="1" w:styleId="F7FA373EEB074C3781A8A853674DEAB9">
    <w:name w:val="F7FA373EEB074C3781A8A853674DEAB9"/>
    <w:rsid w:val="00101AF5"/>
    <w:rPr>
      <w:lang w:val="en-GB" w:eastAsia="en-GB"/>
    </w:rPr>
  </w:style>
  <w:style w:type="paragraph" w:customStyle="1" w:styleId="C2C117E394CE4B7C8A7A63195633F89C">
    <w:name w:val="C2C117E394CE4B7C8A7A63195633F89C"/>
    <w:rsid w:val="00101AF5"/>
    <w:rPr>
      <w:lang w:val="en-GB" w:eastAsia="en-GB"/>
    </w:rPr>
  </w:style>
  <w:style w:type="paragraph" w:customStyle="1" w:styleId="2EFD4E66D35947CB9255B47FB22DE95B">
    <w:name w:val="2EFD4E66D35947CB9255B47FB22DE95B"/>
    <w:rsid w:val="00101AF5"/>
    <w:rPr>
      <w:lang w:val="en-GB" w:eastAsia="en-GB"/>
    </w:rPr>
  </w:style>
  <w:style w:type="paragraph" w:customStyle="1" w:styleId="55F7385B6D5745CAAFD29A920FC61433">
    <w:name w:val="55F7385B6D5745CAAFD29A920FC61433"/>
    <w:rsid w:val="00101AF5"/>
    <w:rPr>
      <w:lang w:val="en-GB" w:eastAsia="en-GB"/>
    </w:rPr>
  </w:style>
  <w:style w:type="paragraph" w:customStyle="1" w:styleId="BAA9C49C195D488ABA2114DEDB92C5EF">
    <w:name w:val="BAA9C49C195D488ABA2114DEDB92C5EF"/>
    <w:rsid w:val="00101AF5"/>
    <w:rPr>
      <w:lang w:val="en-GB" w:eastAsia="en-GB"/>
    </w:rPr>
  </w:style>
  <w:style w:type="paragraph" w:customStyle="1" w:styleId="F4F326C154E54AC0A933871F57741EA2">
    <w:name w:val="F4F326C154E54AC0A933871F57741EA2"/>
    <w:rsid w:val="00101AF5"/>
    <w:rPr>
      <w:lang w:val="en-GB" w:eastAsia="en-GB"/>
    </w:rPr>
  </w:style>
  <w:style w:type="paragraph" w:customStyle="1" w:styleId="3F7AEAF19B044DAF99B3AD59F0F78030">
    <w:name w:val="3F7AEAF19B044DAF99B3AD59F0F78030"/>
    <w:rsid w:val="00101AF5"/>
    <w:rPr>
      <w:lang w:val="en-GB" w:eastAsia="en-GB"/>
    </w:rPr>
  </w:style>
  <w:style w:type="paragraph" w:customStyle="1" w:styleId="766D955FF4DF47E49C8FD92EB6ADB938">
    <w:name w:val="766D955FF4DF47E49C8FD92EB6ADB938"/>
    <w:rsid w:val="00101AF5"/>
    <w:rPr>
      <w:lang w:val="en-GB" w:eastAsia="en-GB"/>
    </w:rPr>
  </w:style>
  <w:style w:type="paragraph" w:customStyle="1" w:styleId="F9DD90B0F8AF485CA1BF7B8C2F3D27DA">
    <w:name w:val="F9DD90B0F8AF485CA1BF7B8C2F3D27DA"/>
    <w:rsid w:val="00101AF5"/>
    <w:rPr>
      <w:lang w:val="en-GB" w:eastAsia="en-GB"/>
    </w:rPr>
  </w:style>
  <w:style w:type="paragraph" w:customStyle="1" w:styleId="5DE9BF61AA504E8DB1CEC1E06EE08993">
    <w:name w:val="5DE9BF61AA504E8DB1CEC1E06EE08993"/>
    <w:rsid w:val="00101AF5"/>
    <w:rPr>
      <w:lang w:val="en-GB" w:eastAsia="en-GB"/>
    </w:rPr>
  </w:style>
  <w:style w:type="paragraph" w:customStyle="1" w:styleId="725BD5C05A3346CFBB77DBBEBCE90945">
    <w:name w:val="725BD5C05A3346CFBB77DBBEBCE90945"/>
    <w:rsid w:val="00101AF5"/>
    <w:rPr>
      <w:lang w:val="en-GB" w:eastAsia="en-GB"/>
    </w:rPr>
  </w:style>
  <w:style w:type="paragraph" w:customStyle="1" w:styleId="EB3EC5FD9ED7426092BC08F8CC45F6E7">
    <w:name w:val="EB3EC5FD9ED7426092BC08F8CC45F6E7"/>
    <w:rsid w:val="00101AF5"/>
    <w:rPr>
      <w:lang w:val="en-GB" w:eastAsia="en-GB"/>
    </w:rPr>
  </w:style>
  <w:style w:type="paragraph" w:customStyle="1" w:styleId="F651D2C6B9E9406988F4B880B6E1FD0F">
    <w:name w:val="F651D2C6B9E9406988F4B880B6E1FD0F"/>
    <w:rsid w:val="00101AF5"/>
    <w:rPr>
      <w:lang w:val="en-GB" w:eastAsia="en-GB"/>
    </w:rPr>
  </w:style>
  <w:style w:type="paragraph" w:customStyle="1" w:styleId="8F168642208B4537B5E7BBAED0517BDF">
    <w:name w:val="8F168642208B4537B5E7BBAED0517BDF"/>
    <w:rsid w:val="00101AF5"/>
    <w:rPr>
      <w:lang w:val="en-GB" w:eastAsia="en-GB"/>
    </w:rPr>
  </w:style>
  <w:style w:type="paragraph" w:customStyle="1" w:styleId="B5F88453F03245D38EC5B08E9D7E4CF0">
    <w:name w:val="B5F88453F03245D38EC5B08E9D7E4CF0"/>
    <w:rsid w:val="00101AF5"/>
    <w:rPr>
      <w:lang w:val="en-GB" w:eastAsia="en-GB"/>
    </w:rPr>
  </w:style>
  <w:style w:type="paragraph" w:customStyle="1" w:styleId="CB20C7B2918243F5BB39F49BBDDDEDED">
    <w:name w:val="CB20C7B2918243F5BB39F49BBDDDEDED"/>
    <w:rsid w:val="00101AF5"/>
    <w:rPr>
      <w:lang w:val="en-GB" w:eastAsia="en-GB"/>
    </w:rPr>
  </w:style>
  <w:style w:type="paragraph" w:customStyle="1" w:styleId="9AF2A150B9274C4FA09E5A69D1F1DA45">
    <w:name w:val="9AF2A150B9274C4FA09E5A69D1F1DA45"/>
    <w:rsid w:val="00101AF5"/>
    <w:rPr>
      <w:lang w:val="en-GB" w:eastAsia="en-GB"/>
    </w:rPr>
  </w:style>
  <w:style w:type="paragraph" w:customStyle="1" w:styleId="E858FA206D114E6ABB0E55DC5A6963F3">
    <w:name w:val="E858FA206D114E6ABB0E55DC5A6963F3"/>
    <w:rsid w:val="00101AF5"/>
    <w:rPr>
      <w:lang w:val="en-GB" w:eastAsia="en-GB"/>
    </w:rPr>
  </w:style>
  <w:style w:type="paragraph" w:customStyle="1" w:styleId="DCDFF76211484571B3DB5C3EE36EF7C8">
    <w:name w:val="DCDFF76211484571B3DB5C3EE36EF7C8"/>
    <w:rsid w:val="00101AF5"/>
    <w:rPr>
      <w:lang w:val="en-GB" w:eastAsia="en-GB"/>
    </w:rPr>
  </w:style>
  <w:style w:type="paragraph" w:customStyle="1" w:styleId="E71F4274AE7E4024AB2A2BE761825E4C">
    <w:name w:val="E71F4274AE7E4024AB2A2BE761825E4C"/>
    <w:rsid w:val="00101AF5"/>
    <w:rPr>
      <w:lang w:val="en-GB" w:eastAsia="en-GB"/>
    </w:rPr>
  </w:style>
  <w:style w:type="paragraph" w:customStyle="1" w:styleId="0418CEF8A2154095834D00A88C4B1290">
    <w:name w:val="0418CEF8A2154095834D00A88C4B1290"/>
    <w:rsid w:val="00101AF5"/>
    <w:rPr>
      <w:lang w:val="en-GB" w:eastAsia="en-GB"/>
    </w:rPr>
  </w:style>
  <w:style w:type="paragraph" w:customStyle="1" w:styleId="AA09895CC673427287B87D5E651AA3DE">
    <w:name w:val="AA09895CC673427287B87D5E651AA3DE"/>
    <w:rsid w:val="00101AF5"/>
    <w:rPr>
      <w:lang w:val="en-GB" w:eastAsia="en-GB"/>
    </w:rPr>
  </w:style>
  <w:style w:type="paragraph" w:customStyle="1" w:styleId="168BF6E01A324ABE8D7633D75711B5EA">
    <w:name w:val="168BF6E01A324ABE8D7633D75711B5EA"/>
    <w:rsid w:val="00101AF5"/>
    <w:rPr>
      <w:lang w:val="en-GB" w:eastAsia="en-GB"/>
    </w:rPr>
  </w:style>
  <w:style w:type="paragraph" w:customStyle="1" w:styleId="0548027457A1434893A55FF38165C836">
    <w:name w:val="0548027457A1434893A55FF38165C836"/>
    <w:rsid w:val="00101AF5"/>
    <w:rPr>
      <w:lang w:val="en-GB" w:eastAsia="en-GB"/>
    </w:rPr>
  </w:style>
  <w:style w:type="paragraph" w:customStyle="1" w:styleId="663E4B286CE34DFBBF81DA1FE5FF9DBF">
    <w:name w:val="663E4B286CE34DFBBF81DA1FE5FF9DBF"/>
    <w:rsid w:val="00101AF5"/>
    <w:rPr>
      <w:lang w:val="en-GB" w:eastAsia="en-GB"/>
    </w:rPr>
  </w:style>
  <w:style w:type="paragraph" w:customStyle="1" w:styleId="2EC21A35794340969E5DE10FFF2A0AE4">
    <w:name w:val="2EC21A35794340969E5DE10FFF2A0AE4"/>
    <w:rsid w:val="00101AF5"/>
    <w:rPr>
      <w:lang w:val="en-GB" w:eastAsia="en-GB"/>
    </w:rPr>
  </w:style>
  <w:style w:type="paragraph" w:customStyle="1" w:styleId="EBCA7065153943B1B4822B1332340F76">
    <w:name w:val="EBCA7065153943B1B4822B1332340F76"/>
    <w:rsid w:val="00101AF5"/>
    <w:rPr>
      <w:lang w:val="en-GB" w:eastAsia="en-GB"/>
    </w:rPr>
  </w:style>
  <w:style w:type="paragraph" w:customStyle="1" w:styleId="9B3E7A4117754DC4AF87AB76896D7D16">
    <w:name w:val="9B3E7A4117754DC4AF87AB76896D7D16"/>
    <w:rsid w:val="00101AF5"/>
    <w:rPr>
      <w:lang w:val="en-GB" w:eastAsia="en-GB"/>
    </w:rPr>
  </w:style>
  <w:style w:type="paragraph" w:customStyle="1" w:styleId="BAD39214131A42159093815B317A0D90">
    <w:name w:val="BAD39214131A42159093815B317A0D90"/>
    <w:rsid w:val="00101AF5"/>
    <w:rPr>
      <w:lang w:val="en-GB" w:eastAsia="en-GB"/>
    </w:rPr>
  </w:style>
  <w:style w:type="paragraph" w:customStyle="1" w:styleId="610BBAF9A8F7408AA88E0FF600DFFA05">
    <w:name w:val="610BBAF9A8F7408AA88E0FF600DFFA05"/>
    <w:rsid w:val="00101AF5"/>
    <w:rPr>
      <w:lang w:val="en-GB" w:eastAsia="en-GB"/>
    </w:rPr>
  </w:style>
  <w:style w:type="paragraph" w:customStyle="1" w:styleId="26F285149844495D8FCD791B8C2B57AD">
    <w:name w:val="26F285149844495D8FCD791B8C2B57AD"/>
    <w:rsid w:val="00101AF5"/>
    <w:rPr>
      <w:lang w:val="en-GB" w:eastAsia="en-GB"/>
    </w:rPr>
  </w:style>
  <w:style w:type="paragraph" w:customStyle="1" w:styleId="275B84EF60E546A3B7B0220E3EBA1589">
    <w:name w:val="275B84EF60E546A3B7B0220E3EBA1589"/>
    <w:rsid w:val="00101AF5"/>
    <w:rPr>
      <w:lang w:val="en-GB" w:eastAsia="en-GB"/>
    </w:rPr>
  </w:style>
  <w:style w:type="paragraph" w:customStyle="1" w:styleId="B5DC9E8761C6483EBDC8E6F238C20249">
    <w:name w:val="B5DC9E8761C6483EBDC8E6F238C20249"/>
    <w:rsid w:val="00101AF5"/>
    <w:rPr>
      <w:lang w:val="en-GB" w:eastAsia="en-GB"/>
    </w:rPr>
  </w:style>
  <w:style w:type="paragraph" w:customStyle="1" w:styleId="8DA5860A809E4FECAF210AA0A8C4B7BB">
    <w:name w:val="8DA5860A809E4FECAF210AA0A8C4B7BB"/>
    <w:rsid w:val="00101AF5"/>
    <w:rPr>
      <w:lang w:val="en-GB" w:eastAsia="en-GB"/>
    </w:rPr>
  </w:style>
  <w:style w:type="paragraph" w:customStyle="1" w:styleId="34711F14A6E64E1D92A6C50FE9E5D3AE">
    <w:name w:val="34711F14A6E64E1D92A6C50FE9E5D3AE"/>
    <w:rsid w:val="00101AF5"/>
    <w:rPr>
      <w:lang w:val="en-GB" w:eastAsia="en-GB"/>
    </w:rPr>
  </w:style>
  <w:style w:type="paragraph" w:customStyle="1" w:styleId="7056E772ADE84A35B92796F61E60C02B">
    <w:name w:val="7056E772ADE84A35B92796F61E60C02B"/>
    <w:rsid w:val="00101AF5"/>
    <w:rPr>
      <w:lang w:val="en-GB" w:eastAsia="en-GB"/>
    </w:rPr>
  </w:style>
  <w:style w:type="paragraph" w:customStyle="1" w:styleId="2A7712459CE345BAA808A255AD0698DB">
    <w:name w:val="2A7712459CE345BAA808A255AD0698DB"/>
    <w:rsid w:val="00101AF5"/>
    <w:rPr>
      <w:lang w:val="en-GB" w:eastAsia="en-GB"/>
    </w:rPr>
  </w:style>
  <w:style w:type="paragraph" w:customStyle="1" w:styleId="4B747AC7B36F4FAD86F0EE42DEEAED11">
    <w:name w:val="4B747AC7B36F4FAD86F0EE42DEEAED11"/>
    <w:rsid w:val="00101AF5"/>
    <w:rPr>
      <w:lang w:val="en-GB" w:eastAsia="en-GB"/>
    </w:rPr>
  </w:style>
  <w:style w:type="paragraph" w:customStyle="1" w:styleId="3F02BA6DADC143139377A45F621F4919">
    <w:name w:val="3F02BA6DADC143139377A45F621F4919"/>
    <w:rsid w:val="00101AF5"/>
    <w:rPr>
      <w:lang w:val="en-GB" w:eastAsia="en-GB"/>
    </w:rPr>
  </w:style>
  <w:style w:type="paragraph" w:customStyle="1" w:styleId="AC878C2AC4954DA5B8C7A5268B61ED5A">
    <w:name w:val="AC878C2AC4954DA5B8C7A5268B61ED5A"/>
    <w:rsid w:val="00101AF5"/>
    <w:rPr>
      <w:lang w:val="en-GB" w:eastAsia="en-GB"/>
    </w:rPr>
  </w:style>
  <w:style w:type="paragraph" w:customStyle="1" w:styleId="8469C9D72ED44B5CBCDBDABCF3E07C28">
    <w:name w:val="8469C9D72ED44B5CBCDBDABCF3E07C28"/>
    <w:rsid w:val="00101AF5"/>
    <w:rPr>
      <w:lang w:val="en-GB" w:eastAsia="en-GB"/>
    </w:rPr>
  </w:style>
  <w:style w:type="paragraph" w:customStyle="1" w:styleId="084A85B344384AA9A1C36A20F7E90768">
    <w:name w:val="084A85B344384AA9A1C36A20F7E90768"/>
    <w:rsid w:val="00101AF5"/>
    <w:rPr>
      <w:lang w:val="en-GB" w:eastAsia="en-GB"/>
    </w:rPr>
  </w:style>
  <w:style w:type="paragraph" w:customStyle="1" w:styleId="9679AADAC0274FD3B9A6BFA7BCFECB36">
    <w:name w:val="9679AADAC0274FD3B9A6BFA7BCFECB36"/>
    <w:rsid w:val="00101AF5"/>
    <w:rPr>
      <w:lang w:val="en-GB" w:eastAsia="en-GB"/>
    </w:rPr>
  </w:style>
  <w:style w:type="paragraph" w:customStyle="1" w:styleId="06A347CA5EB44837A46A3D4355CA1EBE">
    <w:name w:val="06A347CA5EB44837A46A3D4355CA1EBE"/>
    <w:rsid w:val="00101AF5"/>
    <w:rPr>
      <w:lang w:val="en-GB" w:eastAsia="en-GB"/>
    </w:rPr>
  </w:style>
  <w:style w:type="paragraph" w:customStyle="1" w:styleId="7FD715DE058E4344986380AB4069983F">
    <w:name w:val="7FD715DE058E4344986380AB4069983F"/>
    <w:rsid w:val="00101AF5"/>
    <w:rPr>
      <w:lang w:val="en-GB" w:eastAsia="en-GB"/>
    </w:rPr>
  </w:style>
  <w:style w:type="paragraph" w:customStyle="1" w:styleId="26289C28A7E745D89EE5F370B33A2AF2">
    <w:name w:val="26289C28A7E745D89EE5F370B33A2AF2"/>
    <w:rsid w:val="00101AF5"/>
    <w:rPr>
      <w:lang w:val="en-GB" w:eastAsia="en-GB"/>
    </w:rPr>
  </w:style>
  <w:style w:type="paragraph" w:customStyle="1" w:styleId="0F60D3DDA7564C65BD513BF71E73418A">
    <w:name w:val="0F60D3DDA7564C65BD513BF71E73418A"/>
    <w:rsid w:val="00101AF5"/>
    <w:rPr>
      <w:lang w:val="en-GB" w:eastAsia="en-GB"/>
    </w:rPr>
  </w:style>
  <w:style w:type="paragraph" w:customStyle="1" w:styleId="F5B84986A7A5485E87C3749ACF57A737">
    <w:name w:val="F5B84986A7A5485E87C3749ACF57A737"/>
    <w:rsid w:val="00101AF5"/>
    <w:rPr>
      <w:lang w:val="en-GB" w:eastAsia="en-GB"/>
    </w:rPr>
  </w:style>
  <w:style w:type="paragraph" w:customStyle="1" w:styleId="9DA8831663864EACB4649317107DD9BA">
    <w:name w:val="9DA8831663864EACB4649317107DD9BA"/>
    <w:rsid w:val="00101AF5"/>
    <w:rPr>
      <w:lang w:val="en-GB" w:eastAsia="en-GB"/>
    </w:rPr>
  </w:style>
  <w:style w:type="paragraph" w:customStyle="1" w:styleId="C3EB7D3ECB1A4878B559F2D869A1B4FD">
    <w:name w:val="C3EB7D3ECB1A4878B559F2D869A1B4FD"/>
    <w:rsid w:val="00101AF5"/>
    <w:rPr>
      <w:lang w:val="en-GB" w:eastAsia="en-GB"/>
    </w:rPr>
  </w:style>
  <w:style w:type="paragraph" w:customStyle="1" w:styleId="52ABD36AB6744511BC0E8BDA84C6B71E">
    <w:name w:val="52ABD36AB6744511BC0E8BDA84C6B71E"/>
    <w:rsid w:val="00101AF5"/>
    <w:rPr>
      <w:lang w:val="en-GB" w:eastAsia="en-GB"/>
    </w:rPr>
  </w:style>
  <w:style w:type="paragraph" w:customStyle="1" w:styleId="0F08686011314C62A1D46DC6F113A98D">
    <w:name w:val="0F08686011314C62A1D46DC6F113A98D"/>
    <w:rsid w:val="00101AF5"/>
    <w:rPr>
      <w:lang w:val="en-GB" w:eastAsia="en-GB"/>
    </w:rPr>
  </w:style>
  <w:style w:type="paragraph" w:customStyle="1" w:styleId="A8010851983645CDAFEB44C9A8900579">
    <w:name w:val="A8010851983645CDAFEB44C9A8900579"/>
    <w:rsid w:val="00101AF5"/>
    <w:rPr>
      <w:lang w:val="en-GB" w:eastAsia="en-GB"/>
    </w:rPr>
  </w:style>
  <w:style w:type="paragraph" w:customStyle="1" w:styleId="911A17236D484EF0A6E0D3AD53966BA9">
    <w:name w:val="911A17236D484EF0A6E0D3AD53966BA9"/>
    <w:rsid w:val="00101AF5"/>
    <w:rPr>
      <w:lang w:val="en-GB" w:eastAsia="en-GB"/>
    </w:rPr>
  </w:style>
  <w:style w:type="paragraph" w:customStyle="1" w:styleId="6EB415011B614207BDD3E76009F7DCDE">
    <w:name w:val="6EB415011B614207BDD3E76009F7DCDE"/>
    <w:rsid w:val="00101AF5"/>
    <w:rPr>
      <w:lang w:val="en-GB" w:eastAsia="en-GB"/>
    </w:rPr>
  </w:style>
  <w:style w:type="paragraph" w:customStyle="1" w:styleId="E8AD0B6AB97C48228031BC160B100E80">
    <w:name w:val="E8AD0B6AB97C48228031BC160B100E80"/>
    <w:rsid w:val="00101AF5"/>
    <w:rPr>
      <w:lang w:val="en-GB" w:eastAsia="en-GB"/>
    </w:rPr>
  </w:style>
  <w:style w:type="paragraph" w:customStyle="1" w:styleId="E707D1B8BD8A47B4B5AA545833048075">
    <w:name w:val="E707D1B8BD8A47B4B5AA545833048075"/>
    <w:rsid w:val="000E0DF6"/>
    <w:rPr>
      <w:lang w:val="en-GB" w:eastAsia="en-GB"/>
    </w:rPr>
  </w:style>
  <w:style w:type="paragraph" w:customStyle="1" w:styleId="9C826DF30E49479E88CD854632DFFBE7">
    <w:name w:val="9C826DF30E49479E88CD854632DFFBE7"/>
    <w:rsid w:val="000E0DF6"/>
    <w:rPr>
      <w:lang w:val="en-GB" w:eastAsia="en-GB"/>
    </w:rPr>
  </w:style>
  <w:style w:type="paragraph" w:customStyle="1" w:styleId="6A214632AC4E4B389195039EE0A9C8B7">
    <w:name w:val="6A214632AC4E4B389195039EE0A9C8B7"/>
    <w:rsid w:val="000E0DF6"/>
    <w:rPr>
      <w:lang w:val="en-GB" w:eastAsia="en-GB"/>
    </w:rPr>
  </w:style>
  <w:style w:type="paragraph" w:customStyle="1" w:styleId="0C5A565F8FE34082A0080CC499017D8B">
    <w:name w:val="0C5A565F8FE34082A0080CC499017D8B"/>
    <w:rsid w:val="000E0DF6"/>
    <w:rPr>
      <w:lang w:val="en-GB" w:eastAsia="en-GB"/>
    </w:rPr>
  </w:style>
  <w:style w:type="paragraph" w:customStyle="1" w:styleId="7AEDB80E6C4E49B18010AE0643CDA6D2">
    <w:name w:val="7AEDB80E6C4E49B18010AE0643CDA6D2"/>
    <w:rsid w:val="000E0DF6"/>
    <w:rPr>
      <w:lang w:val="en-GB" w:eastAsia="en-GB"/>
    </w:rPr>
  </w:style>
  <w:style w:type="paragraph" w:customStyle="1" w:styleId="8840EA542B0B4F33ABA95F3D07881149">
    <w:name w:val="8840EA542B0B4F33ABA95F3D07881149"/>
    <w:rsid w:val="000E0DF6"/>
    <w:rPr>
      <w:lang w:val="en-GB" w:eastAsia="en-GB"/>
    </w:rPr>
  </w:style>
  <w:style w:type="paragraph" w:customStyle="1" w:styleId="8F22309D43A0480B9D218E882C0A1E50">
    <w:name w:val="8F22309D43A0480B9D218E882C0A1E50"/>
    <w:rsid w:val="000E0DF6"/>
    <w:rPr>
      <w:lang w:val="en-GB" w:eastAsia="en-GB"/>
    </w:rPr>
  </w:style>
  <w:style w:type="paragraph" w:customStyle="1" w:styleId="C889E37BC69B4173AF903285E4E997A3">
    <w:name w:val="C889E37BC69B4173AF903285E4E997A3"/>
    <w:rsid w:val="000E0DF6"/>
    <w:rPr>
      <w:lang w:val="en-GB" w:eastAsia="en-GB"/>
    </w:rPr>
  </w:style>
  <w:style w:type="paragraph" w:customStyle="1" w:styleId="A7D283C064034E8E986C04A5E74790AF">
    <w:name w:val="A7D283C064034E8E986C04A5E74790AF"/>
    <w:rsid w:val="000E0DF6"/>
    <w:rPr>
      <w:lang w:val="en-GB" w:eastAsia="en-GB"/>
    </w:rPr>
  </w:style>
  <w:style w:type="paragraph" w:customStyle="1" w:styleId="E9A360B67B284533A0110F691B40CBDF">
    <w:name w:val="E9A360B67B284533A0110F691B40CBDF"/>
    <w:rsid w:val="000E0DF6"/>
    <w:rPr>
      <w:lang w:val="en-GB" w:eastAsia="en-GB"/>
    </w:rPr>
  </w:style>
  <w:style w:type="paragraph" w:customStyle="1" w:styleId="06F8F48259BB427FA37188E0FFA7352B">
    <w:name w:val="06F8F48259BB427FA37188E0FFA7352B"/>
    <w:rsid w:val="00A86A1F"/>
    <w:rPr>
      <w:lang w:val="en-GB" w:eastAsia="en-GB"/>
    </w:rPr>
  </w:style>
  <w:style w:type="paragraph" w:customStyle="1" w:styleId="BCEBF68ED541400DBB757083D6F35EB1">
    <w:name w:val="BCEBF68ED541400DBB757083D6F35EB1"/>
    <w:rsid w:val="00A86A1F"/>
    <w:rPr>
      <w:lang w:val="en-GB" w:eastAsia="en-GB"/>
    </w:rPr>
  </w:style>
  <w:style w:type="paragraph" w:customStyle="1" w:styleId="0610CE95A82B4E6C9ECF7FC2FA53E203">
    <w:name w:val="0610CE95A82B4E6C9ECF7FC2FA53E203"/>
    <w:rsid w:val="00A86A1F"/>
    <w:rPr>
      <w:lang w:val="en-GB" w:eastAsia="en-GB"/>
    </w:rPr>
  </w:style>
  <w:style w:type="paragraph" w:customStyle="1" w:styleId="B4BC84519AB642929EFE74C44BA8786A">
    <w:name w:val="B4BC84519AB642929EFE74C44BA8786A"/>
    <w:rsid w:val="00A86A1F"/>
    <w:rPr>
      <w:lang w:val="en-GB" w:eastAsia="en-GB"/>
    </w:rPr>
  </w:style>
  <w:style w:type="paragraph" w:customStyle="1" w:styleId="E0AF2D1C3E524B1F9D6B3B6B7757CC1A">
    <w:name w:val="E0AF2D1C3E524B1F9D6B3B6B7757CC1A"/>
    <w:rsid w:val="00A86A1F"/>
    <w:rPr>
      <w:lang w:val="en-GB" w:eastAsia="en-GB"/>
    </w:rPr>
  </w:style>
  <w:style w:type="paragraph" w:customStyle="1" w:styleId="ADF2E5B6E34249A8A26B434C6250BE93">
    <w:name w:val="ADF2E5B6E34249A8A26B434C6250BE93"/>
    <w:rsid w:val="00A86A1F"/>
    <w:rPr>
      <w:lang w:val="en-GB" w:eastAsia="en-GB"/>
    </w:rPr>
  </w:style>
  <w:style w:type="paragraph" w:customStyle="1" w:styleId="59B3943B2C584D48BB0349939DF401CA">
    <w:name w:val="59B3943B2C584D48BB0349939DF401CA"/>
    <w:rsid w:val="00A86A1F"/>
    <w:rPr>
      <w:lang w:val="en-GB" w:eastAsia="en-GB"/>
    </w:rPr>
  </w:style>
  <w:style w:type="paragraph" w:customStyle="1" w:styleId="1F634C8674294486AFEAF7EF4F9FB0A3">
    <w:name w:val="1F634C8674294486AFEAF7EF4F9FB0A3"/>
    <w:rsid w:val="00A86A1F"/>
    <w:rPr>
      <w:lang w:val="en-GB" w:eastAsia="en-GB"/>
    </w:rPr>
  </w:style>
  <w:style w:type="paragraph" w:customStyle="1" w:styleId="E87288FF2CAE4D099E9DB614AB8BC8D4">
    <w:name w:val="E87288FF2CAE4D099E9DB614AB8BC8D4"/>
    <w:rsid w:val="00A86A1F"/>
    <w:rPr>
      <w:lang w:val="en-GB" w:eastAsia="en-GB"/>
    </w:rPr>
  </w:style>
  <w:style w:type="paragraph" w:customStyle="1" w:styleId="E4EEF08951C44A6EAC13B06FB76320A7">
    <w:name w:val="E4EEF08951C44A6EAC13B06FB76320A7"/>
    <w:rsid w:val="00A86A1F"/>
    <w:rPr>
      <w:lang w:val="en-GB" w:eastAsia="en-GB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FD0B5F02E45829D24FA3C928A0410">
    <w:name w:val="766FD0B5F02E45829D24FA3C928A0410"/>
  </w:style>
  <w:style w:type="paragraph" w:customStyle="1" w:styleId="SectionBody">
    <w:name w:val="Section_Body"/>
    <w:link w:val="SectionBodyChar"/>
    <w:qFormat/>
    <w:rsid w:val="000E0DF6"/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Char">
    <w:name w:val="Section_Body Char"/>
    <w:basedOn w:val="DefaultParagraphFont"/>
    <w:link w:val="SectionBody"/>
    <w:rsid w:val="000E0DF6"/>
    <w:rPr>
      <w:rFonts w:eastAsiaTheme="minorHAnsi"/>
      <w:color w:val="000000" w:themeColor="text1"/>
      <w:sz w:val="20"/>
      <w:lang w:val="en-US" w:eastAsia="en-US"/>
    </w:rPr>
  </w:style>
  <w:style w:type="paragraph" w:customStyle="1" w:styleId="B6400A65072F424395FF661A594D1185">
    <w:name w:val="B6400A65072F424395FF661A594D1185"/>
  </w:style>
  <w:style w:type="paragraph" w:customStyle="1" w:styleId="FB140445E0844AB2881D129462A55442">
    <w:name w:val="FB140445E0844AB2881D129462A55442"/>
  </w:style>
  <w:style w:type="paragraph" w:customStyle="1" w:styleId="D86603117A1046A7BF4C55F4B08C0FCA">
    <w:name w:val="D86603117A1046A7BF4C55F4B08C0FCA"/>
  </w:style>
  <w:style w:type="paragraph" w:customStyle="1" w:styleId="163240534DA94737BE2928B8BDA1C7AD">
    <w:name w:val="163240534DA94737BE2928B8BDA1C7AD"/>
  </w:style>
  <w:style w:type="paragraph" w:customStyle="1" w:styleId="F6D1CED34DCD485CA5E1864DFE70F021">
    <w:name w:val="F6D1CED34DCD485CA5E1864DFE70F021"/>
  </w:style>
  <w:style w:type="paragraph" w:customStyle="1" w:styleId="32A8769B62724DB9B21E916E40DB00EC">
    <w:name w:val="32A8769B62724DB9B21E916E40DB00EC"/>
  </w:style>
  <w:style w:type="paragraph" w:customStyle="1" w:styleId="D736A913B3DB46EFA09A386BC75360FC">
    <w:name w:val="D736A913B3DB46EFA09A386BC75360FC"/>
  </w:style>
  <w:style w:type="paragraph" w:customStyle="1" w:styleId="1D15E744B22E4BE9A4A35BBD5612642F">
    <w:name w:val="1D15E744B22E4BE9A4A35BBD5612642F"/>
  </w:style>
  <w:style w:type="paragraph" w:customStyle="1" w:styleId="7940413D8FCF489CAE44A7B73943A510">
    <w:name w:val="7940413D8FCF489CAE44A7B73943A510"/>
  </w:style>
  <w:style w:type="paragraph" w:customStyle="1" w:styleId="25EC60498E9F4620B14069781754C511">
    <w:name w:val="25EC60498E9F4620B14069781754C511"/>
  </w:style>
  <w:style w:type="paragraph" w:customStyle="1" w:styleId="Sectionbody02">
    <w:name w:val="Section_body02"/>
    <w:link w:val="Sectionbody02Char"/>
    <w:qFormat/>
    <w:rsid w:val="00101AF5"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02Char">
    <w:name w:val="Section_body02 Char"/>
    <w:basedOn w:val="DefaultParagraphFont"/>
    <w:link w:val="Sectionbody02"/>
    <w:rsid w:val="00101AF5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9F95D936D6B54B32B60121A4011F2006">
    <w:name w:val="9F95D936D6B54B32B60121A4011F2006"/>
  </w:style>
  <w:style w:type="paragraph" w:customStyle="1" w:styleId="C783C3C102684617869EB8F7B6BC6CA0">
    <w:name w:val="C783C3C102684617869EB8F7B6BC6CA0"/>
  </w:style>
  <w:style w:type="paragraph" w:customStyle="1" w:styleId="469B8E152F6442FD9E15656DCEA278A6">
    <w:name w:val="469B8E152F6442FD9E15656DCEA278A6"/>
  </w:style>
  <w:style w:type="paragraph" w:customStyle="1" w:styleId="F8822E74CB1E4A878E254F177B9BEDA4">
    <w:name w:val="F8822E74CB1E4A878E254F177B9BEDA4"/>
  </w:style>
  <w:style w:type="paragraph" w:customStyle="1" w:styleId="A8F9232BC66349A99FDBE4A82EB1BA39">
    <w:name w:val="A8F9232BC66349A99FDBE4A82EB1BA39"/>
  </w:style>
  <w:style w:type="paragraph" w:customStyle="1" w:styleId="CC6CBE04EF0141F28492FE4CA2D8E3AB">
    <w:name w:val="CC6CBE04EF0141F28492FE4CA2D8E3AB"/>
  </w:style>
  <w:style w:type="paragraph" w:customStyle="1" w:styleId="77D6634CD1C64765B851CC0FF5AA4CED">
    <w:name w:val="77D6634CD1C64765B851CC0FF5AA4CED"/>
  </w:style>
  <w:style w:type="paragraph" w:customStyle="1" w:styleId="B26B833C89114DBA8854FAB20666EFD2">
    <w:name w:val="B26B833C89114DBA8854FAB20666EFD2"/>
  </w:style>
  <w:style w:type="paragraph" w:customStyle="1" w:styleId="A1BE0687097E401BAEAFB34A51A0B54C">
    <w:name w:val="A1BE0687097E401BAEAFB34A51A0B54C"/>
  </w:style>
  <w:style w:type="paragraph" w:customStyle="1" w:styleId="9C432D7F590844E59F403F570D658981">
    <w:name w:val="9C432D7F590844E59F403F570D658981"/>
  </w:style>
  <w:style w:type="paragraph" w:customStyle="1" w:styleId="4444336A5548461FA91F182D35C44D9B">
    <w:name w:val="4444336A5548461FA91F182D35C44D9B"/>
  </w:style>
  <w:style w:type="paragraph" w:customStyle="1" w:styleId="4AD892F6BA834E29946D1187F9CE8A7F">
    <w:name w:val="4AD892F6BA834E29946D1187F9CE8A7F"/>
  </w:style>
  <w:style w:type="paragraph" w:customStyle="1" w:styleId="6EC2469C506F40F09F351E2CBAE7F62C">
    <w:name w:val="6EC2469C506F40F09F351E2CBAE7F62C"/>
  </w:style>
  <w:style w:type="paragraph" w:customStyle="1" w:styleId="2519CB6847F640B2AC5121140EFDC0D5">
    <w:name w:val="2519CB6847F640B2AC5121140EFDC0D5"/>
  </w:style>
  <w:style w:type="paragraph" w:customStyle="1" w:styleId="5C2253E982F44062A8FE3A4695FE089F">
    <w:name w:val="5C2253E982F44062A8FE3A4695FE089F"/>
  </w:style>
  <w:style w:type="paragraph" w:customStyle="1" w:styleId="A7502F92A3A94589BF09A9FB604F255E">
    <w:name w:val="A7502F92A3A94589BF09A9FB604F255E"/>
  </w:style>
  <w:style w:type="paragraph" w:customStyle="1" w:styleId="9CA9D557EC184B9CADF2C6D2CD209811">
    <w:name w:val="9CA9D557EC184B9CADF2C6D2CD209811"/>
  </w:style>
  <w:style w:type="paragraph" w:customStyle="1" w:styleId="CAEA8927F1804DACB991325F57954E5A">
    <w:name w:val="CAEA8927F1804DACB991325F57954E5A"/>
  </w:style>
  <w:style w:type="paragraph" w:customStyle="1" w:styleId="1F529A94C61D4664B946562513F07A0E">
    <w:name w:val="1F529A94C61D4664B946562513F07A0E"/>
  </w:style>
  <w:style w:type="paragraph" w:customStyle="1" w:styleId="4F800BBFDF734FBA8C351C4D90635187">
    <w:name w:val="4F800BBFDF734FBA8C351C4D90635187"/>
  </w:style>
  <w:style w:type="paragraph" w:customStyle="1" w:styleId="2945A5561F8B43DDBD1CEE9AD7309D9A">
    <w:name w:val="2945A5561F8B43DDBD1CEE9AD7309D9A"/>
  </w:style>
  <w:style w:type="paragraph" w:customStyle="1" w:styleId="A2A9442CEED14E189C7F71A2636EEB8F">
    <w:name w:val="A2A9442CEED14E189C7F71A2636EEB8F"/>
  </w:style>
  <w:style w:type="paragraph" w:customStyle="1" w:styleId="3F8942F38DFC4C1EB3015DEAAF9A88CD">
    <w:name w:val="3F8942F38DFC4C1EB3015DEAAF9A88CD"/>
  </w:style>
  <w:style w:type="paragraph" w:customStyle="1" w:styleId="0E74C71170E94D138AD161AE56014C60">
    <w:name w:val="0E74C71170E94D138AD161AE56014C60"/>
  </w:style>
  <w:style w:type="paragraph" w:customStyle="1" w:styleId="4131F523C84B4B2C95739145B6540D1C">
    <w:name w:val="4131F523C84B4B2C95739145B6540D1C"/>
  </w:style>
  <w:style w:type="paragraph" w:customStyle="1" w:styleId="6C0B51C4AA614838A3BBD8B9AD3136E3">
    <w:name w:val="6C0B51C4AA614838A3BBD8B9AD3136E3"/>
  </w:style>
  <w:style w:type="paragraph" w:customStyle="1" w:styleId="6B466C95932444DAB76B76C1EAFC831C">
    <w:name w:val="6B466C95932444DAB76B76C1EAFC831C"/>
  </w:style>
  <w:style w:type="paragraph" w:customStyle="1" w:styleId="ED1A493DF419493C881F2E94191C952C">
    <w:name w:val="ED1A493DF419493C881F2E94191C952C"/>
  </w:style>
  <w:style w:type="paragraph" w:customStyle="1" w:styleId="7BA6EE5F1F984D3FA097CD7067631BC2">
    <w:name w:val="7BA6EE5F1F984D3FA097CD7067631BC2"/>
  </w:style>
  <w:style w:type="paragraph" w:customStyle="1" w:styleId="BA9A951D4D6B43ABBF47E671F06BF6D7">
    <w:name w:val="BA9A951D4D6B43ABBF47E671F06BF6D7"/>
  </w:style>
  <w:style w:type="paragraph" w:customStyle="1" w:styleId="A37A20D03AF7403A8DE54731692FAF54">
    <w:name w:val="A37A20D03AF7403A8DE54731692FAF54"/>
  </w:style>
  <w:style w:type="paragraph" w:customStyle="1" w:styleId="D9B67325696B4114823E266B29B0C1F4">
    <w:name w:val="D9B67325696B4114823E266B29B0C1F4"/>
  </w:style>
  <w:style w:type="paragraph" w:customStyle="1" w:styleId="71782D8AFEA742799F38E887BBEB74DC">
    <w:name w:val="71782D8AFEA742799F38E887BBEB74DC"/>
  </w:style>
  <w:style w:type="paragraph" w:customStyle="1" w:styleId="AB559FC73F694BE0BF2EA15D1D2C1748">
    <w:name w:val="AB559FC73F694BE0BF2EA15D1D2C1748"/>
  </w:style>
  <w:style w:type="paragraph" w:customStyle="1" w:styleId="EB5CD000DEED413D92AB56D5E095912C">
    <w:name w:val="EB5CD000DEED413D92AB56D5E095912C"/>
  </w:style>
  <w:style w:type="paragraph" w:customStyle="1" w:styleId="08575193C0534EC5879ADF2E362B113D">
    <w:name w:val="08575193C0534EC5879ADF2E362B113D"/>
  </w:style>
  <w:style w:type="paragraph" w:customStyle="1" w:styleId="2CEB5915CDBC449FAE04F2CAA572AD1F">
    <w:name w:val="2CEB5915CDBC449FAE04F2CAA572AD1F"/>
  </w:style>
  <w:style w:type="paragraph" w:customStyle="1" w:styleId="F4186F7E45E4430DAAC12717B250BE2A">
    <w:name w:val="F4186F7E45E4430DAAC12717B250BE2A"/>
  </w:style>
  <w:style w:type="paragraph" w:customStyle="1" w:styleId="9FA5DE7A54F7491E80691B16DFE0BC4F">
    <w:name w:val="9FA5DE7A54F7491E80691B16DFE0BC4F"/>
  </w:style>
  <w:style w:type="paragraph" w:customStyle="1" w:styleId="7A2E39D5AB924263A222ECE205D60E85">
    <w:name w:val="7A2E39D5AB924263A222ECE205D60E85"/>
  </w:style>
  <w:style w:type="paragraph" w:customStyle="1" w:styleId="EA2B8972BB624C599097B3A093FA3EA1">
    <w:name w:val="EA2B8972BB624C599097B3A093FA3EA1"/>
  </w:style>
  <w:style w:type="paragraph" w:customStyle="1" w:styleId="35F1DB1878234589BF7414E6E2221DFD">
    <w:name w:val="35F1DB1878234589BF7414E6E2221DFD"/>
  </w:style>
  <w:style w:type="paragraph" w:customStyle="1" w:styleId="E68C8B57C83A4071B913C57D1A8DD0A2">
    <w:name w:val="E68C8B57C83A4071B913C57D1A8DD0A2"/>
  </w:style>
  <w:style w:type="paragraph" w:customStyle="1" w:styleId="F8B27C61DAC74552B78CC7F6E8A8DB5C">
    <w:name w:val="F8B27C61DAC74552B78CC7F6E8A8DB5C"/>
  </w:style>
  <w:style w:type="paragraph" w:customStyle="1" w:styleId="C58CBFA9A1784653BA18D4946423F7E3">
    <w:name w:val="C58CBFA9A1784653BA18D4946423F7E3"/>
  </w:style>
  <w:style w:type="paragraph" w:customStyle="1" w:styleId="838116F59E3247988B0E103FD0390FE0">
    <w:name w:val="838116F59E3247988B0E103FD0390FE0"/>
  </w:style>
  <w:style w:type="paragraph" w:customStyle="1" w:styleId="SectionBody03">
    <w:name w:val="Section_Body03"/>
    <w:basedOn w:val="Normal"/>
    <w:link w:val="SectionBody03Char"/>
    <w:qFormat/>
    <w:rsid w:val="00F0610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SectionBody03Char">
    <w:name w:val="Section_Body03 Char"/>
    <w:basedOn w:val="DefaultParagraphFont"/>
    <w:link w:val="SectionBody03"/>
    <w:rsid w:val="00F06103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32DA020D96BE42D4B67DA7B2D6EE0956">
    <w:name w:val="32DA020D96BE42D4B67DA7B2D6EE0956"/>
  </w:style>
  <w:style w:type="paragraph" w:customStyle="1" w:styleId="32659F5495424D5A973B1A593DD3DBA3">
    <w:name w:val="32659F5495424D5A973B1A593DD3DBA3"/>
  </w:style>
  <w:style w:type="paragraph" w:customStyle="1" w:styleId="07A8C63BA173471FA799FA01A5B557D1">
    <w:name w:val="07A8C63BA173471FA799FA01A5B557D1"/>
  </w:style>
  <w:style w:type="paragraph" w:customStyle="1" w:styleId="DE9F040A9F4843F39C124912C2FCD5D5">
    <w:name w:val="DE9F040A9F4843F39C124912C2FCD5D5"/>
  </w:style>
  <w:style w:type="paragraph" w:customStyle="1" w:styleId="F92D46A7C4A04F8C91C805091D4EB4CB">
    <w:name w:val="F92D46A7C4A04F8C91C805091D4EB4CB"/>
  </w:style>
  <w:style w:type="paragraph" w:customStyle="1" w:styleId="0D2BBA3554AE43E2AA1D8D9B71E59F76">
    <w:name w:val="0D2BBA3554AE43E2AA1D8D9B71E59F76"/>
  </w:style>
  <w:style w:type="paragraph" w:customStyle="1" w:styleId="B9FC97B0155E4AFFB4231E2972F16E28">
    <w:name w:val="B9FC97B0155E4AFFB4231E2972F16E28"/>
  </w:style>
  <w:style w:type="paragraph" w:customStyle="1" w:styleId="6F54A07CDEB44AD19903864CA33C4346">
    <w:name w:val="6F54A07CDEB44AD19903864CA33C4346"/>
  </w:style>
  <w:style w:type="paragraph" w:customStyle="1" w:styleId="07C5C1352FEE47CD8F501EDCA751496F">
    <w:name w:val="07C5C1352FEE47CD8F501EDCA751496F"/>
  </w:style>
  <w:style w:type="paragraph" w:customStyle="1" w:styleId="B5135C6046ED445A8D6618AAC421551F">
    <w:name w:val="B5135C6046ED445A8D6618AAC421551F"/>
  </w:style>
  <w:style w:type="paragraph" w:customStyle="1" w:styleId="FB0FF51574384C9392C3D9EFB315BEC7">
    <w:name w:val="FB0FF51574384C9392C3D9EFB315BEC7"/>
  </w:style>
  <w:style w:type="paragraph" w:customStyle="1" w:styleId="C4C1DCEBFD21405A8D167D8C0382BCC1">
    <w:name w:val="C4C1DCEBFD21405A8D167D8C0382BCC1"/>
  </w:style>
  <w:style w:type="paragraph" w:customStyle="1" w:styleId="DDE4D69148524B89AD3D361942EE4BE0">
    <w:name w:val="DDE4D69148524B89AD3D361942EE4BE0"/>
  </w:style>
  <w:style w:type="paragraph" w:customStyle="1" w:styleId="5603ED47111E4FADB50A34CFBAAB4DB8">
    <w:name w:val="5603ED47111E4FADB50A34CFBAAB4DB8"/>
  </w:style>
  <w:style w:type="paragraph" w:customStyle="1" w:styleId="BD35F5722B9E4F3DAEA6DF5AB7597DC0">
    <w:name w:val="BD35F5722B9E4F3DAEA6DF5AB7597DC0"/>
  </w:style>
  <w:style w:type="paragraph" w:customStyle="1" w:styleId="7D08ADDF893749799513BDF184202C1C">
    <w:name w:val="7D08ADDF893749799513BDF184202C1C"/>
  </w:style>
  <w:style w:type="paragraph" w:customStyle="1" w:styleId="971F22D3DAE74C3DA1853CA088F446D4">
    <w:name w:val="971F22D3DAE74C3DA1853CA088F446D4"/>
  </w:style>
  <w:style w:type="character" w:styleId="PlaceholderText">
    <w:name w:val="Placeholder Text"/>
    <w:basedOn w:val="DefaultParagraphFont"/>
    <w:uiPriority w:val="99"/>
    <w:semiHidden/>
    <w:rsid w:val="00F06103"/>
    <w:rPr>
      <w:color w:val="808080"/>
    </w:rPr>
  </w:style>
  <w:style w:type="paragraph" w:customStyle="1" w:styleId="7A8AD426022D47B7B9B924577E40EFC9">
    <w:name w:val="7A8AD426022D47B7B9B924577E40EFC9"/>
  </w:style>
  <w:style w:type="paragraph" w:customStyle="1" w:styleId="32425D79935649E6A66B53EACFF632CB">
    <w:name w:val="32425D79935649E6A66B53EACFF632CB"/>
  </w:style>
  <w:style w:type="paragraph" w:customStyle="1" w:styleId="DE468489F61740AD89FC20DBB89D45CC">
    <w:name w:val="DE468489F61740AD89FC20DBB89D45CC"/>
    <w:rsid w:val="00F06103"/>
  </w:style>
  <w:style w:type="paragraph" w:customStyle="1" w:styleId="B1AA9CD4E7514C71A53147C2C69C9743">
    <w:name w:val="B1AA9CD4E7514C71A53147C2C69C9743"/>
    <w:rsid w:val="00F06103"/>
  </w:style>
  <w:style w:type="paragraph" w:customStyle="1" w:styleId="5C3F8EC35ED440A9B5AB97A6F21C9B33">
    <w:name w:val="5C3F8EC35ED440A9B5AB97A6F21C9B33"/>
    <w:rsid w:val="00F06103"/>
  </w:style>
  <w:style w:type="paragraph" w:customStyle="1" w:styleId="B28201FB786E46F4B202C6D62F74B33A">
    <w:name w:val="B28201FB786E46F4B202C6D62F74B33A"/>
    <w:rsid w:val="00F06103"/>
  </w:style>
  <w:style w:type="paragraph" w:customStyle="1" w:styleId="C98768C5FD1B40E19170F7E83180365E">
    <w:name w:val="C98768C5FD1B40E19170F7E83180365E"/>
    <w:rsid w:val="00F06103"/>
  </w:style>
  <w:style w:type="paragraph" w:customStyle="1" w:styleId="E4A017992DDC4A42AAFE35F3A71DB4F6">
    <w:name w:val="E4A017992DDC4A42AAFE35F3A71DB4F6"/>
    <w:rsid w:val="00F06103"/>
  </w:style>
  <w:style w:type="paragraph" w:customStyle="1" w:styleId="78FAB8F46DA84A15815E8A8D379A3208">
    <w:name w:val="78FAB8F46DA84A15815E8A8D379A3208"/>
    <w:rsid w:val="00F06103"/>
  </w:style>
  <w:style w:type="paragraph" w:customStyle="1" w:styleId="D9F65391F0E143D09DCBA089573A835F">
    <w:name w:val="D9F65391F0E143D09DCBA089573A835F"/>
    <w:rsid w:val="00F06103"/>
  </w:style>
  <w:style w:type="paragraph" w:customStyle="1" w:styleId="33AA82E6B3A84C40947DD9C371A399AF">
    <w:name w:val="33AA82E6B3A84C40947DD9C371A399AF"/>
    <w:rsid w:val="00F06103"/>
  </w:style>
  <w:style w:type="paragraph" w:customStyle="1" w:styleId="693689332FE64A818F3EE18D76CA30CF">
    <w:name w:val="693689332FE64A818F3EE18D76CA30CF"/>
    <w:rsid w:val="00F06103"/>
  </w:style>
  <w:style w:type="paragraph" w:customStyle="1" w:styleId="AAE58BE1F6F34B948B10ECCB5BA2F863">
    <w:name w:val="AAE58BE1F6F34B948B10ECCB5BA2F863"/>
    <w:rsid w:val="00F06103"/>
  </w:style>
  <w:style w:type="paragraph" w:customStyle="1" w:styleId="7B006E2ED0984BDFBA51E500738CD8FF">
    <w:name w:val="7B006E2ED0984BDFBA51E500738CD8FF"/>
    <w:rsid w:val="00F06103"/>
  </w:style>
  <w:style w:type="paragraph" w:customStyle="1" w:styleId="4A66464F8CA14BEFBACDF3A9AFE4F51B">
    <w:name w:val="4A66464F8CA14BEFBACDF3A9AFE4F51B"/>
    <w:rsid w:val="00F06103"/>
  </w:style>
  <w:style w:type="paragraph" w:customStyle="1" w:styleId="49E94B04A18F4E229AB8B753FC61C4B6">
    <w:name w:val="49E94B04A18F4E229AB8B753FC61C4B6"/>
    <w:rsid w:val="00F06103"/>
  </w:style>
  <w:style w:type="paragraph" w:customStyle="1" w:styleId="897ED80DA7A745C8B8F56664BA9D68A5">
    <w:name w:val="897ED80DA7A745C8B8F56664BA9D68A5"/>
    <w:rsid w:val="00F06103"/>
  </w:style>
  <w:style w:type="paragraph" w:customStyle="1" w:styleId="F886B0C8BA9A4D9DB2313B6A17CE2102">
    <w:name w:val="F886B0C8BA9A4D9DB2313B6A17CE2102"/>
    <w:rsid w:val="00F06103"/>
  </w:style>
  <w:style w:type="paragraph" w:customStyle="1" w:styleId="D10849BDA6514371BF691F6FAE69C498">
    <w:name w:val="D10849BDA6514371BF691F6FAE69C498"/>
    <w:rsid w:val="00F06103"/>
  </w:style>
  <w:style w:type="paragraph" w:customStyle="1" w:styleId="81E8C218FBA441079BB0DBD108349976">
    <w:name w:val="81E8C218FBA441079BB0DBD108349976"/>
    <w:rsid w:val="00F06103"/>
  </w:style>
  <w:style w:type="paragraph" w:customStyle="1" w:styleId="AEF3B583B37E49CD80C4F3B9C74A9D35">
    <w:name w:val="AEF3B583B37E49CD80C4F3B9C74A9D35"/>
    <w:rsid w:val="00F06103"/>
  </w:style>
  <w:style w:type="paragraph" w:customStyle="1" w:styleId="A1B9A4D5FF1B4F0287EFDA3F16940C5C">
    <w:name w:val="A1B9A4D5FF1B4F0287EFDA3F16940C5C"/>
    <w:rsid w:val="00F06103"/>
  </w:style>
  <w:style w:type="paragraph" w:customStyle="1" w:styleId="54EF73D2D3AA446480909F81F4E24DE8">
    <w:name w:val="54EF73D2D3AA446480909F81F4E24DE8"/>
    <w:rsid w:val="00F06103"/>
  </w:style>
  <w:style w:type="paragraph" w:customStyle="1" w:styleId="B61443D73DCA4393BAE51922312C8501">
    <w:name w:val="B61443D73DCA4393BAE51922312C8501"/>
    <w:rsid w:val="00F06103"/>
  </w:style>
  <w:style w:type="paragraph" w:customStyle="1" w:styleId="D930C8F181074A59B6D20FF42A231EAE">
    <w:name w:val="D930C8F181074A59B6D20FF42A231EAE"/>
    <w:rsid w:val="00F06103"/>
  </w:style>
  <w:style w:type="paragraph" w:customStyle="1" w:styleId="99F3B37BDAB14F01B794EFEAAD5102B4">
    <w:name w:val="99F3B37BDAB14F01B794EFEAAD5102B4"/>
    <w:rsid w:val="00F06103"/>
  </w:style>
  <w:style w:type="paragraph" w:customStyle="1" w:styleId="EAAF3D3CD94B4DA990AE24B0FE7C8167">
    <w:name w:val="EAAF3D3CD94B4DA990AE24B0FE7C8167"/>
    <w:rsid w:val="00F06103"/>
  </w:style>
  <w:style w:type="paragraph" w:customStyle="1" w:styleId="43F8ACCFAACB4950B198A07F13C5C5A7">
    <w:name w:val="43F8ACCFAACB4950B198A07F13C5C5A7"/>
    <w:rsid w:val="00F06103"/>
  </w:style>
  <w:style w:type="paragraph" w:customStyle="1" w:styleId="53DC36E3D0C7468C8A9132FB2FB0B067">
    <w:name w:val="53DC36E3D0C7468C8A9132FB2FB0B067"/>
    <w:rsid w:val="00F06103"/>
  </w:style>
  <w:style w:type="paragraph" w:customStyle="1" w:styleId="BFEA896E3FE24099A716B7F3B2578E1D">
    <w:name w:val="BFEA896E3FE24099A716B7F3B2578E1D"/>
    <w:rsid w:val="00F06103"/>
  </w:style>
  <w:style w:type="paragraph" w:customStyle="1" w:styleId="2F67F844D9E14CCE9DED255F2684C832">
    <w:name w:val="2F67F844D9E14CCE9DED255F2684C832"/>
    <w:rsid w:val="00F06103"/>
  </w:style>
  <w:style w:type="paragraph" w:customStyle="1" w:styleId="2F4D3E199E844CF6BC56FBF5659AF6BB">
    <w:name w:val="2F4D3E199E844CF6BC56FBF5659AF6BB"/>
    <w:rsid w:val="00F06103"/>
  </w:style>
  <w:style w:type="paragraph" w:customStyle="1" w:styleId="0F1F0E971F0142A29BCBF38CB41CEFD3">
    <w:name w:val="0F1F0E971F0142A29BCBF38CB41CEFD3"/>
    <w:rsid w:val="00F06103"/>
  </w:style>
  <w:style w:type="paragraph" w:customStyle="1" w:styleId="98BED9AA973848CAA58BF8F41C322CAE">
    <w:name w:val="98BED9AA973848CAA58BF8F41C322CAE"/>
    <w:rsid w:val="00F06103"/>
  </w:style>
  <w:style w:type="paragraph" w:customStyle="1" w:styleId="C6B58B20947E4195ADB480AE480F0802">
    <w:name w:val="C6B58B20947E4195ADB480AE480F0802"/>
    <w:rsid w:val="00F06103"/>
  </w:style>
  <w:style w:type="paragraph" w:customStyle="1" w:styleId="A0055A902B404BC09DEA793E2F51F6C9">
    <w:name w:val="A0055A902B404BC09DEA793E2F51F6C9"/>
    <w:rsid w:val="00F06103"/>
  </w:style>
  <w:style w:type="paragraph" w:customStyle="1" w:styleId="1656772EB9354A7DA7807AF69C95341C">
    <w:name w:val="1656772EB9354A7DA7807AF69C95341C"/>
    <w:rsid w:val="00F06103"/>
  </w:style>
  <w:style w:type="paragraph" w:customStyle="1" w:styleId="B7259842ECDA4125A3D84FBED2F113AF">
    <w:name w:val="B7259842ECDA4125A3D84FBED2F113AF"/>
    <w:rsid w:val="00F06103"/>
  </w:style>
  <w:style w:type="paragraph" w:customStyle="1" w:styleId="94A8339E2DD847A1BEEA852FEDF8A40E">
    <w:name w:val="94A8339E2DD847A1BEEA852FEDF8A40E"/>
    <w:rsid w:val="00F06103"/>
  </w:style>
  <w:style w:type="paragraph" w:customStyle="1" w:styleId="088166565C6946E78580ADA16D0C21BC">
    <w:name w:val="088166565C6946E78580ADA16D0C21BC"/>
    <w:rsid w:val="00F06103"/>
  </w:style>
  <w:style w:type="paragraph" w:customStyle="1" w:styleId="A7DA816520044A4B899A6D3A65E5786D">
    <w:name w:val="A7DA816520044A4B899A6D3A65E5786D"/>
    <w:rsid w:val="00F06103"/>
  </w:style>
  <w:style w:type="paragraph" w:customStyle="1" w:styleId="4141031B54824C629D064B942F791535">
    <w:name w:val="4141031B54824C629D064B942F791535"/>
    <w:rsid w:val="00F06103"/>
  </w:style>
  <w:style w:type="paragraph" w:customStyle="1" w:styleId="4BFE4C7CF6CD4ED6A158BCE9DDFE2901">
    <w:name w:val="4BFE4C7CF6CD4ED6A158BCE9DDFE2901"/>
    <w:rsid w:val="00F06103"/>
  </w:style>
  <w:style w:type="paragraph" w:customStyle="1" w:styleId="C45F6CB5D5F64A609F4FBF6878C53E6C">
    <w:name w:val="C45F6CB5D5F64A609F4FBF6878C53E6C"/>
    <w:rsid w:val="00F06103"/>
  </w:style>
  <w:style w:type="paragraph" w:customStyle="1" w:styleId="8FD52E271B654FE2BB5D8B98A47739A7">
    <w:name w:val="8FD52E271B654FE2BB5D8B98A47739A7"/>
    <w:rsid w:val="00F06103"/>
  </w:style>
  <w:style w:type="paragraph" w:customStyle="1" w:styleId="5720A3BAE87B44C9BD0961D09045B396">
    <w:name w:val="5720A3BAE87B44C9BD0961D09045B396"/>
    <w:rsid w:val="00F06103"/>
  </w:style>
  <w:style w:type="paragraph" w:customStyle="1" w:styleId="A04D3D5BEA094DABB3510F74862972E7">
    <w:name w:val="A04D3D5BEA094DABB3510F74862972E7"/>
    <w:rsid w:val="00F06103"/>
  </w:style>
  <w:style w:type="paragraph" w:customStyle="1" w:styleId="9C37ABB6E84847BC8919A63C6EBA4C0F">
    <w:name w:val="9C37ABB6E84847BC8919A63C6EBA4C0F"/>
    <w:rsid w:val="00F06103"/>
  </w:style>
  <w:style w:type="paragraph" w:customStyle="1" w:styleId="494BC61CACD84D53BF7E4406D96CA8A2">
    <w:name w:val="494BC61CACD84D53BF7E4406D96CA8A2"/>
    <w:rsid w:val="00F06103"/>
  </w:style>
  <w:style w:type="paragraph" w:customStyle="1" w:styleId="52A957329C75490BABD529A0E202B622">
    <w:name w:val="52A957329C75490BABD529A0E202B622"/>
    <w:rsid w:val="00F06103"/>
  </w:style>
  <w:style w:type="paragraph" w:customStyle="1" w:styleId="D78BD46B5312492F95642FB0BFD62353">
    <w:name w:val="D78BD46B5312492F95642FB0BFD62353"/>
    <w:rsid w:val="00F06103"/>
  </w:style>
  <w:style w:type="paragraph" w:customStyle="1" w:styleId="214F5316B7D847E29EA08029C481AA8A">
    <w:name w:val="214F5316B7D847E29EA08029C481AA8A"/>
    <w:rsid w:val="00F06103"/>
  </w:style>
  <w:style w:type="paragraph" w:customStyle="1" w:styleId="EAB54CF01F67408F881E97F4472E9807">
    <w:name w:val="EAB54CF01F67408F881E97F4472E9807"/>
    <w:rsid w:val="00F06103"/>
  </w:style>
  <w:style w:type="paragraph" w:customStyle="1" w:styleId="2C6E2F8ED5BD4C748AE7A2BB55799D61">
    <w:name w:val="2C6E2F8ED5BD4C748AE7A2BB55799D61"/>
    <w:rsid w:val="00F06103"/>
  </w:style>
  <w:style w:type="paragraph" w:customStyle="1" w:styleId="6E0BA11F14EF4877813BE2161F770696">
    <w:name w:val="6E0BA11F14EF4877813BE2161F770696"/>
    <w:rsid w:val="00F06103"/>
  </w:style>
  <w:style w:type="paragraph" w:customStyle="1" w:styleId="22C40B09266C48099E97D59076B331B2">
    <w:name w:val="22C40B09266C48099E97D59076B331B2"/>
    <w:rsid w:val="00F06103"/>
  </w:style>
  <w:style w:type="paragraph" w:customStyle="1" w:styleId="A9BA79B8369F4AB285E86867B253B112">
    <w:name w:val="A9BA79B8369F4AB285E86867B253B112"/>
    <w:rsid w:val="00F06103"/>
  </w:style>
  <w:style w:type="paragraph" w:customStyle="1" w:styleId="5EB85639AEE04DFAA6495799A03F9F34">
    <w:name w:val="5EB85639AEE04DFAA6495799A03F9F34"/>
    <w:rsid w:val="00F06103"/>
  </w:style>
  <w:style w:type="paragraph" w:customStyle="1" w:styleId="334767A71A3B45C7B8061B29B1DBBFD4">
    <w:name w:val="334767A71A3B45C7B8061B29B1DBBFD4"/>
    <w:rsid w:val="00F06103"/>
  </w:style>
  <w:style w:type="paragraph" w:customStyle="1" w:styleId="C658A4AEA8224E18B79F81E2541DD354">
    <w:name w:val="C658A4AEA8224E18B79F81E2541DD354"/>
    <w:rsid w:val="00F06103"/>
  </w:style>
  <w:style w:type="paragraph" w:customStyle="1" w:styleId="BFCB7AE64DAE4057812EAA3EE630EC06">
    <w:name w:val="BFCB7AE64DAE4057812EAA3EE630EC06"/>
    <w:rsid w:val="00F06103"/>
  </w:style>
  <w:style w:type="paragraph" w:customStyle="1" w:styleId="896E45E96F8844FD94298BAD3B318A59">
    <w:name w:val="896E45E96F8844FD94298BAD3B318A59"/>
    <w:rsid w:val="00F06103"/>
  </w:style>
  <w:style w:type="paragraph" w:customStyle="1" w:styleId="8903936D7FA04235948C0E8701891899">
    <w:name w:val="8903936D7FA04235948C0E8701891899"/>
    <w:rsid w:val="00F06103"/>
  </w:style>
  <w:style w:type="paragraph" w:customStyle="1" w:styleId="9B72690585284B91B703B4C840B6779F">
    <w:name w:val="9B72690585284B91B703B4C840B6779F"/>
    <w:rsid w:val="00F06103"/>
  </w:style>
  <w:style w:type="paragraph" w:customStyle="1" w:styleId="1DE4158DAFA54E0590C7B2D76BFF2238">
    <w:name w:val="1DE4158DAFA54E0590C7B2D76BFF2238"/>
    <w:rsid w:val="00F06103"/>
  </w:style>
  <w:style w:type="paragraph" w:customStyle="1" w:styleId="E7E9B409EEAC48F59FFA958F49EA528E">
    <w:name w:val="E7E9B409EEAC48F59FFA958F49EA528E"/>
    <w:rsid w:val="00F06103"/>
  </w:style>
  <w:style w:type="paragraph" w:customStyle="1" w:styleId="051316FF0B6C4B84992626E444DD5B92">
    <w:name w:val="051316FF0B6C4B84992626E444DD5B92"/>
    <w:rsid w:val="00F06103"/>
  </w:style>
  <w:style w:type="paragraph" w:customStyle="1" w:styleId="68CF784A52184BB79F5B58DB2D25B928">
    <w:name w:val="68CF784A52184BB79F5B58DB2D25B928"/>
    <w:rsid w:val="00F06103"/>
  </w:style>
  <w:style w:type="paragraph" w:customStyle="1" w:styleId="9BEF7B37DB8E4011B14BA6189DB25DCF">
    <w:name w:val="9BEF7B37DB8E4011B14BA6189DB25DCF"/>
    <w:rsid w:val="00F06103"/>
  </w:style>
  <w:style w:type="paragraph" w:customStyle="1" w:styleId="7D4D467B4D5A48F6A1A29725C02B13C7">
    <w:name w:val="7D4D467B4D5A48F6A1A29725C02B13C7"/>
    <w:rsid w:val="00F06103"/>
  </w:style>
  <w:style w:type="paragraph" w:customStyle="1" w:styleId="6D4A89328C27435BBC1CCF9D330CA14E">
    <w:name w:val="6D4A89328C27435BBC1CCF9D330CA14E"/>
    <w:rsid w:val="00F06103"/>
  </w:style>
  <w:style w:type="paragraph" w:customStyle="1" w:styleId="4DB2FE6A23984CC89CC94C7EC6B4DEAC">
    <w:name w:val="4DB2FE6A23984CC89CC94C7EC6B4DEAC"/>
    <w:rsid w:val="00F06103"/>
  </w:style>
  <w:style w:type="paragraph" w:customStyle="1" w:styleId="4E147C926A0B4328B260AF49D743B816">
    <w:name w:val="4E147C926A0B4328B260AF49D743B816"/>
    <w:rsid w:val="00F06103"/>
  </w:style>
  <w:style w:type="paragraph" w:customStyle="1" w:styleId="B3A342050DC6423B9EC4A40CBDC1ACB8">
    <w:name w:val="B3A342050DC6423B9EC4A40CBDC1ACB8"/>
    <w:rsid w:val="00F06103"/>
  </w:style>
  <w:style w:type="paragraph" w:customStyle="1" w:styleId="DB2AE3C99A07476FB2AC72FB4F999D09">
    <w:name w:val="DB2AE3C99A07476FB2AC72FB4F999D09"/>
    <w:rsid w:val="00F06103"/>
  </w:style>
  <w:style w:type="paragraph" w:customStyle="1" w:styleId="5DC97FD7CAB34DC1A8AB969363F71642">
    <w:name w:val="5DC97FD7CAB34DC1A8AB969363F71642"/>
    <w:rsid w:val="00F06103"/>
  </w:style>
  <w:style w:type="paragraph" w:customStyle="1" w:styleId="CCB01897BA964D319112A73BE3364236">
    <w:name w:val="CCB01897BA964D319112A73BE3364236"/>
    <w:rsid w:val="00F06103"/>
  </w:style>
  <w:style w:type="paragraph" w:customStyle="1" w:styleId="CD3347A600F44BA98BE72BC7A9BC9BF7">
    <w:name w:val="CD3347A600F44BA98BE72BC7A9BC9BF7"/>
    <w:rsid w:val="00F06103"/>
  </w:style>
  <w:style w:type="paragraph" w:customStyle="1" w:styleId="002C2B26BE1147088E6808FDFAF99149">
    <w:name w:val="002C2B26BE1147088E6808FDFAF99149"/>
    <w:rsid w:val="00F06103"/>
  </w:style>
  <w:style w:type="paragraph" w:customStyle="1" w:styleId="4BDFE5BF876E4437AE694A5D1859584E">
    <w:name w:val="4BDFE5BF876E4437AE694A5D1859584E"/>
    <w:rsid w:val="00F06103"/>
  </w:style>
  <w:style w:type="paragraph" w:customStyle="1" w:styleId="B66A5984B9754D2A861B59CE1B86A99F">
    <w:name w:val="B66A5984B9754D2A861B59CE1B86A99F"/>
    <w:rsid w:val="00F06103"/>
  </w:style>
  <w:style w:type="paragraph" w:customStyle="1" w:styleId="BFEFC67ECD634CB2BE6BB3CFB63F7E16">
    <w:name w:val="BFEFC67ECD634CB2BE6BB3CFB63F7E16"/>
    <w:rsid w:val="00F06103"/>
  </w:style>
  <w:style w:type="paragraph" w:customStyle="1" w:styleId="E62E9D4A4D144FA2AA29D9C291F440F4">
    <w:name w:val="E62E9D4A4D144FA2AA29D9C291F440F4"/>
    <w:rsid w:val="00F06103"/>
  </w:style>
  <w:style w:type="paragraph" w:customStyle="1" w:styleId="203D69B053D0472A9BA2F7F10EF2E076">
    <w:name w:val="203D69B053D0472A9BA2F7F10EF2E076"/>
    <w:rsid w:val="00F06103"/>
  </w:style>
  <w:style w:type="paragraph" w:customStyle="1" w:styleId="C66275EA2080412385FEE07382CC40E0">
    <w:name w:val="C66275EA2080412385FEE07382CC40E0"/>
    <w:rsid w:val="00F06103"/>
  </w:style>
  <w:style w:type="paragraph" w:customStyle="1" w:styleId="A42BF85C3B794DF7B406386D3562CA7A">
    <w:name w:val="A42BF85C3B794DF7B406386D3562CA7A"/>
    <w:rsid w:val="00F06103"/>
  </w:style>
  <w:style w:type="paragraph" w:customStyle="1" w:styleId="D44EDB560602465FB7AB6FE56CA36E5F">
    <w:name w:val="D44EDB560602465FB7AB6FE56CA36E5F"/>
    <w:rsid w:val="00F06103"/>
  </w:style>
  <w:style w:type="paragraph" w:customStyle="1" w:styleId="FE6A19265B104F29BC99124555FB2936">
    <w:name w:val="FE6A19265B104F29BC99124555FB2936"/>
    <w:rsid w:val="00F06103"/>
  </w:style>
  <w:style w:type="paragraph" w:customStyle="1" w:styleId="F572DB7690EF44B2A4A2E7BF55CB222C">
    <w:name w:val="F572DB7690EF44B2A4A2E7BF55CB222C"/>
    <w:rsid w:val="00F06103"/>
  </w:style>
  <w:style w:type="paragraph" w:customStyle="1" w:styleId="F9BB359552774567AEDC2A0B3A33A274">
    <w:name w:val="F9BB359552774567AEDC2A0B3A33A274"/>
    <w:rsid w:val="00F06103"/>
  </w:style>
  <w:style w:type="paragraph" w:customStyle="1" w:styleId="A1BEE4A275174E8DA1E79EA0AB206E54">
    <w:name w:val="A1BEE4A275174E8DA1E79EA0AB206E54"/>
    <w:rsid w:val="00F06103"/>
  </w:style>
  <w:style w:type="paragraph" w:customStyle="1" w:styleId="C5BCDC1DD7F74D87ADF27DE94E16B790">
    <w:name w:val="C5BCDC1DD7F74D87ADF27DE94E16B790"/>
    <w:rsid w:val="00F06103"/>
  </w:style>
  <w:style w:type="paragraph" w:customStyle="1" w:styleId="7E51314DEFB24B0E8B558CA0FD127164">
    <w:name w:val="7E51314DEFB24B0E8B558CA0FD127164"/>
    <w:rsid w:val="00F06103"/>
  </w:style>
  <w:style w:type="paragraph" w:customStyle="1" w:styleId="5366112C6C2545E88E785C070434EFA2">
    <w:name w:val="5366112C6C2545E88E785C070434EFA2"/>
    <w:rsid w:val="00F06103"/>
  </w:style>
  <w:style w:type="paragraph" w:customStyle="1" w:styleId="1CF8B4B99C7E4DAE9AE3BCB4920D84BC">
    <w:name w:val="1CF8B4B99C7E4DAE9AE3BCB4920D84BC"/>
    <w:rsid w:val="00F06103"/>
  </w:style>
  <w:style w:type="paragraph" w:customStyle="1" w:styleId="04BDA6B23E9846678D1CD92FBB48F1CB">
    <w:name w:val="04BDA6B23E9846678D1CD92FBB48F1CB"/>
    <w:rsid w:val="00F06103"/>
  </w:style>
  <w:style w:type="paragraph" w:customStyle="1" w:styleId="145C4E31C58843DEB6764BA6338BBDC8">
    <w:name w:val="145C4E31C58843DEB6764BA6338BBDC8"/>
    <w:rsid w:val="00F06103"/>
  </w:style>
  <w:style w:type="paragraph" w:customStyle="1" w:styleId="D121F3D6EBDD4F9C9CF11F01ACFB50D2">
    <w:name w:val="D121F3D6EBDD4F9C9CF11F01ACFB50D2"/>
    <w:rsid w:val="00F06103"/>
  </w:style>
  <w:style w:type="paragraph" w:customStyle="1" w:styleId="F7D8324B79EF4D12B196890CCCF56779">
    <w:name w:val="F7D8324B79EF4D12B196890CCCF56779"/>
    <w:rsid w:val="00F06103"/>
  </w:style>
  <w:style w:type="paragraph" w:customStyle="1" w:styleId="430F89208CBB49798D8BB4D34FD3BD91">
    <w:name w:val="430F89208CBB49798D8BB4D34FD3BD91"/>
    <w:rsid w:val="00F06103"/>
  </w:style>
  <w:style w:type="paragraph" w:customStyle="1" w:styleId="27A11247C8E54CB29011E2ABACBD6B9D">
    <w:name w:val="27A11247C8E54CB29011E2ABACBD6B9D"/>
    <w:rsid w:val="00F06103"/>
  </w:style>
  <w:style w:type="paragraph" w:customStyle="1" w:styleId="8FF01097B0FD4BAA9A1EDF8A89552DD0">
    <w:name w:val="8FF01097B0FD4BAA9A1EDF8A89552DD0"/>
    <w:rsid w:val="00F06103"/>
  </w:style>
  <w:style w:type="paragraph" w:customStyle="1" w:styleId="080A9255003641E79EA1F652A4E22DA5">
    <w:name w:val="080A9255003641E79EA1F652A4E22DA5"/>
    <w:rsid w:val="00F06103"/>
  </w:style>
  <w:style w:type="paragraph" w:customStyle="1" w:styleId="BD1A7FC8E74E4700B741616AA097F4AD">
    <w:name w:val="BD1A7FC8E74E4700B741616AA097F4AD"/>
    <w:rsid w:val="00F06103"/>
  </w:style>
  <w:style w:type="paragraph" w:customStyle="1" w:styleId="4E6C0DCFCD434918AD58016400596867">
    <w:name w:val="4E6C0DCFCD434918AD58016400596867"/>
    <w:rsid w:val="00F06103"/>
  </w:style>
  <w:style w:type="paragraph" w:customStyle="1" w:styleId="17E324206D9440BF84FD2F354035284F">
    <w:name w:val="17E324206D9440BF84FD2F354035284F"/>
    <w:rsid w:val="00F06103"/>
  </w:style>
  <w:style w:type="paragraph" w:customStyle="1" w:styleId="8144A6EF8D684F4DBD179386C3CBBD38">
    <w:name w:val="8144A6EF8D684F4DBD179386C3CBBD38"/>
    <w:rsid w:val="00F06103"/>
  </w:style>
  <w:style w:type="paragraph" w:customStyle="1" w:styleId="2C327C009DAA47598CF4D57D699936EF">
    <w:name w:val="2C327C009DAA47598CF4D57D699936EF"/>
    <w:rsid w:val="00F06103"/>
  </w:style>
  <w:style w:type="paragraph" w:customStyle="1" w:styleId="FB097F937A6D4B418D94B134BFE31B7C">
    <w:name w:val="FB097F937A6D4B418D94B134BFE31B7C"/>
    <w:rsid w:val="00F06103"/>
  </w:style>
  <w:style w:type="paragraph" w:customStyle="1" w:styleId="0ED17595ED24440897349517993CE74A">
    <w:name w:val="0ED17595ED24440897349517993CE74A"/>
    <w:rsid w:val="00F06103"/>
  </w:style>
  <w:style w:type="paragraph" w:customStyle="1" w:styleId="A134071E940D41D2B058597CCB615CE7">
    <w:name w:val="A134071E940D41D2B058597CCB615CE7"/>
    <w:rsid w:val="00F06103"/>
  </w:style>
  <w:style w:type="paragraph" w:customStyle="1" w:styleId="1EA661BABBF042768F31011BF2ABF8AC">
    <w:name w:val="1EA661BABBF042768F31011BF2ABF8AC"/>
    <w:rsid w:val="00F06103"/>
  </w:style>
  <w:style w:type="paragraph" w:customStyle="1" w:styleId="71443282765240D0BB54D2A9D34208F6">
    <w:name w:val="71443282765240D0BB54D2A9D34208F6"/>
    <w:rsid w:val="00F06103"/>
  </w:style>
  <w:style w:type="paragraph" w:customStyle="1" w:styleId="61FC6C49F80C47F4A74BA636D10327B0">
    <w:name w:val="61FC6C49F80C47F4A74BA636D10327B0"/>
    <w:rsid w:val="00F06103"/>
  </w:style>
  <w:style w:type="paragraph" w:customStyle="1" w:styleId="84D3864A31F04D0591AF62D01801E3D8">
    <w:name w:val="84D3864A31F04D0591AF62D01801E3D8"/>
    <w:rsid w:val="00F06103"/>
  </w:style>
  <w:style w:type="paragraph" w:customStyle="1" w:styleId="8523926BBCFE46CFB3F2BDA9F4AECA13">
    <w:name w:val="8523926BBCFE46CFB3F2BDA9F4AECA13"/>
    <w:rsid w:val="00F06103"/>
  </w:style>
  <w:style w:type="paragraph" w:customStyle="1" w:styleId="108815037E4649C9B94B262CF7CED628">
    <w:name w:val="108815037E4649C9B94B262CF7CED628"/>
    <w:rsid w:val="00F06103"/>
  </w:style>
  <w:style w:type="paragraph" w:customStyle="1" w:styleId="07BE4789BD2E42B481657572242AF8B5">
    <w:name w:val="07BE4789BD2E42B481657572242AF8B5"/>
    <w:rsid w:val="00F06103"/>
  </w:style>
  <w:style w:type="paragraph" w:customStyle="1" w:styleId="93CF9FBF86D2426C945C0431CA9FA986">
    <w:name w:val="93CF9FBF86D2426C945C0431CA9FA986"/>
    <w:rsid w:val="00F06103"/>
  </w:style>
  <w:style w:type="paragraph" w:customStyle="1" w:styleId="94F8FCE923D042DC809C222C3EB1F694">
    <w:name w:val="94F8FCE923D042DC809C222C3EB1F694"/>
    <w:rsid w:val="00F06103"/>
  </w:style>
  <w:style w:type="paragraph" w:customStyle="1" w:styleId="FA1C930B0BCF4E0685C29D62F36641CC">
    <w:name w:val="FA1C930B0BCF4E0685C29D62F36641CC"/>
    <w:rsid w:val="00F06103"/>
  </w:style>
  <w:style w:type="paragraph" w:customStyle="1" w:styleId="FFBAD6BA523440D4AD42F7D2AB9E0B64">
    <w:name w:val="FFBAD6BA523440D4AD42F7D2AB9E0B64"/>
    <w:rsid w:val="00F06103"/>
  </w:style>
  <w:style w:type="paragraph" w:customStyle="1" w:styleId="5FF144D253504D169183C8C3DE0DF66C">
    <w:name w:val="5FF144D253504D169183C8C3DE0DF66C"/>
    <w:rsid w:val="00F06103"/>
  </w:style>
  <w:style w:type="paragraph" w:customStyle="1" w:styleId="0CE93201BDBA47039E2CCDED66420CD9">
    <w:name w:val="0CE93201BDBA47039E2CCDED66420CD9"/>
    <w:rsid w:val="00F06103"/>
  </w:style>
  <w:style w:type="paragraph" w:customStyle="1" w:styleId="E00D90A9F53248FDA8CA4AF917F1CA88">
    <w:name w:val="E00D90A9F53248FDA8CA4AF917F1CA88"/>
    <w:rsid w:val="00F06103"/>
  </w:style>
  <w:style w:type="paragraph" w:customStyle="1" w:styleId="BF101E24418447EEA261774B39375FB8">
    <w:name w:val="BF101E24418447EEA261774B39375FB8"/>
    <w:rsid w:val="00F06103"/>
  </w:style>
  <w:style w:type="paragraph" w:customStyle="1" w:styleId="4F27FC052D8E4FD59C987CE63538BD58">
    <w:name w:val="4F27FC052D8E4FD59C987CE63538BD58"/>
    <w:rsid w:val="00F06103"/>
  </w:style>
  <w:style w:type="paragraph" w:customStyle="1" w:styleId="692AD4255EB64F68BFB1AF6AFDCC47D1">
    <w:name w:val="692AD4255EB64F68BFB1AF6AFDCC47D1"/>
    <w:rsid w:val="00F06103"/>
  </w:style>
  <w:style w:type="paragraph" w:customStyle="1" w:styleId="A43466999C6E4E36A9587336F6890860">
    <w:name w:val="A43466999C6E4E36A9587336F6890860"/>
    <w:rsid w:val="00F06103"/>
  </w:style>
  <w:style w:type="paragraph" w:customStyle="1" w:styleId="7A9580E35F97420584859914300E2364">
    <w:name w:val="7A9580E35F97420584859914300E2364"/>
    <w:rsid w:val="00F06103"/>
  </w:style>
  <w:style w:type="paragraph" w:customStyle="1" w:styleId="82026F6FFB2A4AC0B7F62E95A5F9A2A8">
    <w:name w:val="82026F6FFB2A4AC0B7F62E95A5F9A2A8"/>
    <w:rsid w:val="00F06103"/>
  </w:style>
  <w:style w:type="paragraph" w:customStyle="1" w:styleId="06CBA66A9D96433C8206F6E45479612B">
    <w:name w:val="06CBA66A9D96433C8206F6E45479612B"/>
    <w:rsid w:val="00F06103"/>
  </w:style>
  <w:style w:type="paragraph" w:customStyle="1" w:styleId="9C2551A5B39D45CAAD33D05C93DC39ED">
    <w:name w:val="9C2551A5B39D45CAAD33D05C93DC39ED"/>
    <w:rsid w:val="00F06103"/>
  </w:style>
  <w:style w:type="paragraph" w:customStyle="1" w:styleId="482AC728B68849B398D099A2D7F4B404">
    <w:name w:val="482AC728B68849B398D099A2D7F4B404"/>
    <w:rsid w:val="00F06103"/>
  </w:style>
  <w:style w:type="paragraph" w:customStyle="1" w:styleId="2D4B761D35044FB1BC561773176A82DB">
    <w:name w:val="2D4B761D35044FB1BC561773176A82DB"/>
    <w:rsid w:val="00F06103"/>
  </w:style>
  <w:style w:type="paragraph" w:customStyle="1" w:styleId="DE667D8B10D34BAAAA3895D046A08A5F">
    <w:name w:val="DE667D8B10D34BAAAA3895D046A08A5F"/>
    <w:rsid w:val="00F06103"/>
  </w:style>
  <w:style w:type="paragraph" w:customStyle="1" w:styleId="8C5594D8E303476AAE218E61D97CB5FC">
    <w:name w:val="8C5594D8E303476AAE218E61D97CB5FC"/>
    <w:rsid w:val="00F06103"/>
  </w:style>
  <w:style w:type="paragraph" w:customStyle="1" w:styleId="210EE0E6D8024BBDB06635836108E5C3">
    <w:name w:val="210EE0E6D8024BBDB06635836108E5C3"/>
    <w:rsid w:val="00F06103"/>
  </w:style>
  <w:style w:type="paragraph" w:customStyle="1" w:styleId="F25AE603F212476294B0BCAC7E2FCCF3">
    <w:name w:val="F25AE603F212476294B0BCAC7E2FCCF3"/>
    <w:rsid w:val="00F06103"/>
  </w:style>
  <w:style w:type="paragraph" w:customStyle="1" w:styleId="85F8B7CED717449B82C2FF58DD126509">
    <w:name w:val="85F8B7CED717449B82C2FF58DD126509"/>
    <w:rsid w:val="00F06103"/>
  </w:style>
  <w:style w:type="paragraph" w:customStyle="1" w:styleId="E7E52A72D5F54D769DCCDB574A3C15D2">
    <w:name w:val="E7E52A72D5F54D769DCCDB574A3C15D2"/>
    <w:rsid w:val="00F06103"/>
  </w:style>
  <w:style w:type="paragraph" w:customStyle="1" w:styleId="B877E360D60B4E0E9142CC123B9FBB07">
    <w:name w:val="B877E360D60B4E0E9142CC123B9FBB07"/>
    <w:rsid w:val="00F06103"/>
  </w:style>
  <w:style w:type="paragraph" w:customStyle="1" w:styleId="8E95A4E6D4AA4A978C26AF603416C9AF">
    <w:name w:val="8E95A4E6D4AA4A978C26AF603416C9AF"/>
    <w:rsid w:val="00F06103"/>
  </w:style>
  <w:style w:type="paragraph" w:customStyle="1" w:styleId="7C2482E7E6354F6ABD3B214DE8A2CB04">
    <w:name w:val="7C2482E7E6354F6ABD3B214DE8A2CB04"/>
    <w:rsid w:val="00F06103"/>
  </w:style>
  <w:style w:type="paragraph" w:customStyle="1" w:styleId="A9982776D9924C0F937D893BECCCBDC7">
    <w:name w:val="A9982776D9924C0F937D893BECCCBDC7"/>
    <w:rsid w:val="00F06103"/>
  </w:style>
  <w:style w:type="paragraph" w:customStyle="1" w:styleId="1359615D38584735801051CBDF0DF5DA">
    <w:name w:val="1359615D38584735801051CBDF0DF5DA"/>
    <w:rsid w:val="00F06103"/>
  </w:style>
  <w:style w:type="paragraph" w:customStyle="1" w:styleId="C386EC24B5CF4E3BBAED014849FA9FF3">
    <w:name w:val="C386EC24B5CF4E3BBAED014849FA9FF3"/>
    <w:rsid w:val="00F06103"/>
  </w:style>
  <w:style w:type="paragraph" w:customStyle="1" w:styleId="7CDCEFE56FE04862BD618518DA12384D">
    <w:name w:val="7CDCEFE56FE04862BD618518DA12384D"/>
    <w:rsid w:val="00F06103"/>
  </w:style>
  <w:style w:type="paragraph" w:customStyle="1" w:styleId="CBC0FC6B2DF14401943B7F8C368B4181">
    <w:name w:val="CBC0FC6B2DF14401943B7F8C368B4181"/>
    <w:rsid w:val="00F06103"/>
  </w:style>
  <w:style w:type="paragraph" w:customStyle="1" w:styleId="6A268BE7ADCD42DC8244C94371D351D1">
    <w:name w:val="6A268BE7ADCD42DC8244C94371D351D1"/>
    <w:rsid w:val="00F06103"/>
  </w:style>
  <w:style w:type="paragraph" w:customStyle="1" w:styleId="320820060B1941248B9F2DEAB4856DF4">
    <w:name w:val="320820060B1941248B9F2DEAB4856DF4"/>
    <w:rsid w:val="00F06103"/>
  </w:style>
  <w:style w:type="paragraph" w:customStyle="1" w:styleId="09E52C8473704D43A9CDDB4755693B6A">
    <w:name w:val="09E52C8473704D43A9CDDB4755693B6A"/>
    <w:rsid w:val="00F06103"/>
  </w:style>
  <w:style w:type="paragraph" w:customStyle="1" w:styleId="B3E12A882392499FB6A64802852FE2EB">
    <w:name w:val="B3E12A882392499FB6A64802852FE2EB"/>
    <w:rsid w:val="00F06103"/>
  </w:style>
  <w:style w:type="paragraph" w:customStyle="1" w:styleId="C051C2E7B93C40E88890ED8D4703D575">
    <w:name w:val="C051C2E7B93C40E88890ED8D4703D575"/>
    <w:rsid w:val="00F06103"/>
  </w:style>
  <w:style w:type="paragraph" w:customStyle="1" w:styleId="219FF9B9DA1B4867BF9B422037D8C43C">
    <w:name w:val="219FF9B9DA1B4867BF9B422037D8C43C"/>
    <w:rsid w:val="00F06103"/>
  </w:style>
  <w:style w:type="paragraph" w:customStyle="1" w:styleId="3F2BF5A1FAB0445F9DC319E78985804E">
    <w:name w:val="3F2BF5A1FAB0445F9DC319E78985804E"/>
    <w:rsid w:val="00F06103"/>
  </w:style>
  <w:style w:type="paragraph" w:customStyle="1" w:styleId="0FFF22FD0AAD40118C5F44551AB42C33">
    <w:name w:val="0FFF22FD0AAD40118C5F44551AB42C33"/>
    <w:rsid w:val="00F06103"/>
  </w:style>
  <w:style w:type="paragraph" w:customStyle="1" w:styleId="FBC7C79501414F06966A71B2F66D4618">
    <w:name w:val="FBC7C79501414F06966A71B2F66D4618"/>
    <w:rsid w:val="00F06103"/>
  </w:style>
  <w:style w:type="paragraph" w:customStyle="1" w:styleId="715D814209AF4FD297BADC5FB8467320">
    <w:name w:val="715D814209AF4FD297BADC5FB8467320"/>
    <w:rsid w:val="00F06103"/>
  </w:style>
  <w:style w:type="paragraph" w:customStyle="1" w:styleId="B867090BDC184BE497EFCC67CB80D73B">
    <w:name w:val="B867090BDC184BE497EFCC67CB80D73B"/>
    <w:rsid w:val="00F06103"/>
  </w:style>
  <w:style w:type="paragraph" w:customStyle="1" w:styleId="1D041174BB6342329CF57CA7A3AB0E48">
    <w:name w:val="1D041174BB6342329CF57CA7A3AB0E48"/>
    <w:rsid w:val="00F06103"/>
  </w:style>
  <w:style w:type="paragraph" w:customStyle="1" w:styleId="A20C332C8EC645CCA6A7CBAC78BF5D8E">
    <w:name w:val="A20C332C8EC645CCA6A7CBAC78BF5D8E"/>
    <w:rsid w:val="00F06103"/>
  </w:style>
  <w:style w:type="paragraph" w:customStyle="1" w:styleId="E834B202793E4D8498CEC3EDAFB5B5E9">
    <w:name w:val="E834B202793E4D8498CEC3EDAFB5B5E9"/>
    <w:rsid w:val="00F06103"/>
  </w:style>
  <w:style w:type="paragraph" w:customStyle="1" w:styleId="A0C05DD5DE574B128BF0A01914A973C3">
    <w:name w:val="A0C05DD5DE574B128BF0A01914A973C3"/>
    <w:rsid w:val="00F06103"/>
  </w:style>
  <w:style w:type="paragraph" w:customStyle="1" w:styleId="9D8D105AD5CC4F1B851CE08411B2C0E2">
    <w:name w:val="9D8D105AD5CC4F1B851CE08411B2C0E2"/>
    <w:rsid w:val="00F06103"/>
  </w:style>
  <w:style w:type="paragraph" w:customStyle="1" w:styleId="F1FFA37FDD204EE9B85B1F985047571E">
    <w:name w:val="F1FFA37FDD204EE9B85B1F985047571E"/>
    <w:rsid w:val="00F06103"/>
  </w:style>
  <w:style w:type="paragraph" w:customStyle="1" w:styleId="5FE6E8AB3E9B4270B827F26FEA53EB65">
    <w:name w:val="5FE6E8AB3E9B4270B827F26FEA53EB65"/>
    <w:rsid w:val="00F06103"/>
  </w:style>
  <w:style w:type="paragraph" w:customStyle="1" w:styleId="181CB4450923493DB45D38EEAB36AB3E">
    <w:name w:val="181CB4450923493DB45D38EEAB36AB3E"/>
    <w:rsid w:val="00F06103"/>
  </w:style>
  <w:style w:type="paragraph" w:customStyle="1" w:styleId="E1C68AFA2DDC4AA0A74BB2012BAF056B">
    <w:name w:val="E1C68AFA2DDC4AA0A74BB2012BAF056B"/>
    <w:rsid w:val="00F06103"/>
  </w:style>
  <w:style w:type="paragraph" w:customStyle="1" w:styleId="F7DAFA2410C944CDBBDDFE8E93361295">
    <w:name w:val="F7DAFA2410C944CDBBDDFE8E93361295"/>
    <w:rsid w:val="00496113"/>
  </w:style>
  <w:style w:type="paragraph" w:customStyle="1" w:styleId="026C71C9C5814B30915EAD58A8ADDB9E">
    <w:name w:val="026C71C9C5814B30915EAD58A8ADDB9E"/>
    <w:rsid w:val="00496113"/>
  </w:style>
  <w:style w:type="paragraph" w:customStyle="1" w:styleId="BA11ADDD297A4DEDB1029CA89D8705D8">
    <w:name w:val="BA11ADDD297A4DEDB1029CA89D8705D8"/>
    <w:rsid w:val="00496113"/>
  </w:style>
  <w:style w:type="paragraph" w:customStyle="1" w:styleId="97A3F100EBE246AFBFC62867009D8241">
    <w:name w:val="97A3F100EBE246AFBFC62867009D8241"/>
    <w:rsid w:val="00496113"/>
  </w:style>
  <w:style w:type="paragraph" w:customStyle="1" w:styleId="95A602FFA8E54B9FB1232BF8290FA701">
    <w:name w:val="95A602FFA8E54B9FB1232BF8290FA701"/>
    <w:rsid w:val="00BC6805"/>
  </w:style>
  <w:style w:type="paragraph" w:customStyle="1" w:styleId="46ABEC24480D4BB691C98DF841891186">
    <w:name w:val="46ABEC24480D4BB691C98DF841891186"/>
    <w:rsid w:val="00BC6805"/>
  </w:style>
  <w:style w:type="paragraph" w:customStyle="1" w:styleId="D773094E9DB34EAA81CAA0372A92C307">
    <w:name w:val="D773094E9DB34EAA81CAA0372A92C307"/>
    <w:rsid w:val="00BC6805"/>
  </w:style>
  <w:style w:type="paragraph" w:customStyle="1" w:styleId="240C42335E104EBC8274C37994DCA57F">
    <w:name w:val="240C42335E104EBC8274C37994DCA57F"/>
    <w:rsid w:val="00BC6805"/>
  </w:style>
  <w:style w:type="paragraph" w:customStyle="1" w:styleId="D93E1EBEBD50474F8933D691255DD25E">
    <w:name w:val="D93E1EBEBD50474F8933D691255DD25E"/>
    <w:rsid w:val="00BC6805"/>
  </w:style>
  <w:style w:type="paragraph" w:customStyle="1" w:styleId="D31ECE9EB9C14CF298C413B70D78D46E">
    <w:name w:val="D31ECE9EB9C14CF298C413B70D78D46E"/>
    <w:rsid w:val="00BC6805"/>
  </w:style>
  <w:style w:type="paragraph" w:customStyle="1" w:styleId="1FB40851BD8F496F9872455E96C7FDFF">
    <w:name w:val="1FB40851BD8F496F9872455E96C7FDFF"/>
    <w:rsid w:val="00BC6805"/>
  </w:style>
  <w:style w:type="paragraph" w:customStyle="1" w:styleId="D5F17826D7864ED6B73BFD9D8DD0BAB1">
    <w:name w:val="D5F17826D7864ED6B73BFD9D8DD0BAB1"/>
    <w:rsid w:val="00BC6805"/>
  </w:style>
  <w:style w:type="paragraph" w:customStyle="1" w:styleId="1BACB28EEE7B4947B4FF3C81D6897422">
    <w:name w:val="1BACB28EEE7B4947B4FF3C81D6897422"/>
    <w:rsid w:val="00BC6805"/>
  </w:style>
  <w:style w:type="paragraph" w:customStyle="1" w:styleId="CE68988DE0404AA5BE81D75B812ABD9E">
    <w:name w:val="CE68988DE0404AA5BE81D75B812ABD9E"/>
    <w:rsid w:val="00BC6805"/>
  </w:style>
  <w:style w:type="paragraph" w:customStyle="1" w:styleId="33C59106D1E34E6C9A2D496EEF2A4B61">
    <w:name w:val="33C59106D1E34E6C9A2D496EEF2A4B61"/>
    <w:rsid w:val="00BC6805"/>
  </w:style>
  <w:style w:type="paragraph" w:customStyle="1" w:styleId="A6016FFE992C443CB73769F97E1740FD">
    <w:name w:val="A6016FFE992C443CB73769F97E1740FD"/>
    <w:rsid w:val="00BC6805"/>
  </w:style>
  <w:style w:type="paragraph" w:customStyle="1" w:styleId="F0F4A372C96F4C8B84991CA4865421D7">
    <w:name w:val="F0F4A372C96F4C8B84991CA4865421D7"/>
    <w:rsid w:val="00BC6805"/>
  </w:style>
  <w:style w:type="paragraph" w:customStyle="1" w:styleId="46D0DA818B46442F958CD8BA4D4E4A52">
    <w:name w:val="46D0DA818B46442F958CD8BA4D4E4A52"/>
    <w:rsid w:val="00BC6805"/>
  </w:style>
  <w:style w:type="paragraph" w:customStyle="1" w:styleId="C26A9BC8671648C6A527CB809028B4A1">
    <w:name w:val="C26A9BC8671648C6A527CB809028B4A1"/>
    <w:rsid w:val="00BC6805"/>
  </w:style>
  <w:style w:type="paragraph" w:customStyle="1" w:styleId="057C481A0C8D40DDA97F62FD5F9E98E5">
    <w:name w:val="057C481A0C8D40DDA97F62FD5F9E98E5"/>
    <w:rsid w:val="00BC6805"/>
  </w:style>
  <w:style w:type="paragraph" w:customStyle="1" w:styleId="5DC7C7A2067F44B4A0D7838CCE6E1DE4">
    <w:name w:val="5DC7C7A2067F44B4A0D7838CCE6E1DE4"/>
    <w:rsid w:val="00BC6805"/>
  </w:style>
  <w:style w:type="paragraph" w:customStyle="1" w:styleId="95850BCDA6A94B61B056165654E685EF">
    <w:name w:val="95850BCDA6A94B61B056165654E685EF"/>
    <w:rsid w:val="00BC6805"/>
  </w:style>
  <w:style w:type="paragraph" w:customStyle="1" w:styleId="3AADE3AFEDFC46A3845A2B1E1665317E">
    <w:name w:val="3AADE3AFEDFC46A3845A2B1E1665317E"/>
    <w:rsid w:val="00BC6805"/>
  </w:style>
  <w:style w:type="paragraph" w:customStyle="1" w:styleId="487DBC48846F447F9E20C26C1556018A">
    <w:name w:val="487DBC48846F447F9E20C26C1556018A"/>
    <w:rsid w:val="00BC6805"/>
  </w:style>
  <w:style w:type="paragraph" w:customStyle="1" w:styleId="998A09997DE448C69F45B3E559988208">
    <w:name w:val="998A09997DE448C69F45B3E559988208"/>
    <w:rsid w:val="00BC6805"/>
  </w:style>
  <w:style w:type="paragraph" w:customStyle="1" w:styleId="9DED7D074B954DB9843025CF37102214">
    <w:name w:val="9DED7D074B954DB9843025CF37102214"/>
    <w:rsid w:val="00BC6805"/>
  </w:style>
  <w:style w:type="paragraph" w:customStyle="1" w:styleId="866AA8CEFF02468CAF43BD4670354007">
    <w:name w:val="866AA8CEFF02468CAF43BD4670354007"/>
    <w:rsid w:val="00BC6805"/>
  </w:style>
  <w:style w:type="paragraph" w:customStyle="1" w:styleId="8C88850E73FC4DE19DACA1D19AA51E0E">
    <w:name w:val="8C88850E73FC4DE19DACA1D19AA51E0E"/>
    <w:rsid w:val="00BC6805"/>
  </w:style>
  <w:style w:type="paragraph" w:customStyle="1" w:styleId="F25BFEDB829B4FEDAD5CB4E4781BD412">
    <w:name w:val="F25BFEDB829B4FEDAD5CB4E4781BD412"/>
    <w:rsid w:val="00BC6805"/>
  </w:style>
  <w:style w:type="paragraph" w:customStyle="1" w:styleId="1620785088424A1DB0A29CB2F2F88B4C">
    <w:name w:val="1620785088424A1DB0A29CB2F2F88B4C"/>
    <w:rsid w:val="00BC6805"/>
  </w:style>
  <w:style w:type="paragraph" w:customStyle="1" w:styleId="326F50D30AC24661BF6AF5229F627ACE">
    <w:name w:val="326F50D30AC24661BF6AF5229F627ACE"/>
    <w:rsid w:val="00BC6805"/>
  </w:style>
  <w:style w:type="paragraph" w:customStyle="1" w:styleId="6CDCFCB6F3C94F96A3965EF587E2D3BC">
    <w:name w:val="6CDCFCB6F3C94F96A3965EF587E2D3BC"/>
    <w:rsid w:val="00BC6805"/>
  </w:style>
  <w:style w:type="paragraph" w:customStyle="1" w:styleId="D47522D8E14A4CF7B10758BE7770A674">
    <w:name w:val="D47522D8E14A4CF7B10758BE7770A674"/>
    <w:rsid w:val="00BC6805"/>
  </w:style>
  <w:style w:type="paragraph" w:customStyle="1" w:styleId="47CF4F839F904C84BF7D464F82D09459">
    <w:name w:val="47CF4F839F904C84BF7D464F82D09459"/>
    <w:rsid w:val="00BC6805"/>
  </w:style>
  <w:style w:type="paragraph" w:customStyle="1" w:styleId="4155E27A46E442FE90D47EEF269C4024">
    <w:name w:val="4155E27A46E442FE90D47EEF269C4024"/>
    <w:rsid w:val="00BC6805"/>
  </w:style>
  <w:style w:type="paragraph" w:customStyle="1" w:styleId="14CA17A1C7D74A92A9608A17801F5B6B">
    <w:name w:val="14CA17A1C7D74A92A9608A17801F5B6B"/>
    <w:rsid w:val="00BC6805"/>
  </w:style>
  <w:style w:type="paragraph" w:customStyle="1" w:styleId="E713F9DE4BEE461C96DFD047ED6AE0DD">
    <w:name w:val="E713F9DE4BEE461C96DFD047ED6AE0DD"/>
    <w:rsid w:val="00BC6805"/>
  </w:style>
  <w:style w:type="paragraph" w:customStyle="1" w:styleId="B9C62AB343C04B48A14B6544938086D3">
    <w:name w:val="B9C62AB343C04B48A14B6544938086D3"/>
    <w:rsid w:val="00BC6805"/>
  </w:style>
  <w:style w:type="paragraph" w:customStyle="1" w:styleId="4D0796801AF24E6590B31D657B85C565">
    <w:name w:val="4D0796801AF24E6590B31D657B85C565"/>
    <w:rsid w:val="00BC6805"/>
  </w:style>
  <w:style w:type="paragraph" w:customStyle="1" w:styleId="1FFDA1EFB8C24C449265A13A65BA5560">
    <w:name w:val="1FFDA1EFB8C24C449265A13A65BA5560"/>
    <w:rsid w:val="00BC6805"/>
  </w:style>
  <w:style w:type="paragraph" w:customStyle="1" w:styleId="EEE920D32E7D43CB89E5B19CF2EAEFE5">
    <w:name w:val="EEE920D32E7D43CB89E5B19CF2EAEFE5"/>
    <w:rsid w:val="00BC6805"/>
  </w:style>
  <w:style w:type="paragraph" w:customStyle="1" w:styleId="DA5DA5ED10924E098FB2EC93EEF6F9C4">
    <w:name w:val="DA5DA5ED10924E098FB2EC93EEF6F9C4"/>
    <w:rsid w:val="009B7825"/>
  </w:style>
  <w:style w:type="paragraph" w:customStyle="1" w:styleId="170A9F8B5D0048F5890B3B61AFFF3DFF">
    <w:name w:val="170A9F8B5D0048F5890B3B61AFFF3DFF"/>
    <w:rsid w:val="009B7825"/>
  </w:style>
  <w:style w:type="paragraph" w:customStyle="1" w:styleId="Sectionbodytextbold">
    <w:name w:val="Section body text bold"/>
    <w:basedOn w:val="Normal"/>
    <w:link w:val="SectionbodytextboldChar"/>
    <w:qFormat/>
    <w:rsid w:val="00A86A1F"/>
    <w:pPr>
      <w:spacing w:after="240" w:line="36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A86A1F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45F43D33BD26491BA75D2437153EAE1E">
    <w:name w:val="45F43D33BD26491BA75D2437153EAE1E"/>
    <w:rsid w:val="009B7825"/>
  </w:style>
  <w:style w:type="paragraph" w:customStyle="1" w:styleId="21EEC78D31E348F08133F9BB34669121">
    <w:name w:val="21EEC78D31E348F08133F9BB34669121"/>
    <w:rsid w:val="009B7825"/>
  </w:style>
  <w:style w:type="paragraph" w:customStyle="1" w:styleId="3841FFA9270D49D38A15014DB93C3ACD">
    <w:name w:val="3841FFA9270D49D38A15014DB93C3ACD"/>
    <w:rsid w:val="009B7825"/>
  </w:style>
  <w:style w:type="paragraph" w:customStyle="1" w:styleId="93BA9C0F63F6451B8425460BEA38283E">
    <w:name w:val="93BA9C0F63F6451B8425460BEA38283E"/>
    <w:rsid w:val="009B7825"/>
  </w:style>
  <w:style w:type="paragraph" w:customStyle="1" w:styleId="C7164425BF7049AFBD18A514C569B0A8">
    <w:name w:val="C7164425BF7049AFBD18A514C569B0A8"/>
    <w:rsid w:val="009B7825"/>
  </w:style>
  <w:style w:type="paragraph" w:customStyle="1" w:styleId="FA2E2C2D5586444AB79E90B3BC664D1D">
    <w:name w:val="FA2E2C2D5586444AB79E90B3BC664D1D"/>
    <w:rsid w:val="009B7825"/>
  </w:style>
  <w:style w:type="paragraph" w:customStyle="1" w:styleId="DE9CF0A72C564D4293A288C42B1F81C0">
    <w:name w:val="DE9CF0A72C564D4293A288C42B1F81C0"/>
    <w:rsid w:val="009B7825"/>
  </w:style>
  <w:style w:type="paragraph" w:customStyle="1" w:styleId="93CB31EAF78E4207A0756DFCE4F4B67E">
    <w:name w:val="93CB31EAF78E4207A0756DFCE4F4B67E"/>
    <w:rsid w:val="009B7825"/>
  </w:style>
  <w:style w:type="paragraph" w:customStyle="1" w:styleId="0D582BFE6794405F90B76386B39BDA9D">
    <w:name w:val="0D582BFE6794405F90B76386B39BDA9D"/>
    <w:rsid w:val="009B7825"/>
  </w:style>
  <w:style w:type="paragraph" w:customStyle="1" w:styleId="676870422BA44E65AE8F18ABDBB9D4AC">
    <w:name w:val="676870422BA44E65AE8F18ABDBB9D4AC"/>
    <w:rsid w:val="009B7825"/>
  </w:style>
  <w:style w:type="paragraph" w:customStyle="1" w:styleId="F2ECEEEE0C194DAA9426D98238E7C597">
    <w:name w:val="F2ECEEEE0C194DAA9426D98238E7C597"/>
    <w:rsid w:val="009B7825"/>
  </w:style>
  <w:style w:type="paragraph" w:customStyle="1" w:styleId="344FAB0E966147D8998C7D5C9992EB15">
    <w:name w:val="344FAB0E966147D8998C7D5C9992EB15"/>
    <w:rsid w:val="009B7825"/>
  </w:style>
  <w:style w:type="paragraph" w:customStyle="1" w:styleId="F29819B731B04E42A4AC3236280A9979">
    <w:name w:val="F29819B731B04E42A4AC3236280A9979"/>
    <w:rsid w:val="009B7825"/>
  </w:style>
  <w:style w:type="paragraph" w:customStyle="1" w:styleId="4FAD7AD7022A4D5F81EE2AD4C262C8C1">
    <w:name w:val="4FAD7AD7022A4D5F81EE2AD4C262C8C1"/>
    <w:rsid w:val="009B7825"/>
  </w:style>
  <w:style w:type="paragraph" w:customStyle="1" w:styleId="D74B2A8B80A14260B4FEE38DBC8EED25">
    <w:name w:val="D74B2A8B80A14260B4FEE38DBC8EED25"/>
    <w:rsid w:val="009B7825"/>
  </w:style>
  <w:style w:type="paragraph" w:customStyle="1" w:styleId="67F1469FF76E4CA4928E5A0531531665">
    <w:name w:val="67F1469FF76E4CA4928E5A0531531665"/>
    <w:rsid w:val="009B7825"/>
  </w:style>
  <w:style w:type="paragraph" w:customStyle="1" w:styleId="E9F86105F1694E6488820C70B55A1EFF">
    <w:name w:val="E9F86105F1694E6488820C70B55A1EFF"/>
    <w:rsid w:val="009B7825"/>
  </w:style>
  <w:style w:type="paragraph" w:customStyle="1" w:styleId="02B8392D1CEA44D5988A64F71ADAF604">
    <w:name w:val="02B8392D1CEA44D5988A64F71ADAF604"/>
    <w:rsid w:val="009B7825"/>
  </w:style>
  <w:style w:type="paragraph" w:customStyle="1" w:styleId="7FE154185FF443CD9BCF0DF82C09845A">
    <w:name w:val="7FE154185FF443CD9BCF0DF82C09845A"/>
    <w:rsid w:val="009B7825"/>
  </w:style>
  <w:style w:type="paragraph" w:customStyle="1" w:styleId="AB8254A32D084F13AA706B626777D012">
    <w:name w:val="AB8254A32D084F13AA706B626777D012"/>
    <w:rsid w:val="009B7825"/>
  </w:style>
  <w:style w:type="paragraph" w:customStyle="1" w:styleId="CCE4243311FC41F1A22E32D5043B57A2">
    <w:name w:val="CCE4243311FC41F1A22E32D5043B57A2"/>
    <w:rsid w:val="009B7825"/>
  </w:style>
  <w:style w:type="paragraph" w:customStyle="1" w:styleId="F80237D50CF54A4CA4631F3F28BE8031">
    <w:name w:val="F80237D50CF54A4CA4631F3F28BE8031"/>
    <w:rsid w:val="009B7825"/>
  </w:style>
  <w:style w:type="paragraph" w:customStyle="1" w:styleId="A5268AEB8AC649FCAF167E7598AB0578">
    <w:name w:val="A5268AEB8AC649FCAF167E7598AB0578"/>
    <w:rsid w:val="009B7825"/>
  </w:style>
  <w:style w:type="paragraph" w:customStyle="1" w:styleId="D85C6C60C9A14ED3B57053C94F6A093C">
    <w:name w:val="D85C6C60C9A14ED3B57053C94F6A093C"/>
    <w:rsid w:val="009B7825"/>
  </w:style>
  <w:style w:type="paragraph" w:customStyle="1" w:styleId="987148826BB44D99A3ACBF796431717B">
    <w:name w:val="987148826BB44D99A3ACBF796431717B"/>
    <w:rsid w:val="009B7825"/>
  </w:style>
  <w:style w:type="paragraph" w:customStyle="1" w:styleId="DF556DA8D02F409BB721C74B543245FC">
    <w:name w:val="DF556DA8D02F409BB721C74B543245FC"/>
    <w:rsid w:val="009B7825"/>
  </w:style>
  <w:style w:type="paragraph" w:customStyle="1" w:styleId="C73CCF583E0A4285B4890F667C4BC75A">
    <w:name w:val="C73CCF583E0A4285B4890F667C4BC75A"/>
    <w:rsid w:val="009B7825"/>
  </w:style>
  <w:style w:type="paragraph" w:customStyle="1" w:styleId="8B21AE6DD6F343D68DD08D6242CF1463">
    <w:name w:val="8B21AE6DD6F343D68DD08D6242CF1463"/>
    <w:rsid w:val="009B7825"/>
  </w:style>
  <w:style w:type="paragraph" w:customStyle="1" w:styleId="EF85B68F607041D9A65F5E02D5699D35">
    <w:name w:val="EF85B68F607041D9A65F5E02D5699D35"/>
    <w:rsid w:val="009B7825"/>
  </w:style>
  <w:style w:type="paragraph" w:customStyle="1" w:styleId="962BAAAEF3154BECB139BEA1C8C7B80E">
    <w:name w:val="962BAAAEF3154BECB139BEA1C8C7B80E"/>
    <w:rsid w:val="009B7825"/>
  </w:style>
  <w:style w:type="paragraph" w:customStyle="1" w:styleId="62124B0AC18D4D3999597C9EE23ADA94">
    <w:name w:val="62124B0AC18D4D3999597C9EE23ADA94"/>
    <w:rsid w:val="009B7825"/>
  </w:style>
  <w:style w:type="paragraph" w:customStyle="1" w:styleId="B77E1EA1B6494BE78482897E827B3EC5">
    <w:name w:val="B77E1EA1B6494BE78482897E827B3EC5"/>
    <w:rsid w:val="009B7825"/>
  </w:style>
  <w:style w:type="paragraph" w:customStyle="1" w:styleId="17EA3BB7D261461FA147C10BA8FCA80D">
    <w:name w:val="17EA3BB7D261461FA147C10BA8FCA80D"/>
    <w:rsid w:val="00101AF5"/>
    <w:rPr>
      <w:lang w:val="en-GB" w:eastAsia="en-GB"/>
    </w:rPr>
  </w:style>
  <w:style w:type="paragraph" w:customStyle="1" w:styleId="D1CAFF6DDFD14BABA6C3E5053E51EADC">
    <w:name w:val="D1CAFF6DDFD14BABA6C3E5053E51EADC"/>
    <w:rsid w:val="00101AF5"/>
    <w:rPr>
      <w:lang w:val="en-GB" w:eastAsia="en-GB"/>
    </w:rPr>
  </w:style>
  <w:style w:type="paragraph" w:customStyle="1" w:styleId="9D12C3E37C294336B7847618A2340281">
    <w:name w:val="9D12C3E37C294336B7847618A2340281"/>
    <w:rsid w:val="00101AF5"/>
    <w:rPr>
      <w:lang w:val="en-GB" w:eastAsia="en-GB"/>
    </w:rPr>
  </w:style>
  <w:style w:type="paragraph" w:customStyle="1" w:styleId="894F26FE0FA94B409E4206C286A8CAD9">
    <w:name w:val="894F26FE0FA94B409E4206C286A8CAD9"/>
    <w:rsid w:val="00101AF5"/>
    <w:rPr>
      <w:lang w:val="en-GB" w:eastAsia="en-GB"/>
    </w:rPr>
  </w:style>
  <w:style w:type="paragraph" w:customStyle="1" w:styleId="F8D89DD2D5CE49029663B7316C546B2C">
    <w:name w:val="F8D89DD2D5CE49029663B7316C546B2C"/>
    <w:rsid w:val="00101AF5"/>
    <w:rPr>
      <w:lang w:val="en-GB" w:eastAsia="en-GB"/>
    </w:rPr>
  </w:style>
  <w:style w:type="paragraph" w:customStyle="1" w:styleId="67759E0CF5C94128A972C7F5F978369B">
    <w:name w:val="67759E0CF5C94128A972C7F5F978369B"/>
    <w:rsid w:val="00101AF5"/>
    <w:rPr>
      <w:lang w:val="en-GB" w:eastAsia="en-GB"/>
    </w:rPr>
  </w:style>
  <w:style w:type="paragraph" w:customStyle="1" w:styleId="9812CF342AB8471B86C51673D555BFF8">
    <w:name w:val="9812CF342AB8471B86C51673D555BFF8"/>
    <w:rsid w:val="00101AF5"/>
    <w:rPr>
      <w:lang w:val="en-GB" w:eastAsia="en-GB"/>
    </w:rPr>
  </w:style>
  <w:style w:type="paragraph" w:customStyle="1" w:styleId="8249AF3230C345A2BCB437166E4050F0">
    <w:name w:val="8249AF3230C345A2BCB437166E4050F0"/>
    <w:rsid w:val="00101AF5"/>
    <w:rPr>
      <w:lang w:val="en-GB" w:eastAsia="en-GB"/>
    </w:rPr>
  </w:style>
  <w:style w:type="paragraph" w:customStyle="1" w:styleId="2AAC8C2B775D48AA998369589C58799F">
    <w:name w:val="2AAC8C2B775D48AA998369589C58799F"/>
    <w:rsid w:val="00101AF5"/>
    <w:rPr>
      <w:lang w:val="en-GB" w:eastAsia="en-GB"/>
    </w:rPr>
  </w:style>
  <w:style w:type="paragraph" w:customStyle="1" w:styleId="BBD21ED8EB954812A02B5544C9239FC8">
    <w:name w:val="BBD21ED8EB954812A02B5544C9239FC8"/>
    <w:rsid w:val="00101AF5"/>
    <w:rPr>
      <w:lang w:val="en-GB" w:eastAsia="en-GB"/>
    </w:rPr>
  </w:style>
  <w:style w:type="paragraph" w:customStyle="1" w:styleId="C2D7F67A236C4F0F992CDC8C201CF24B">
    <w:name w:val="C2D7F67A236C4F0F992CDC8C201CF24B"/>
    <w:rsid w:val="00101AF5"/>
    <w:rPr>
      <w:lang w:val="en-GB" w:eastAsia="en-GB"/>
    </w:rPr>
  </w:style>
  <w:style w:type="paragraph" w:customStyle="1" w:styleId="5F05A598C56C41DA85EFC9ADBE94A34E">
    <w:name w:val="5F05A598C56C41DA85EFC9ADBE94A34E"/>
    <w:rsid w:val="00101AF5"/>
    <w:rPr>
      <w:lang w:val="en-GB" w:eastAsia="en-GB"/>
    </w:rPr>
  </w:style>
  <w:style w:type="paragraph" w:customStyle="1" w:styleId="B1136BB330914AB798C81FA0FB07A944">
    <w:name w:val="B1136BB330914AB798C81FA0FB07A944"/>
    <w:rsid w:val="00101AF5"/>
    <w:rPr>
      <w:lang w:val="en-GB" w:eastAsia="en-GB"/>
    </w:rPr>
  </w:style>
  <w:style w:type="paragraph" w:customStyle="1" w:styleId="2F232BB9B7C34FCDB219C2E943A67857">
    <w:name w:val="2F232BB9B7C34FCDB219C2E943A67857"/>
    <w:rsid w:val="00101AF5"/>
    <w:rPr>
      <w:lang w:val="en-GB" w:eastAsia="en-GB"/>
    </w:rPr>
  </w:style>
  <w:style w:type="paragraph" w:customStyle="1" w:styleId="8A715E8CCD86401F8EAF355F0039A18C">
    <w:name w:val="8A715E8CCD86401F8EAF355F0039A18C"/>
    <w:rsid w:val="00101AF5"/>
    <w:rPr>
      <w:lang w:val="en-GB" w:eastAsia="en-GB"/>
    </w:rPr>
  </w:style>
  <w:style w:type="paragraph" w:customStyle="1" w:styleId="98CACB448A4B45B98F715FBE2E410AC4">
    <w:name w:val="98CACB448A4B45B98F715FBE2E410AC4"/>
    <w:rsid w:val="00101AF5"/>
    <w:rPr>
      <w:lang w:val="en-GB" w:eastAsia="en-GB"/>
    </w:rPr>
  </w:style>
  <w:style w:type="paragraph" w:customStyle="1" w:styleId="15E9197A885A4412BA1AECD3D6F83AFE">
    <w:name w:val="15E9197A885A4412BA1AECD3D6F83AFE"/>
    <w:rsid w:val="00101AF5"/>
    <w:rPr>
      <w:lang w:val="en-GB" w:eastAsia="en-GB"/>
    </w:rPr>
  </w:style>
  <w:style w:type="paragraph" w:customStyle="1" w:styleId="DDA1DA5C93C34BF4BF6129B29C54AE9D">
    <w:name w:val="DDA1DA5C93C34BF4BF6129B29C54AE9D"/>
    <w:rsid w:val="00101AF5"/>
    <w:rPr>
      <w:lang w:val="en-GB" w:eastAsia="en-GB"/>
    </w:rPr>
  </w:style>
  <w:style w:type="paragraph" w:customStyle="1" w:styleId="CF17C5547C434797964A10182A43EDD7">
    <w:name w:val="CF17C5547C434797964A10182A43EDD7"/>
    <w:rsid w:val="00101AF5"/>
    <w:rPr>
      <w:lang w:val="en-GB" w:eastAsia="en-GB"/>
    </w:rPr>
  </w:style>
  <w:style w:type="paragraph" w:customStyle="1" w:styleId="FB49B20882194E079BBBE8C6EFA6462B">
    <w:name w:val="FB49B20882194E079BBBE8C6EFA6462B"/>
    <w:rsid w:val="00101AF5"/>
    <w:rPr>
      <w:lang w:val="en-GB" w:eastAsia="en-GB"/>
    </w:rPr>
  </w:style>
  <w:style w:type="paragraph" w:customStyle="1" w:styleId="CB8E53A053B14EE98BC2B03EDE5A9E25">
    <w:name w:val="CB8E53A053B14EE98BC2B03EDE5A9E25"/>
    <w:rsid w:val="00101AF5"/>
    <w:rPr>
      <w:lang w:val="en-GB" w:eastAsia="en-GB"/>
    </w:rPr>
  </w:style>
  <w:style w:type="paragraph" w:customStyle="1" w:styleId="017CEAC8683F4545ABB88EA063458995">
    <w:name w:val="017CEAC8683F4545ABB88EA063458995"/>
    <w:rsid w:val="00101AF5"/>
    <w:rPr>
      <w:lang w:val="en-GB" w:eastAsia="en-GB"/>
    </w:rPr>
  </w:style>
  <w:style w:type="paragraph" w:customStyle="1" w:styleId="B008277242614054B80A7508DEB58B6D">
    <w:name w:val="B008277242614054B80A7508DEB58B6D"/>
    <w:rsid w:val="00101AF5"/>
    <w:rPr>
      <w:lang w:val="en-GB" w:eastAsia="en-GB"/>
    </w:rPr>
  </w:style>
  <w:style w:type="paragraph" w:customStyle="1" w:styleId="AC4EE554B53E4444A0D865DDAE0415F4">
    <w:name w:val="AC4EE554B53E4444A0D865DDAE0415F4"/>
    <w:rsid w:val="00101AF5"/>
    <w:rPr>
      <w:lang w:val="en-GB" w:eastAsia="en-GB"/>
    </w:rPr>
  </w:style>
  <w:style w:type="paragraph" w:customStyle="1" w:styleId="F5CC50A51FCB42A29D25463B8064C548">
    <w:name w:val="F5CC50A51FCB42A29D25463B8064C548"/>
    <w:rsid w:val="00101AF5"/>
    <w:rPr>
      <w:lang w:val="en-GB" w:eastAsia="en-GB"/>
    </w:rPr>
  </w:style>
  <w:style w:type="paragraph" w:customStyle="1" w:styleId="F1C45E3973CE454A96CD9B13B59B9C17">
    <w:name w:val="F1C45E3973CE454A96CD9B13B59B9C17"/>
    <w:rsid w:val="00101AF5"/>
    <w:rPr>
      <w:lang w:val="en-GB" w:eastAsia="en-GB"/>
    </w:rPr>
  </w:style>
  <w:style w:type="paragraph" w:customStyle="1" w:styleId="3BACF357522A421589F8A0AC97AA27D9">
    <w:name w:val="3BACF357522A421589F8A0AC97AA27D9"/>
    <w:rsid w:val="00101AF5"/>
    <w:rPr>
      <w:lang w:val="en-GB" w:eastAsia="en-GB"/>
    </w:rPr>
  </w:style>
  <w:style w:type="paragraph" w:customStyle="1" w:styleId="E6452464E14F4E35B8EEA1778B19DCD9">
    <w:name w:val="E6452464E14F4E35B8EEA1778B19DCD9"/>
    <w:rsid w:val="00101AF5"/>
    <w:rPr>
      <w:lang w:val="en-GB" w:eastAsia="en-GB"/>
    </w:rPr>
  </w:style>
  <w:style w:type="paragraph" w:customStyle="1" w:styleId="FFE5564391F24649BC72886DBA1A788A">
    <w:name w:val="FFE5564391F24649BC72886DBA1A788A"/>
    <w:rsid w:val="00101AF5"/>
    <w:rPr>
      <w:lang w:val="en-GB" w:eastAsia="en-GB"/>
    </w:rPr>
  </w:style>
  <w:style w:type="paragraph" w:customStyle="1" w:styleId="A651B34D493D46798E6CDFCDB6D69AFB">
    <w:name w:val="A651B34D493D46798E6CDFCDB6D69AFB"/>
    <w:rsid w:val="00101AF5"/>
    <w:rPr>
      <w:lang w:val="en-GB" w:eastAsia="en-GB"/>
    </w:rPr>
  </w:style>
  <w:style w:type="paragraph" w:customStyle="1" w:styleId="B69599E922814570BB4B3F531E1CC089">
    <w:name w:val="B69599E922814570BB4B3F531E1CC089"/>
    <w:rsid w:val="00101AF5"/>
    <w:rPr>
      <w:lang w:val="en-GB" w:eastAsia="en-GB"/>
    </w:rPr>
  </w:style>
  <w:style w:type="paragraph" w:customStyle="1" w:styleId="6AC8C06CAF8F4F7DA7CCD75DFDEDF544">
    <w:name w:val="6AC8C06CAF8F4F7DA7CCD75DFDEDF544"/>
    <w:rsid w:val="00101AF5"/>
    <w:rPr>
      <w:lang w:val="en-GB" w:eastAsia="en-GB"/>
    </w:rPr>
  </w:style>
  <w:style w:type="paragraph" w:customStyle="1" w:styleId="78BB69DE0B5147DB836005D75DCE6BC8">
    <w:name w:val="78BB69DE0B5147DB836005D75DCE6BC8"/>
    <w:rsid w:val="00101AF5"/>
    <w:rPr>
      <w:lang w:val="en-GB" w:eastAsia="en-GB"/>
    </w:rPr>
  </w:style>
  <w:style w:type="paragraph" w:customStyle="1" w:styleId="7FC0CC981E284B23B748AF0A762FDD01">
    <w:name w:val="7FC0CC981E284B23B748AF0A762FDD01"/>
    <w:rsid w:val="00101AF5"/>
    <w:rPr>
      <w:lang w:val="en-GB" w:eastAsia="en-GB"/>
    </w:rPr>
  </w:style>
  <w:style w:type="paragraph" w:customStyle="1" w:styleId="254FE4E1CD88484492842056F676DE46">
    <w:name w:val="254FE4E1CD88484492842056F676DE46"/>
    <w:rsid w:val="00101AF5"/>
    <w:rPr>
      <w:lang w:val="en-GB" w:eastAsia="en-GB"/>
    </w:rPr>
  </w:style>
  <w:style w:type="paragraph" w:customStyle="1" w:styleId="37EB47A3D4B741B0A2434A139EB1B32A">
    <w:name w:val="37EB47A3D4B741B0A2434A139EB1B32A"/>
    <w:rsid w:val="00101AF5"/>
    <w:rPr>
      <w:lang w:val="en-GB" w:eastAsia="en-GB"/>
    </w:rPr>
  </w:style>
  <w:style w:type="paragraph" w:customStyle="1" w:styleId="69739590F5D048A3A2B19242415C6CF0">
    <w:name w:val="69739590F5D048A3A2B19242415C6CF0"/>
    <w:rsid w:val="00101AF5"/>
    <w:rPr>
      <w:lang w:val="en-GB" w:eastAsia="en-GB"/>
    </w:rPr>
  </w:style>
  <w:style w:type="paragraph" w:customStyle="1" w:styleId="6598CBA97AD74AA0BE6E8E11493308A5">
    <w:name w:val="6598CBA97AD74AA0BE6E8E11493308A5"/>
    <w:rsid w:val="00101AF5"/>
    <w:rPr>
      <w:lang w:val="en-GB" w:eastAsia="en-GB"/>
    </w:rPr>
  </w:style>
  <w:style w:type="paragraph" w:customStyle="1" w:styleId="A2273A240D6543208B6E3A234A55D487">
    <w:name w:val="A2273A240D6543208B6E3A234A55D487"/>
    <w:rsid w:val="00101AF5"/>
    <w:rPr>
      <w:lang w:val="en-GB" w:eastAsia="en-GB"/>
    </w:rPr>
  </w:style>
  <w:style w:type="paragraph" w:customStyle="1" w:styleId="FB382632811247C2A23B3190E393FB7C">
    <w:name w:val="FB382632811247C2A23B3190E393FB7C"/>
    <w:rsid w:val="00101AF5"/>
    <w:rPr>
      <w:lang w:val="en-GB" w:eastAsia="en-GB"/>
    </w:rPr>
  </w:style>
  <w:style w:type="paragraph" w:customStyle="1" w:styleId="93D7C715804048178B3D5A339F5C8A30">
    <w:name w:val="93D7C715804048178B3D5A339F5C8A30"/>
    <w:rsid w:val="00101AF5"/>
    <w:rPr>
      <w:lang w:val="en-GB" w:eastAsia="en-GB"/>
    </w:rPr>
  </w:style>
  <w:style w:type="paragraph" w:customStyle="1" w:styleId="756DFFA7B7E6475CABB866B116609F82">
    <w:name w:val="756DFFA7B7E6475CABB866B116609F82"/>
    <w:rsid w:val="00101AF5"/>
    <w:rPr>
      <w:lang w:val="en-GB" w:eastAsia="en-GB"/>
    </w:rPr>
  </w:style>
  <w:style w:type="paragraph" w:customStyle="1" w:styleId="B7AD08A83D2F48D6BF15DFB4016E4898">
    <w:name w:val="B7AD08A83D2F48D6BF15DFB4016E4898"/>
    <w:rsid w:val="00101AF5"/>
    <w:rPr>
      <w:lang w:val="en-GB" w:eastAsia="en-GB"/>
    </w:rPr>
  </w:style>
  <w:style w:type="paragraph" w:customStyle="1" w:styleId="7BB80FC5392B42ED819FD000C83A38EF">
    <w:name w:val="7BB80FC5392B42ED819FD000C83A38EF"/>
    <w:rsid w:val="00101AF5"/>
    <w:rPr>
      <w:lang w:val="en-GB" w:eastAsia="en-GB"/>
    </w:rPr>
  </w:style>
  <w:style w:type="paragraph" w:customStyle="1" w:styleId="2549034485B24E71881568B10D75A91B">
    <w:name w:val="2549034485B24E71881568B10D75A91B"/>
    <w:rsid w:val="00101AF5"/>
    <w:rPr>
      <w:lang w:val="en-GB" w:eastAsia="en-GB"/>
    </w:rPr>
  </w:style>
  <w:style w:type="paragraph" w:customStyle="1" w:styleId="BDD6F05D80C84EA085E2574A23287D40">
    <w:name w:val="BDD6F05D80C84EA085E2574A23287D40"/>
    <w:rsid w:val="00101AF5"/>
    <w:rPr>
      <w:lang w:val="en-GB" w:eastAsia="en-GB"/>
    </w:rPr>
  </w:style>
  <w:style w:type="paragraph" w:customStyle="1" w:styleId="F89A72D802E048B6BEF1E96A86C8D558">
    <w:name w:val="F89A72D802E048B6BEF1E96A86C8D558"/>
    <w:rsid w:val="00101AF5"/>
    <w:rPr>
      <w:lang w:val="en-GB" w:eastAsia="en-GB"/>
    </w:rPr>
  </w:style>
  <w:style w:type="paragraph" w:customStyle="1" w:styleId="4331A2E47774400A922C3B58C196692E">
    <w:name w:val="4331A2E47774400A922C3B58C196692E"/>
    <w:rsid w:val="00101AF5"/>
    <w:rPr>
      <w:lang w:val="en-GB" w:eastAsia="en-GB"/>
    </w:rPr>
  </w:style>
  <w:style w:type="paragraph" w:customStyle="1" w:styleId="AD479561A2144EBB88B30F1BAFD440BC">
    <w:name w:val="AD479561A2144EBB88B30F1BAFD440BC"/>
    <w:rsid w:val="00101AF5"/>
    <w:rPr>
      <w:lang w:val="en-GB" w:eastAsia="en-GB"/>
    </w:rPr>
  </w:style>
  <w:style w:type="paragraph" w:customStyle="1" w:styleId="D7E9719C019A45C28DC469CA769B1AFA">
    <w:name w:val="D7E9719C019A45C28DC469CA769B1AFA"/>
    <w:rsid w:val="00101AF5"/>
    <w:rPr>
      <w:lang w:val="en-GB" w:eastAsia="en-GB"/>
    </w:rPr>
  </w:style>
  <w:style w:type="paragraph" w:customStyle="1" w:styleId="A2DECFEE422549A798CF40DE88A980B8">
    <w:name w:val="A2DECFEE422549A798CF40DE88A980B8"/>
    <w:rsid w:val="00101AF5"/>
    <w:rPr>
      <w:lang w:val="en-GB" w:eastAsia="en-GB"/>
    </w:rPr>
  </w:style>
  <w:style w:type="paragraph" w:customStyle="1" w:styleId="32128D2B8DC3488B960509A4984FD209">
    <w:name w:val="32128D2B8DC3488B960509A4984FD209"/>
    <w:rsid w:val="00101AF5"/>
    <w:rPr>
      <w:lang w:val="en-GB" w:eastAsia="en-GB"/>
    </w:rPr>
  </w:style>
  <w:style w:type="paragraph" w:customStyle="1" w:styleId="ED799D40F426479689C2DC61BBC8FF0F">
    <w:name w:val="ED799D40F426479689C2DC61BBC8FF0F"/>
    <w:rsid w:val="00101AF5"/>
    <w:rPr>
      <w:lang w:val="en-GB" w:eastAsia="en-GB"/>
    </w:rPr>
  </w:style>
  <w:style w:type="paragraph" w:customStyle="1" w:styleId="CD4CF61B03A5459082AF24C60CB7B789">
    <w:name w:val="CD4CF61B03A5459082AF24C60CB7B789"/>
    <w:rsid w:val="00101AF5"/>
    <w:rPr>
      <w:lang w:val="en-GB" w:eastAsia="en-GB"/>
    </w:rPr>
  </w:style>
  <w:style w:type="paragraph" w:customStyle="1" w:styleId="1677270E832544E29B874E46EACB6FC2">
    <w:name w:val="1677270E832544E29B874E46EACB6FC2"/>
    <w:rsid w:val="00101AF5"/>
    <w:rPr>
      <w:lang w:val="en-GB" w:eastAsia="en-GB"/>
    </w:rPr>
  </w:style>
  <w:style w:type="paragraph" w:customStyle="1" w:styleId="FF12CF0F29624B46BA28ABA6C9227877">
    <w:name w:val="FF12CF0F29624B46BA28ABA6C9227877"/>
    <w:rsid w:val="00101AF5"/>
    <w:rPr>
      <w:lang w:val="en-GB" w:eastAsia="en-GB"/>
    </w:rPr>
  </w:style>
  <w:style w:type="paragraph" w:customStyle="1" w:styleId="C39C01B8A2DD4C1DBDCB2016FF91FF84">
    <w:name w:val="C39C01B8A2DD4C1DBDCB2016FF91FF84"/>
    <w:rsid w:val="00101AF5"/>
    <w:rPr>
      <w:lang w:val="en-GB" w:eastAsia="en-GB"/>
    </w:rPr>
  </w:style>
  <w:style w:type="paragraph" w:customStyle="1" w:styleId="B63588C79D53433C8F0578F5D5C9359A">
    <w:name w:val="B63588C79D53433C8F0578F5D5C9359A"/>
    <w:rsid w:val="00101AF5"/>
    <w:rPr>
      <w:lang w:val="en-GB" w:eastAsia="en-GB"/>
    </w:rPr>
  </w:style>
  <w:style w:type="paragraph" w:customStyle="1" w:styleId="C48C3207A8634CBEA2BCFE6DC582AEDB">
    <w:name w:val="C48C3207A8634CBEA2BCFE6DC582AEDB"/>
    <w:rsid w:val="00101AF5"/>
    <w:rPr>
      <w:lang w:val="en-GB" w:eastAsia="en-GB"/>
    </w:rPr>
  </w:style>
  <w:style w:type="paragraph" w:customStyle="1" w:styleId="EE10F161398F476C8CD94D53EA5F93E1">
    <w:name w:val="EE10F161398F476C8CD94D53EA5F93E1"/>
    <w:rsid w:val="00101AF5"/>
    <w:rPr>
      <w:lang w:val="en-GB" w:eastAsia="en-GB"/>
    </w:rPr>
  </w:style>
  <w:style w:type="paragraph" w:customStyle="1" w:styleId="D90E3A33EC834E5CAF2967543DC3B415">
    <w:name w:val="D90E3A33EC834E5CAF2967543DC3B415"/>
    <w:rsid w:val="00101AF5"/>
    <w:rPr>
      <w:lang w:val="en-GB" w:eastAsia="en-GB"/>
    </w:rPr>
  </w:style>
  <w:style w:type="paragraph" w:customStyle="1" w:styleId="677744E8C42E4832AABF7B792202258B">
    <w:name w:val="677744E8C42E4832AABF7B792202258B"/>
    <w:rsid w:val="00101AF5"/>
    <w:rPr>
      <w:lang w:val="en-GB" w:eastAsia="en-GB"/>
    </w:rPr>
  </w:style>
  <w:style w:type="paragraph" w:customStyle="1" w:styleId="C5C913951A3448308D1EF65A4E1639B7">
    <w:name w:val="C5C913951A3448308D1EF65A4E1639B7"/>
    <w:rsid w:val="00101AF5"/>
    <w:rPr>
      <w:lang w:val="en-GB" w:eastAsia="en-GB"/>
    </w:rPr>
  </w:style>
  <w:style w:type="paragraph" w:customStyle="1" w:styleId="461FC8AE3E9142FAB61D9AC919B0697D">
    <w:name w:val="461FC8AE3E9142FAB61D9AC919B0697D"/>
    <w:rsid w:val="00101AF5"/>
    <w:rPr>
      <w:lang w:val="en-GB" w:eastAsia="en-GB"/>
    </w:rPr>
  </w:style>
  <w:style w:type="paragraph" w:customStyle="1" w:styleId="17562E5F727E451DA8FED017FD3A74E8">
    <w:name w:val="17562E5F727E451DA8FED017FD3A74E8"/>
    <w:rsid w:val="00101AF5"/>
    <w:rPr>
      <w:lang w:val="en-GB" w:eastAsia="en-GB"/>
    </w:rPr>
  </w:style>
  <w:style w:type="paragraph" w:customStyle="1" w:styleId="99C5A676DF2648EE9D2B08AF713BB586">
    <w:name w:val="99C5A676DF2648EE9D2B08AF713BB586"/>
    <w:rsid w:val="00101AF5"/>
    <w:rPr>
      <w:lang w:val="en-GB" w:eastAsia="en-GB"/>
    </w:rPr>
  </w:style>
  <w:style w:type="paragraph" w:customStyle="1" w:styleId="98A0D1A633FA483EB39746234E41CF9C">
    <w:name w:val="98A0D1A633FA483EB39746234E41CF9C"/>
    <w:rsid w:val="00101AF5"/>
    <w:rPr>
      <w:lang w:val="en-GB" w:eastAsia="en-GB"/>
    </w:rPr>
  </w:style>
  <w:style w:type="paragraph" w:customStyle="1" w:styleId="238E85E2482D4DAB9BFECD02A0C4F5C8">
    <w:name w:val="238E85E2482D4DAB9BFECD02A0C4F5C8"/>
    <w:rsid w:val="00101AF5"/>
    <w:rPr>
      <w:lang w:val="en-GB" w:eastAsia="en-GB"/>
    </w:rPr>
  </w:style>
  <w:style w:type="paragraph" w:customStyle="1" w:styleId="13E7D07E655F47EBB2273E4F944980AB">
    <w:name w:val="13E7D07E655F47EBB2273E4F944980AB"/>
    <w:rsid w:val="00101AF5"/>
    <w:rPr>
      <w:lang w:val="en-GB" w:eastAsia="en-GB"/>
    </w:rPr>
  </w:style>
  <w:style w:type="paragraph" w:customStyle="1" w:styleId="383A823BE6874F51A919EBAA6C81ED41">
    <w:name w:val="383A823BE6874F51A919EBAA6C81ED41"/>
    <w:rsid w:val="00101AF5"/>
    <w:rPr>
      <w:lang w:val="en-GB" w:eastAsia="en-GB"/>
    </w:rPr>
  </w:style>
  <w:style w:type="paragraph" w:customStyle="1" w:styleId="36D3BF08A55C424998EC4C0F78DA00A4">
    <w:name w:val="36D3BF08A55C424998EC4C0F78DA00A4"/>
    <w:rsid w:val="00101AF5"/>
    <w:rPr>
      <w:lang w:val="en-GB" w:eastAsia="en-GB"/>
    </w:rPr>
  </w:style>
  <w:style w:type="paragraph" w:customStyle="1" w:styleId="25241B0B07AD47A8A8AAC9F4192C0967">
    <w:name w:val="25241B0B07AD47A8A8AAC9F4192C0967"/>
    <w:rsid w:val="00101AF5"/>
    <w:rPr>
      <w:lang w:val="en-GB" w:eastAsia="en-GB"/>
    </w:rPr>
  </w:style>
  <w:style w:type="paragraph" w:customStyle="1" w:styleId="8C2383B014244B93B5435D43BD84395E">
    <w:name w:val="8C2383B014244B93B5435D43BD84395E"/>
    <w:rsid w:val="00101AF5"/>
    <w:rPr>
      <w:lang w:val="en-GB" w:eastAsia="en-GB"/>
    </w:rPr>
  </w:style>
  <w:style w:type="paragraph" w:customStyle="1" w:styleId="D2AF368E4FC043BEACC1DD93370614D3">
    <w:name w:val="D2AF368E4FC043BEACC1DD93370614D3"/>
    <w:rsid w:val="00101AF5"/>
    <w:rPr>
      <w:lang w:val="en-GB" w:eastAsia="en-GB"/>
    </w:rPr>
  </w:style>
  <w:style w:type="paragraph" w:customStyle="1" w:styleId="67708ED5B5B647E0A735C761C07C22EE">
    <w:name w:val="67708ED5B5B647E0A735C761C07C22EE"/>
    <w:rsid w:val="00101AF5"/>
    <w:rPr>
      <w:lang w:val="en-GB" w:eastAsia="en-GB"/>
    </w:rPr>
  </w:style>
  <w:style w:type="paragraph" w:customStyle="1" w:styleId="18817F1A020E4D40AE3679ADA8644B07">
    <w:name w:val="18817F1A020E4D40AE3679ADA8644B07"/>
    <w:rsid w:val="00101AF5"/>
    <w:rPr>
      <w:lang w:val="en-GB" w:eastAsia="en-GB"/>
    </w:rPr>
  </w:style>
  <w:style w:type="paragraph" w:customStyle="1" w:styleId="C435B152401C4A6E98F5B74FDBF6E008">
    <w:name w:val="C435B152401C4A6E98F5B74FDBF6E008"/>
    <w:rsid w:val="00101AF5"/>
    <w:rPr>
      <w:lang w:val="en-GB" w:eastAsia="en-GB"/>
    </w:rPr>
  </w:style>
  <w:style w:type="paragraph" w:customStyle="1" w:styleId="92232C30910E420D977BCE50F78D0F80">
    <w:name w:val="92232C30910E420D977BCE50F78D0F80"/>
    <w:rsid w:val="00101AF5"/>
    <w:rPr>
      <w:lang w:val="en-GB" w:eastAsia="en-GB"/>
    </w:rPr>
  </w:style>
  <w:style w:type="paragraph" w:customStyle="1" w:styleId="9EEA27BA565D4D77B65690CB74F38C0C">
    <w:name w:val="9EEA27BA565D4D77B65690CB74F38C0C"/>
    <w:rsid w:val="00101AF5"/>
    <w:rPr>
      <w:lang w:val="en-GB" w:eastAsia="en-GB"/>
    </w:rPr>
  </w:style>
  <w:style w:type="paragraph" w:customStyle="1" w:styleId="9477E4E351544141ADA245DE13935612">
    <w:name w:val="9477E4E351544141ADA245DE13935612"/>
    <w:rsid w:val="00101AF5"/>
    <w:rPr>
      <w:lang w:val="en-GB" w:eastAsia="en-GB"/>
    </w:rPr>
  </w:style>
  <w:style w:type="paragraph" w:customStyle="1" w:styleId="8028D51498A44B4F80C4C0C489DCE689">
    <w:name w:val="8028D51498A44B4F80C4C0C489DCE689"/>
    <w:rsid w:val="00101AF5"/>
    <w:rPr>
      <w:lang w:val="en-GB" w:eastAsia="en-GB"/>
    </w:rPr>
  </w:style>
  <w:style w:type="paragraph" w:customStyle="1" w:styleId="25F842B83FE745209F36B0F4354DB30F">
    <w:name w:val="25F842B83FE745209F36B0F4354DB30F"/>
    <w:rsid w:val="00101AF5"/>
    <w:rPr>
      <w:lang w:val="en-GB" w:eastAsia="en-GB"/>
    </w:rPr>
  </w:style>
  <w:style w:type="paragraph" w:customStyle="1" w:styleId="2DA9A15CE4E8490685EF09580FC28835">
    <w:name w:val="2DA9A15CE4E8490685EF09580FC28835"/>
    <w:rsid w:val="00101AF5"/>
    <w:rPr>
      <w:lang w:val="en-GB" w:eastAsia="en-GB"/>
    </w:rPr>
  </w:style>
  <w:style w:type="paragraph" w:customStyle="1" w:styleId="BFE639C99EF14484BC43C88994897A9B">
    <w:name w:val="BFE639C99EF14484BC43C88994897A9B"/>
    <w:rsid w:val="00101AF5"/>
    <w:rPr>
      <w:lang w:val="en-GB" w:eastAsia="en-GB"/>
    </w:rPr>
  </w:style>
  <w:style w:type="paragraph" w:customStyle="1" w:styleId="7C484D2C74D443AB954AE20A3DCEC087">
    <w:name w:val="7C484D2C74D443AB954AE20A3DCEC087"/>
    <w:rsid w:val="00101AF5"/>
    <w:rPr>
      <w:lang w:val="en-GB" w:eastAsia="en-GB"/>
    </w:rPr>
  </w:style>
  <w:style w:type="paragraph" w:customStyle="1" w:styleId="214065908C18430FB0D1890796125809">
    <w:name w:val="214065908C18430FB0D1890796125809"/>
    <w:rsid w:val="00101AF5"/>
    <w:rPr>
      <w:lang w:val="en-GB" w:eastAsia="en-GB"/>
    </w:rPr>
  </w:style>
  <w:style w:type="paragraph" w:customStyle="1" w:styleId="636BC7860CB344799764298F88F0A442">
    <w:name w:val="636BC7860CB344799764298F88F0A442"/>
    <w:rsid w:val="00101AF5"/>
    <w:rPr>
      <w:lang w:val="en-GB" w:eastAsia="en-GB"/>
    </w:rPr>
  </w:style>
  <w:style w:type="paragraph" w:customStyle="1" w:styleId="8EE0B9739CF04CC68A043F60B1B870D3">
    <w:name w:val="8EE0B9739CF04CC68A043F60B1B870D3"/>
    <w:rsid w:val="00101AF5"/>
    <w:rPr>
      <w:lang w:val="en-GB" w:eastAsia="en-GB"/>
    </w:rPr>
  </w:style>
  <w:style w:type="paragraph" w:customStyle="1" w:styleId="D82E30CDE28949C4B6FE5043C3E2F2D1">
    <w:name w:val="D82E30CDE28949C4B6FE5043C3E2F2D1"/>
    <w:rsid w:val="00101AF5"/>
    <w:rPr>
      <w:lang w:val="en-GB" w:eastAsia="en-GB"/>
    </w:rPr>
  </w:style>
  <w:style w:type="paragraph" w:customStyle="1" w:styleId="B21DED4CF5DB4094AF4ED72DC1E48EB8">
    <w:name w:val="B21DED4CF5DB4094AF4ED72DC1E48EB8"/>
    <w:rsid w:val="00101AF5"/>
    <w:rPr>
      <w:lang w:val="en-GB" w:eastAsia="en-GB"/>
    </w:rPr>
  </w:style>
  <w:style w:type="paragraph" w:customStyle="1" w:styleId="827F43E11C5F4F148A7AD5E5D35EFE8B">
    <w:name w:val="827F43E11C5F4F148A7AD5E5D35EFE8B"/>
    <w:rsid w:val="00101AF5"/>
    <w:rPr>
      <w:lang w:val="en-GB" w:eastAsia="en-GB"/>
    </w:rPr>
  </w:style>
  <w:style w:type="paragraph" w:customStyle="1" w:styleId="4FC50CF3D5504C5FAE1969EBBFC6736B">
    <w:name w:val="4FC50CF3D5504C5FAE1969EBBFC6736B"/>
    <w:rsid w:val="00101AF5"/>
    <w:rPr>
      <w:lang w:val="en-GB" w:eastAsia="en-GB"/>
    </w:rPr>
  </w:style>
  <w:style w:type="paragraph" w:customStyle="1" w:styleId="A61AA3B76C5849FBA0929B65B258036E">
    <w:name w:val="A61AA3B76C5849FBA0929B65B258036E"/>
    <w:rsid w:val="00101AF5"/>
    <w:rPr>
      <w:lang w:val="en-GB" w:eastAsia="en-GB"/>
    </w:rPr>
  </w:style>
  <w:style w:type="paragraph" w:customStyle="1" w:styleId="5CD306DA0F24440D8F484F67BCC4834A">
    <w:name w:val="5CD306DA0F24440D8F484F67BCC4834A"/>
    <w:rsid w:val="00101AF5"/>
    <w:rPr>
      <w:lang w:val="en-GB" w:eastAsia="en-GB"/>
    </w:rPr>
  </w:style>
  <w:style w:type="paragraph" w:customStyle="1" w:styleId="2B202D0106264F97A81089C75F8144E2">
    <w:name w:val="2B202D0106264F97A81089C75F8144E2"/>
    <w:rsid w:val="00101AF5"/>
    <w:rPr>
      <w:lang w:val="en-GB" w:eastAsia="en-GB"/>
    </w:rPr>
  </w:style>
  <w:style w:type="paragraph" w:customStyle="1" w:styleId="B309D81D0C474798900FC6D1571B9C18">
    <w:name w:val="B309D81D0C474798900FC6D1571B9C18"/>
    <w:rsid w:val="00101AF5"/>
    <w:rPr>
      <w:lang w:val="en-GB" w:eastAsia="en-GB"/>
    </w:rPr>
  </w:style>
  <w:style w:type="paragraph" w:customStyle="1" w:styleId="37EF474AF74A4549B3FDE54E04F6D85C">
    <w:name w:val="37EF474AF74A4549B3FDE54E04F6D85C"/>
    <w:rsid w:val="00101AF5"/>
    <w:rPr>
      <w:lang w:val="en-GB" w:eastAsia="en-GB"/>
    </w:rPr>
  </w:style>
  <w:style w:type="paragraph" w:customStyle="1" w:styleId="987EE51E4CC348BA8F17CCEB10DE5933">
    <w:name w:val="987EE51E4CC348BA8F17CCEB10DE5933"/>
    <w:rsid w:val="00101AF5"/>
    <w:rPr>
      <w:lang w:val="en-GB" w:eastAsia="en-GB"/>
    </w:rPr>
  </w:style>
  <w:style w:type="paragraph" w:customStyle="1" w:styleId="6D67EF2614454784BDE5800B3FBACAF3">
    <w:name w:val="6D67EF2614454784BDE5800B3FBACAF3"/>
    <w:rsid w:val="00101AF5"/>
    <w:rPr>
      <w:lang w:val="en-GB" w:eastAsia="en-GB"/>
    </w:rPr>
  </w:style>
  <w:style w:type="paragraph" w:customStyle="1" w:styleId="F35F58E7ACF54DE2BB003894165FBFC5">
    <w:name w:val="F35F58E7ACF54DE2BB003894165FBFC5"/>
    <w:rsid w:val="00101AF5"/>
    <w:rPr>
      <w:lang w:val="en-GB" w:eastAsia="en-GB"/>
    </w:rPr>
  </w:style>
  <w:style w:type="paragraph" w:customStyle="1" w:styleId="2D10DEF005704447B91181AEB6B4E038">
    <w:name w:val="2D10DEF005704447B91181AEB6B4E038"/>
    <w:rsid w:val="00101AF5"/>
    <w:rPr>
      <w:lang w:val="en-GB" w:eastAsia="en-GB"/>
    </w:rPr>
  </w:style>
  <w:style w:type="paragraph" w:customStyle="1" w:styleId="29EBB9D01BE942A8B66107C5224AEA16">
    <w:name w:val="29EBB9D01BE942A8B66107C5224AEA16"/>
    <w:rsid w:val="00101AF5"/>
    <w:rPr>
      <w:lang w:val="en-GB" w:eastAsia="en-GB"/>
    </w:rPr>
  </w:style>
  <w:style w:type="paragraph" w:customStyle="1" w:styleId="691993675A984028808C3923CB73434A">
    <w:name w:val="691993675A984028808C3923CB73434A"/>
    <w:rsid w:val="00101AF5"/>
    <w:rPr>
      <w:lang w:val="en-GB" w:eastAsia="en-GB"/>
    </w:rPr>
  </w:style>
  <w:style w:type="paragraph" w:customStyle="1" w:styleId="D233CE6C474842F0AED1658157C51362">
    <w:name w:val="D233CE6C474842F0AED1658157C51362"/>
    <w:rsid w:val="00101AF5"/>
    <w:rPr>
      <w:lang w:val="en-GB" w:eastAsia="en-GB"/>
    </w:rPr>
  </w:style>
  <w:style w:type="paragraph" w:customStyle="1" w:styleId="AEAC367FA29B4CC7AA04A1593BC497E9">
    <w:name w:val="AEAC367FA29B4CC7AA04A1593BC497E9"/>
    <w:rsid w:val="00101AF5"/>
    <w:rPr>
      <w:lang w:val="en-GB" w:eastAsia="en-GB"/>
    </w:rPr>
  </w:style>
  <w:style w:type="paragraph" w:customStyle="1" w:styleId="E64DBE08AF9F4FB5986B2E54C9183099">
    <w:name w:val="E64DBE08AF9F4FB5986B2E54C9183099"/>
    <w:rsid w:val="00101AF5"/>
    <w:rPr>
      <w:lang w:val="en-GB" w:eastAsia="en-GB"/>
    </w:rPr>
  </w:style>
  <w:style w:type="paragraph" w:customStyle="1" w:styleId="C3652E3A86F242A5B743D771CBC557F3">
    <w:name w:val="C3652E3A86F242A5B743D771CBC557F3"/>
    <w:rsid w:val="00101AF5"/>
    <w:rPr>
      <w:lang w:val="en-GB" w:eastAsia="en-GB"/>
    </w:rPr>
  </w:style>
  <w:style w:type="paragraph" w:customStyle="1" w:styleId="FC477769FE07454A900E8B045EB51DB1">
    <w:name w:val="FC477769FE07454A900E8B045EB51DB1"/>
    <w:rsid w:val="00101AF5"/>
    <w:rPr>
      <w:lang w:val="en-GB" w:eastAsia="en-GB"/>
    </w:rPr>
  </w:style>
  <w:style w:type="paragraph" w:customStyle="1" w:styleId="CDB5ECD92CC04BCC9B103E46061A7687">
    <w:name w:val="CDB5ECD92CC04BCC9B103E46061A7687"/>
    <w:rsid w:val="00101AF5"/>
    <w:rPr>
      <w:lang w:val="en-GB" w:eastAsia="en-GB"/>
    </w:rPr>
  </w:style>
  <w:style w:type="paragraph" w:customStyle="1" w:styleId="2BFDD5A030E84202964A3D172969195B">
    <w:name w:val="2BFDD5A030E84202964A3D172969195B"/>
    <w:rsid w:val="00101AF5"/>
    <w:rPr>
      <w:lang w:val="en-GB" w:eastAsia="en-GB"/>
    </w:rPr>
  </w:style>
  <w:style w:type="paragraph" w:customStyle="1" w:styleId="2FD0C74FA284459BB8661D13526A01D3">
    <w:name w:val="2FD0C74FA284459BB8661D13526A01D3"/>
    <w:rsid w:val="00101AF5"/>
    <w:rPr>
      <w:lang w:val="en-GB" w:eastAsia="en-GB"/>
    </w:rPr>
  </w:style>
  <w:style w:type="paragraph" w:customStyle="1" w:styleId="0EB505513AD544089825D8053B61F887">
    <w:name w:val="0EB505513AD544089825D8053B61F887"/>
    <w:rsid w:val="00101AF5"/>
    <w:rPr>
      <w:lang w:val="en-GB" w:eastAsia="en-GB"/>
    </w:rPr>
  </w:style>
  <w:style w:type="paragraph" w:customStyle="1" w:styleId="2E7402ECCD074A8FAA4FC0883FE89602">
    <w:name w:val="2E7402ECCD074A8FAA4FC0883FE89602"/>
    <w:rsid w:val="00101AF5"/>
    <w:rPr>
      <w:lang w:val="en-GB" w:eastAsia="en-GB"/>
    </w:rPr>
  </w:style>
  <w:style w:type="paragraph" w:customStyle="1" w:styleId="706190EE081E4DDAB71F33D500F4D35A">
    <w:name w:val="706190EE081E4DDAB71F33D500F4D35A"/>
    <w:rsid w:val="00101AF5"/>
    <w:rPr>
      <w:lang w:val="en-GB" w:eastAsia="en-GB"/>
    </w:rPr>
  </w:style>
  <w:style w:type="paragraph" w:customStyle="1" w:styleId="F3095073764E4A37905399EFBF66EB4A">
    <w:name w:val="F3095073764E4A37905399EFBF66EB4A"/>
    <w:rsid w:val="00101AF5"/>
    <w:rPr>
      <w:lang w:val="en-GB" w:eastAsia="en-GB"/>
    </w:rPr>
  </w:style>
  <w:style w:type="paragraph" w:customStyle="1" w:styleId="60BB3E0EA8914AFDB69ECD6175278D32">
    <w:name w:val="60BB3E0EA8914AFDB69ECD6175278D32"/>
    <w:rsid w:val="00101AF5"/>
    <w:rPr>
      <w:lang w:val="en-GB" w:eastAsia="en-GB"/>
    </w:rPr>
  </w:style>
  <w:style w:type="paragraph" w:customStyle="1" w:styleId="32E40352FA494FA7997CCE24A10B68D2">
    <w:name w:val="32E40352FA494FA7997CCE24A10B68D2"/>
    <w:rsid w:val="00101AF5"/>
    <w:rPr>
      <w:lang w:val="en-GB" w:eastAsia="en-GB"/>
    </w:rPr>
  </w:style>
  <w:style w:type="paragraph" w:customStyle="1" w:styleId="95F154EE8BB1486781F3056BC3C2DC04">
    <w:name w:val="95F154EE8BB1486781F3056BC3C2DC04"/>
    <w:rsid w:val="00101AF5"/>
    <w:rPr>
      <w:lang w:val="en-GB" w:eastAsia="en-GB"/>
    </w:rPr>
  </w:style>
  <w:style w:type="paragraph" w:customStyle="1" w:styleId="CB34654F84D9408BBAA7D04C834D00F8">
    <w:name w:val="CB34654F84D9408BBAA7D04C834D00F8"/>
    <w:rsid w:val="00101AF5"/>
    <w:rPr>
      <w:lang w:val="en-GB" w:eastAsia="en-GB"/>
    </w:rPr>
  </w:style>
  <w:style w:type="paragraph" w:customStyle="1" w:styleId="6E36B6676C5A463585BA4814440E4362">
    <w:name w:val="6E36B6676C5A463585BA4814440E4362"/>
    <w:rsid w:val="00101AF5"/>
    <w:rPr>
      <w:lang w:val="en-GB" w:eastAsia="en-GB"/>
    </w:rPr>
  </w:style>
  <w:style w:type="paragraph" w:customStyle="1" w:styleId="6A7C39712FFD4421B02FD6BEB4748FFC">
    <w:name w:val="6A7C39712FFD4421B02FD6BEB4748FFC"/>
    <w:rsid w:val="00101AF5"/>
    <w:rPr>
      <w:lang w:val="en-GB" w:eastAsia="en-GB"/>
    </w:rPr>
  </w:style>
  <w:style w:type="paragraph" w:customStyle="1" w:styleId="322AA6976A054C2AAFE1DDA451725CB7">
    <w:name w:val="322AA6976A054C2AAFE1DDA451725CB7"/>
    <w:rsid w:val="00101AF5"/>
    <w:rPr>
      <w:lang w:val="en-GB" w:eastAsia="en-GB"/>
    </w:rPr>
  </w:style>
  <w:style w:type="paragraph" w:customStyle="1" w:styleId="EFF57848B5564BE6BB2E0532E3FCFF6B">
    <w:name w:val="EFF57848B5564BE6BB2E0532E3FCFF6B"/>
    <w:rsid w:val="00101AF5"/>
    <w:rPr>
      <w:lang w:val="en-GB" w:eastAsia="en-GB"/>
    </w:rPr>
  </w:style>
  <w:style w:type="paragraph" w:customStyle="1" w:styleId="ED5B037B7A49484BB328EDE139AD4C22">
    <w:name w:val="ED5B037B7A49484BB328EDE139AD4C22"/>
    <w:rsid w:val="00101AF5"/>
    <w:rPr>
      <w:lang w:val="en-GB" w:eastAsia="en-GB"/>
    </w:rPr>
  </w:style>
  <w:style w:type="paragraph" w:customStyle="1" w:styleId="E44287F322144ACF9C34F2B567F30369">
    <w:name w:val="E44287F322144ACF9C34F2B567F30369"/>
    <w:rsid w:val="00101AF5"/>
    <w:rPr>
      <w:lang w:val="en-GB" w:eastAsia="en-GB"/>
    </w:rPr>
  </w:style>
  <w:style w:type="paragraph" w:customStyle="1" w:styleId="9E8C9C07FABC49FAAF76309FCE3F577F">
    <w:name w:val="9E8C9C07FABC49FAAF76309FCE3F577F"/>
    <w:rsid w:val="00101AF5"/>
    <w:rPr>
      <w:lang w:val="en-GB" w:eastAsia="en-GB"/>
    </w:rPr>
  </w:style>
  <w:style w:type="paragraph" w:customStyle="1" w:styleId="61072E4D141D43019EC825DDAFDDA9ED">
    <w:name w:val="61072E4D141D43019EC825DDAFDDA9ED"/>
    <w:rsid w:val="00101AF5"/>
    <w:rPr>
      <w:lang w:val="en-GB" w:eastAsia="en-GB"/>
    </w:rPr>
  </w:style>
  <w:style w:type="paragraph" w:customStyle="1" w:styleId="FF08246106DF4A2A8272F2AA57CD64C5">
    <w:name w:val="FF08246106DF4A2A8272F2AA57CD64C5"/>
    <w:rsid w:val="00101AF5"/>
    <w:rPr>
      <w:lang w:val="en-GB" w:eastAsia="en-GB"/>
    </w:rPr>
  </w:style>
  <w:style w:type="paragraph" w:customStyle="1" w:styleId="F695786F9E8B4D7EBD8009325025EDFA">
    <w:name w:val="F695786F9E8B4D7EBD8009325025EDFA"/>
    <w:rsid w:val="00101AF5"/>
    <w:rPr>
      <w:lang w:val="en-GB" w:eastAsia="en-GB"/>
    </w:rPr>
  </w:style>
  <w:style w:type="paragraph" w:customStyle="1" w:styleId="CB75026CF0864E3E96948A97F53D4717">
    <w:name w:val="CB75026CF0864E3E96948A97F53D4717"/>
    <w:rsid w:val="00101AF5"/>
    <w:rPr>
      <w:lang w:val="en-GB" w:eastAsia="en-GB"/>
    </w:rPr>
  </w:style>
  <w:style w:type="paragraph" w:customStyle="1" w:styleId="124D2826DF374F99856509451FB4DA14">
    <w:name w:val="124D2826DF374F99856509451FB4DA14"/>
    <w:rsid w:val="00101AF5"/>
    <w:rPr>
      <w:lang w:val="en-GB" w:eastAsia="en-GB"/>
    </w:rPr>
  </w:style>
  <w:style w:type="paragraph" w:customStyle="1" w:styleId="8F31B7EC937040FBA7FE289C82C3DBA0">
    <w:name w:val="8F31B7EC937040FBA7FE289C82C3DBA0"/>
    <w:rsid w:val="00101AF5"/>
    <w:rPr>
      <w:lang w:val="en-GB" w:eastAsia="en-GB"/>
    </w:rPr>
  </w:style>
  <w:style w:type="paragraph" w:customStyle="1" w:styleId="67515601E2F7450AA4C084F9396C3E3E">
    <w:name w:val="67515601E2F7450AA4C084F9396C3E3E"/>
    <w:rsid w:val="00101AF5"/>
    <w:rPr>
      <w:lang w:val="en-GB" w:eastAsia="en-GB"/>
    </w:rPr>
  </w:style>
  <w:style w:type="paragraph" w:customStyle="1" w:styleId="7BCF766D25A04A44BD78366197E94D41">
    <w:name w:val="7BCF766D25A04A44BD78366197E94D41"/>
    <w:rsid w:val="00101AF5"/>
    <w:rPr>
      <w:lang w:val="en-GB" w:eastAsia="en-GB"/>
    </w:rPr>
  </w:style>
  <w:style w:type="paragraph" w:customStyle="1" w:styleId="F406B580ECF04416978E05C53CA48C86">
    <w:name w:val="F406B580ECF04416978E05C53CA48C86"/>
    <w:rsid w:val="00101AF5"/>
    <w:rPr>
      <w:lang w:val="en-GB" w:eastAsia="en-GB"/>
    </w:rPr>
  </w:style>
  <w:style w:type="paragraph" w:customStyle="1" w:styleId="F4D5387CCC7544F3852950A8826CEF37">
    <w:name w:val="F4D5387CCC7544F3852950A8826CEF37"/>
    <w:rsid w:val="00101AF5"/>
    <w:rPr>
      <w:lang w:val="en-GB" w:eastAsia="en-GB"/>
    </w:rPr>
  </w:style>
  <w:style w:type="paragraph" w:customStyle="1" w:styleId="AC0793FD226D4FF999F918F751BBC0E2">
    <w:name w:val="AC0793FD226D4FF999F918F751BBC0E2"/>
    <w:rsid w:val="00101AF5"/>
    <w:rPr>
      <w:lang w:val="en-GB" w:eastAsia="en-GB"/>
    </w:rPr>
  </w:style>
  <w:style w:type="paragraph" w:customStyle="1" w:styleId="58D2D02AA34B43D989BF5F9FE005F98C">
    <w:name w:val="58D2D02AA34B43D989BF5F9FE005F98C"/>
    <w:rsid w:val="00101AF5"/>
    <w:rPr>
      <w:lang w:val="en-GB" w:eastAsia="en-GB"/>
    </w:rPr>
  </w:style>
  <w:style w:type="paragraph" w:customStyle="1" w:styleId="38AC5D875A2F414F97D8440D8EEFF80D">
    <w:name w:val="38AC5D875A2F414F97D8440D8EEFF80D"/>
    <w:rsid w:val="00101AF5"/>
    <w:rPr>
      <w:lang w:val="en-GB" w:eastAsia="en-GB"/>
    </w:rPr>
  </w:style>
  <w:style w:type="paragraph" w:customStyle="1" w:styleId="4A1E27ED672D467CA0891DF081F59D7E">
    <w:name w:val="4A1E27ED672D467CA0891DF081F59D7E"/>
    <w:rsid w:val="00101AF5"/>
    <w:rPr>
      <w:lang w:val="en-GB" w:eastAsia="en-GB"/>
    </w:rPr>
  </w:style>
  <w:style w:type="paragraph" w:customStyle="1" w:styleId="2D336E4C85294726928EE7B82FFD7317">
    <w:name w:val="2D336E4C85294726928EE7B82FFD7317"/>
    <w:rsid w:val="00101AF5"/>
    <w:rPr>
      <w:lang w:val="en-GB" w:eastAsia="en-GB"/>
    </w:rPr>
  </w:style>
  <w:style w:type="paragraph" w:customStyle="1" w:styleId="657D9AD4DB794B5697D0D10C9442B702">
    <w:name w:val="657D9AD4DB794B5697D0D10C9442B702"/>
    <w:rsid w:val="00101AF5"/>
    <w:rPr>
      <w:lang w:val="en-GB" w:eastAsia="en-GB"/>
    </w:rPr>
  </w:style>
  <w:style w:type="paragraph" w:customStyle="1" w:styleId="8373F9DB47034500B09FE58EA8005B4D">
    <w:name w:val="8373F9DB47034500B09FE58EA8005B4D"/>
    <w:rsid w:val="00101AF5"/>
    <w:rPr>
      <w:lang w:val="en-GB" w:eastAsia="en-GB"/>
    </w:rPr>
  </w:style>
  <w:style w:type="paragraph" w:customStyle="1" w:styleId="AA96E11FDE914C8DB853B20D51EF3300">
    <w:name w:val="AA96E11FDE914C8DB853B20D51EF3300"/>
    <w:rsid w:val="00101AF5"/>
    <w:rPr>
      <w:lang w:val="en-GB" w:eastAsia="en-GB"/>
    </w:rPr>
  </w:style>
  <w:style w:type="paragraph" w:customStyle="1" w:styleId="47C5E6A2C2254F81B61CFD06855FD04E">
    <w:name w:val="47C5E6A2C2254F81B61CFD06855FD04E"/>
    <w:rsid w:val="00101AF5"/>
    <w:rPr>
      <w:lang w:val="en-GB" w:eastAsia="en-GB"/>
    </w:rPr>
  </w:style>
  <w:style w:type="paragraph" w:customStyle="1" w:styleId="ED9413888E8549E7B563AF450255F22B">
    <w:name w:val="ED9413888E8549E7B563AF450255F22B"/>
    <w:rsid w:val="00101AF5"/>
    <w:rPr>
      <w:lang w:val="en-GB" w:eastAsia="en-GB"/>
    </w:rPr>
  </w:style>
  <w:style w:type="paragraph" w:customStyle="1" w:styleId="7C45680436B14B50AB0097D7B39D7DEB">
    <w:name w:val="7C45680436B14B50AB0097D7B39D7DEB"/>
    <w:rsid w:val="00101AF5"/>
    <w:rPr>
      <w:lang w:val="en-GB" w:eastAsia="en-GB"/>
    </w:rPr>
  </w:style>
  <w:style w:type="paragraph" w:customStyle="1" w:styleId="DC59777C692B446BA18F0EF9815482A7">
    <w:name w:val="DC59777C692B446BA18F0EF9815482A7"/>
    <w:rsid w:val="00101AF5"/>
    <w:rPr>
      <w:lang w:val="en-GB" w:eastAsia="en-GB"/>
    </w:rPr>
  </w:style>
  <w:style w:type="paragraph" w:customStyle="1" w:styleId="AE81026272FC4872B2131293BD554D6C">
    <w:name w:val="AE81026272FC4872B2131293BD554D6C"/>
    <w:rsid w:val="00101AF5"/>
    <w:rPr>
      <w:lang w:val="en-GB" w:eastAsia="en-GB"/>
    </w:rPr>
  </w:style>
  <w:style w:type="paragraph" w:customStyle="1" w:styleId="77CC9A625DC7425491DD89BA96A3F0C6">
    <w:name w:val="77CC9A625DC7425491DD89BA96A3F0C6"/>
    <w:rsid w:val="00101AF5"/>
    <w:rPr>
      <w:lang w:val="en-GB" w:eastAsia="en-GB"/>
    </w:rPr>
  </w:style>
  <w:style w:type="paragraph" w:customStyle="1" w:styleId="41B342854DCF463DBB5CD60C93178D93">
    <w:name w:val="41B342854DCF463DBB5CD60C93178D93"/>
    <w:rsid w:val="00101AF5"/>
    <w:rPr>
      <w:lang w:val="en-GB" w:eastAsia="en-GB"/>
    </w:rPr>
  </w:style>
  <w:style w:type="paragraph" w:customStyle="1" w:styleId="65B988D2F63943F0990FB43B2882A9E6">
    <w:name w:val="65B988D2F63943F0990FB43B2882A9E6"/>
    <w:rsid w:val="00101AF5"/>
    <w:rPr>
      <w:lang w:val="en-GB" w:eastAsia="en-GB"/>
    </w:rPr>
  </w:style>
  <w:style w:type="paragraph" w:customStyle="1" w:styleId="A004CFB2338544D4B67F1680974F5258">
    <w:name w:val="A004CFB2338544D4B67F1680974F5258"/>
    <w:rsid w:val="00101AF5"/>
    <w:rPr>
      <w:lang w:val="en-GB" w:eastAsia="en-GB"/>
    </w:rPr>
  </w:style>
  <w:style w:type="paragraph" w:customStyle="1" w:styleId="09E1E2DDBC4249119EBAF4BF2DC8F241">
    <w:name w:val="09E1E2DDBC4249119EBAF4BF2DC8F241"/>
    <w:rsid w:val="00101AF5"/>
    <w:rPr>
      <w:lang w:val="en-GB" w:eastAsia="en-GB"/>
    </w:rPr>
  </w:style>
  <w:style w:type="paragraph" w:customStyle="1" w:styleId="E5E637FA8CEB4AA189FF011C1ED348EE">
    <w:name w:val="E5E637FA8CEB4AA189FF011C1ED348EE"/>
    <w:rsid w:val="00101AF5"/>
    <w:rPr>
      <w:lang w:val="en-GB" w:eastAsia="en-GB"/>
    </w:rPr>
  </w:style>
  <w:style w:type="paragraph" w:customStyle="1" w:styleId="8D8AD9BBB9F54D158B7FC4588FABCA4F">
    <w:name w:val="8D8AD9BBB9F54D158B7FC4588FABCA4F"/>
    <w:rsid w:val="00101AF5"/>
    <w:rPr>
      <w:lang w:val="en-GB" w:eastAsia="en-GB"/>
    </w:rPr>
  </w:style>
  <w:style w:type="paragraph" w:customStyle="1" w:styleId="B6E6D32E27FD4D88957CF7128E62A9C5">
    <w:name w:val="B6E6D32E27FD4D88957CF7128E62A9C5"/>
    <w:rsid w:val="00101AF5"/>
    <w:rPr>
      <w:lang w:val="en-GB" w:eastAsia="en-GB"/>
    </w:rPr>
  </w:style>
  <w:style w:type="paragraph" w:customStyle="1" w:styleId="422269020D9F4D5088B2F9357A46934F">
    <w:name w:val="422269020D9F4D5088B2F9357A46934F"/>
    <w:rsid w:val="00101AF5"/>
    <w:rPr>
      <w:lang w:val="en-GB" w:eastAsia="en-GB"/>
    </w:rPr>
  </w:style>
  <w:style w:type="paragraph" w:customStyle="1" w:styleId="E7504AE354FE449A9B200DAAA9851207">
    <w:name w:val="E7504AE354FE449A9B200DAAA9851207"/>
    <w:rsid w:val="00101AF5"/>
    <w:rPr>
      <w:lang w:val="en-GB" w:eastAsia="en-GB"/>
    </w:rPr>
  </w:style>
  <w:style w:type="paragraph" w:customStyle="1" w:styleId="1F24820F338E459BB50E89F2A8BD3BE0">
    <w:name w:val="1F24820F338E459BB50E89F2A8BD3BE0"/>
    <w:rsid w:val="00101AF5"/>
    <w:rPr>
      <w:lang w:val="en-GB" w:eastAsia="en-GB"/>
    </w:rPr>
  </w:style>
  <w:style w:type="paragraph" w:customStyle="1" w:styleId="9C46DA175B584AD380DC2D8561F58D44">
    <w:name w:val="9C46DA175B584AD380DC2D8561F58D44"/>
    <w:rsid w:val="00101AF5"/>
    <w:rPr>
      <w:lang w:val="en-GB" w:eastAsia="en-GB"/>
    </w:rPr>
  </w:style>
  <w:style w:type="paragraph" w:customStyle="1" w:styleId="B197CCFE2F964D33A9760B71F612B240">
    <w:name w:val="B197CCFE2F964D33A9760B71F612B240"/>
    <w:rsid w:val="00101AF5"/>
    <w:rPr>
      <w:lang w:val="en-GB" w:eastAsia="en-GB"/>
    </w:rPr>
  </w:style>
  <w:style w:type="paragraph" w:customStyle="1" w:styleId="BA0ACCA7EF5D4728AEC66E5EDA1DFEAD">
    <w:name w:val="BA0ACCA7EF5D4728AEC66E5EDA1DFEAD"/>
    <w:rsid w:val="00101AF5"/>
    <w:rPr>
      <w:lang w:val="en-GB" w:eastAsia="en-GB"/>
    </w:rPr>
  </w:style>
  <w:style w:type="paragraph" w:customStyle="1" w:styleId="8D6DFFCB748B4278B8511A3083423A83">
    <w:name w:val="8D6DFFCB748B4278B8511A3083423A83"/>
    <w:rsid w:val="00101AF5"/>
    <w:rPr>
      <w:lang w:val="en-GB" w:eastAsia="en-GB"/>
    </w:rPr>
  </w:style>
  <w:style w:type="paragraph" w:customStyle="1" w:styleId="43BCA1CFBC774D0CA8C3EE537B9EC59F">
    <w:name w:val="43BCA1CFBC774D0CA8C3EE537B9EC59F"/>
    <w:rsid w:val="00101AF5"/>
    <w:rPr>
      <w:lang w:val="en-GB" w:eastAsia="en-GB"/>
    </w:rPr>
  </w:style>
  <w:style w:type="paragraph" w:customStyle="1" w:styleId="5CAA67181B4C4BCBB97D86FE0B50DD21">
    <w:name w:val="5CAA67181B4C4BCBB97D86FE0B50DD21"/>
    <w:rsid w:val="00101AF5"/>
    <w:rPr>
      <w:lang w:val="en-GB" w:eastAsia="en-GB"/>
    </w:rPr>
  </w:style>
  <w:style w:type="paragraph" w:customStyle="1" w:styleId="F70A84F5FAD4449483010D28D97FCDA7">
    <w:name w:val="F70A84F5FAD4449483010D28D97FCDA7"/>
    <w:rsid w:val="00101AF5"/>
    <w:rPr>
      <w:lang w:val="en-GB" w:eastAsia="en-GB"/>
    </w:rPr>
  </w:style>
  <w:style w:type="paragraph" w:customStyle="1" w:styleId="4EC9D19379AB402F8BFBA12B5170F471">
    <w:name w:val="4EC9D19379AB402F8BFBA12B5170F471"/>
    <w:rsid w:val="00101AF5"/>
    <w:rPr>
      <w:lang w:val="en-GB" w:eastAsia="en-GB"/>
    </w:rPr>
  </w:style>
  <w:style w:type="paragraph" w:customStyle="1" w:styleId="D9A405FCACE44BCDBDE7EE8E9C8E5A55">
    <w:name w:val="D9A405FCACE44BCDBDE7EE8E9C8E5A55"/>
    <w:rsid w:val="00101AF5"/>
    <w:rPr>
      <w:lang w:val="en-GB" w:eastAsia="en-GB"/>
    </w:rPr>
  </w:style>
  <w:style w:type="paragraph" w:customStyle="1" w:styleId="BEFE799885D14579AAFBB45D4CF94768">
    <w:name w:val="BEFE799885D14579AAFBB45D4CF94768"/>
    <w:rsid w:val="00101AF5"/>
    <w:rPr>
      <w:lang w:val="en-GB" w:eastAsia="en-GB"/>
    </w:rPr>
  </w:style>
  <w:style w:type="paragraph" w:customStyle="1" w:styleId="306BD4C2FC5949D0802475A239C5CD3A">
    <w:name w:val="306BD4C2FC5949D0802475A239C5CD3A"/>
    <w:rsid w:val="00101AF5"/>
    <w:rPr>
      <w:lang w:val="en-GB" w:eastAsia="en-GB"/>
    </w:rPr>
  </w:style>
  <w:style w:type="paragraph" w:customStyle="1" w:styleId="86153F8F94374922B01175428FEA299D">
    <w:name w:val="86153F8F94374922B01175428FEA299D"/>
    <w:rsid w:val="00101AF5"/>
    <w:rPr>
      <w:lang w:val="en-GB" w:eastAsia="en-GB"/>
    </w:rPr>
  </w:style>
  <w:style w:type="paragraph" w:customStyle="1" w:styleId="217DEDB865854346B51FDE966203AB33">
    <w:name w:val="217DEDB865854346B51FDE966203AB33"/>
    <w:rsid w:val="00101AF5"/>
    <w:rPr>
      <w:lang w:val="en-GB" w:eastAsia="en-GB"/>
    </w:rPr>
  </w:style>
  <w:style w:type="paragraph" w:customStyle="1" w:styleId="F52CFBFF7FE74F2DB9F1BB8BF7E5FD40">
    <w:name w:val="F52CFBFF7FE74F2DB9F1BB8BF7E5FD40"/>
    <w:rsid w:val="00101AF5"/>
    <w:rPr>
      <w:lang w:val="en-GB" w:eastAsia="en-GB"/>
    </w:rPr>
  </w:style>
  <w:style w:type="paragraph" w:customStyle="1" w:styleId="13FE35AF028240079768048B80F04C31">
    <w:name w:val="13FE35AF028240079768048B80F04C31"/>
    <w:rsid w:val="00101AF5"/>
    <w:rPr>
      <w:lang w:val="en-GB" w:eastAsia="en-GB"/>
    </w:rPr>
  </w:style>
  <w:style w:type="paragraph" w:customStyle="1" w:styleId="2D5F3F25542F47089B4C38DEEBA70091">
    <w:name w:val="2D5F3F25542F47089B4C38DEEBA70091"/>
    <w:rsid w:val="00101AF5"/>
    <w:rPr>
      <w:lang w:val="en-GB" w:eastAsia="en-GB"/>
    </w:rPr>
  </w:style>
  <w:style w:type="paragraph" w:customStyle="1" w:styleId="E445FF4EE72A40C68449EAF7DDF9F76B">
    <w:name w:val="E445FF4EE72A40C68449EAF7DDF9F76B"/>
    <w:rsid w:val="00101AF5"/>
    <w:rPr>
      <w:lang w:val="en-GB" w:eastAsia="en-GB"/>
    </w:rPr>
  </w:style>
  <w:style w:type="paragraph" w:customStyle="1" w:styleId="BA446B10B854411B85068FEA0FA84BAD">
    <w:name w:val="BA446B10B854411B85068FEA0FA84BAD"/>
    <w:rsid w:val="00101AF5"/>
    <w:rPr>
      <w:lang w:val="en-GB" w:eastAsia="en-GB"/>
    </w:rPr>
  </w:style>
  <w:style w:type="paragraph" w:customStyle="1" w:styleId="4EC18E3B65F446029726E836DEA5D2A1">
    <w:name w:val="4EC18E3B65F446029726E836DEA5D2A1"/>
    <w:rsid w:val="00101AF5"/>
    <w:rPr>
      <w:lang w:val="en-GB" w:eastAsia="en-GB"/>
    </w:rPr>
  </w:style>
  <w:style w:type="paragraph" w:customStyle="1" w:styleId="BBE9C903FD81401288C8ECE9BA57B541">
    <w:name w:val="BBE9C903FD81401288C8ECE9BA57B541"/>
    <w:rsid w:val="00101AF5"/>
    <w:rPr>
      <w:lang w:val="en-GB" w:eastAsia="en-GB"/>
    </w:rPr>
  </w:style>
  <w:style w:type="paragraph" w:customStyle="1" w:styleId="CB0A083276F7433BBDBF29231A6DE75F">
    <w:name w:val="CB0A083276F7433BBDBF29231A6DE75F"/>
    <w:rsid w:val="00101AF5"/>
    <w:rPr>
      <w:lang w:val="en-GB" w:eastAsia="en-GB"/>
    </w:rPr>
  </w:style>
  <w:style w:type="paragraph" w:customStyle="1" w:styleId="B841C76F8D164903A05452C73D351B4F">
    <w:name w:val="B841C76F8D164903A05452C73D351B4F"/>
    <w:rsid w:val="00101AF5"/>
    <w:rPr>
      <w:lang w:val="en-GB" w:eastAsia="en-GB"/>
    </w:rPr>
  </w:style>
  <w:style w:type="paragraph" w:customStyle="1" w:styleId="EB037C086F954178BDD93C0B4F0AC327">
    <w:name w:val="EB037C086F954178BDD93C0B4F0AC327"/>
    <w:rsid w:val="00101AF5"/>
    <w:rPr>
      <w:lang w:val="en-GB" w:eastAsia="en-GB"/>
    </w:rPr>
  </w:style>
  <w:style w:type="paragraph" w:customStyle="1" w:styleId="F674832DD9DC413CB4AD948224FEDA28">
    <w:name w:val="F674832DD9DC413CB4AD948224FEDA28"/>
    <w:rsid w:val="00101AF5"/>
    <w:rPr>
      <w:lang w:val="en-GB" w:eastAsia="en-GB"/>
    </w:rPr>
  </w:style>
  <w:style w:type="paragraph" w:customStyle="1" w:styleId="DA1E9D59A4414AC8BDC47DF3A84C9831">
    <w:name w:val="DA1E9D59A4414AC8BDC47DF3A84C9831"/>
    <w:rsid w:val="00101AF5"/>
    <w:rPr>
      <w:lang w:val="en-GB" w:eastAsia="en-GB"/>
    </w:rPr>
  </w:style>
  <w:style w:type="paragraph" w:customStyle="1" w:styleId="F5A3BBF712184B77B7225E5D858B92FD">
    <w:name w:val="F5A3BBF712184B77B7225E5D858B92FD"/>
    <w:rsid w:val="00101AF5"/>
    <w:rPr>
      <w:lang w:val="en-GB" w:eastAsia="en-GB"/>
    </w:rPr>
  </w:style>
  <w:style w:type="paragraph" w:customStyle="1" w:styleId="05314D3082D34C858F8C0D25022A2293">
    <w:name w:val="05314D3082D34C858F8C0D25022A2293"/>
    <w:rsid w:val="00101AF5"/>
    <w:rPr>
      <w:lang w:val="en-GB" w:eastAsia="en-GB"/>
    </w:rPr>
  </w:style>
  <w:style w:type="paragraph" w:customStyle="1" w:styleId="766C093B2C7E4FB88EB49F28EB654724">
    <w:name w:val="766C093B2C7E4FB88EB49F28EB654724"/>
    <w:rsid w:val="00101AF5"/>
    <w:rPr>
      <w:lang w:val="en-GB" w:eastAsia="en-GB"/>
    </w:rPr>
  </w:style>
  <w:style w:type="paragraph" w:customStyle="1" w:styleId="06E06307E278426D93B3A0042F334DEC">
    <w:name w:val="06E06307E278426D93B3A0042F334DEC"/>
    <w:rsid w:val="00101AF5"/>
    <w:rPr>
      <w:lang w:val="en-GB" w:eastAsia="en-GB"/>
    </w:rPr>
  </w:style>
  <w:style w:type="paragraph" w:customStyle="1" w:styleId="C1F2D68686B14590B36111AC6C7D970A">
    <w:name w:val="C1F2D68686B14590B36111AC6C7D970A"/>
    <w:rsid w:val="00101AF5"/>
    <w:rPr>
      <w:lang w:val="en-GB" w:eastAsia="en-GB"/>
    </w:rPr>
  </w:style>
  <w:style w:type="paragraph" w:customStyle="1" w:styleId="DBF3709CFEE6474C8C6990E2D856E0EF">
    <w:name w:val="DBF3709CFEE6474C8C6990E2D856E0EF"/>
    <w:rsid w:val="00101AF5"/>
    <w:rPr>
      <w:lang w:val="en-GB" w:eastAsia="en-GB"/>
    </w:rPr>
  </w:style>
  <w:style w:type="paragraph" w:customStyle="1" w:styleId="620A1FB2AAC64244B66B2B5F94879997">
    <w:name w:val="620A1FB2AAC64244B66B2B5F94879997"/>
    <w:rsid w:val="00101AF5"/>
    <w:rPr>
      <w:lang w:val="en-GB" w:eastAsia="en-GB"/>
    </w:rPr>
  </w:style>
  <w:style w:type="paragraph" w:customStyle="1" w:styleId="1784CE4D6387411BA287FDDBE6337863">
    <w:name w:val="1784CE4D6387411BA287FDDBE6337863"/>
    <w:rsid w:val="00101AF5"/>
    <w:rPr>
      <w:lang w:val="en-GB" w:eastAsia="en-GB"/>
    </w:rPr>
  </w:style>
  <w:style w:type="paragraph" w:customStyle="1" w:styleId="62CB01FA86DF43D1BD132F32C7D0F644">
    <w:name w:val="62CB01FA86DF43D1BD132F32C7D0F644"/>
    <w:rsid w:val="00101AF5"/>
    <w:rPr>
      <w:lang w:val="en-GB" w:eastAsia="en-GB"/>
    </w:rPr>
  </w:style>
  <w:style w:type="paragraph" w:customStyle="1" w:styleId="24CD806AD4E9417CA1D4738900B55E79">
    <w:name w:val="24CD806AD4E9417CA1D4738900B55E79"/>
    <w:rsid w:val="00101AF5"/>
    <w:rPr>
      <w:lang w:val="en-GB" w:eastAsia="en-GB"/>
    </w:rPr>
  </w:style>
  <w:style w:type="paragraph" w:customStyle="1" w:styleId="1BC4008EBDD14D0BA730EBB3BA429AE3">
    <w:name w:val="1BC4008EBDD14D0BA730EBB3BA429AE3"/>
    <w:rsid w:val="00101AF5"/>
    <w:rPr>
      <w:lang w:val="en-GB" w:eastAsia="en-GB"/>
    </w:rPr>
  </w:style>
  <w:style w:type="paragraph" w:customStyle="1" w:styleId="908FAACBEE604DD58B4FE04A9E7349CC">
    <w:name w:val="908FAACBEE604DD58B4FE04A9E7349CC"/>
    <w:rsid w:val="00101AF5"/>
    <w:rPr>
      <w:lang w:val="en-GB" w:eastAsia="en-GB"/>
    </w:rPr>
  </w:style>
  <w:style w:type="paragraph" w:customStyle="1" w:styleId="0D2EF43F86654C3EA9F8280AF20E3BB5">
    <w:name w:val="0D2EF43F86654C3EA9F8280AF20E3BB5"/>
    <w:rsid w:val="00101AF5"/>
    <w:rPr>
      <w:lang w:val="en-GB" w:eastAsia="en-GB"/>
    </w:rPr>
  </w:style>
  <w:style w:type="paragraph" w:customStyle="1" w:styleId="057C2EBE38E54E21A47959E89F936379">
    <w:name w:val="057C2EBE38E54E21A47959E89F936379"/>
    <w:rsid w:val="00101AF5"/>
    <w:rPr>
      <w:lang w:val="en-GB" w:eastAsia="en-GB"/>
    </w:rPr>
  </w:style>
  <w:style w:type="paragraph" w:customStyle="1" w:styleId="DF6666DB8C6C46B69EC3729CAD2ED9B9">
    <w:name w:val="DF6666DB8C6C46B69EC3729CAD2ED9B9"/>
    <w:rsid w:val="00101AF5"/>
    <w:rPr>
      <w:lang w:val="en-GB" w:eastAsia="en-GB"/>
    </w:rPr>
  </w:style>
  <w:style w:type="paragraph" w:customStyle="1" w:styleId="3792372FA24B4E21B6473C62364D79CD">
    <w:name w:val="3792372FA24B4E21B6473C62364D79CD"/>
    <w:rsid w:val="00101AF5"/>
    <w:rPr>
      <w:lang w:val="en-GB" w:eastAsia="en-GB"/>
    </w:rPr>
  </w:style>
  <w:style w:type="paragraph" w:customStyle="1" w:styleId="BDDFF014E84441A39E25DE2A30ADC4BA">
    <w:name w:val="BDDFF014E84441A39E25DE2A30ADC4BA"/>
    <w:rsid w:val="00101AF5"/>
    <w:rPr>
      <w:lang w:val="en-GB" w:eastAsia="en-GB"/>
    </w:rPr>
  </w:style>
  <w:style w:type="paragraph" w:customStyle="1" w:styleId="54C80CA1C13E4FE6A93BAE04EBD567F0">
    <w:name w:val="54C80CA1C13E4FE6A93BAE04EBD567F0"/>
    <w:rsid w:val="00101AF5"/>
    <w:rPr>
      <w:lang w:val="en-GB" w:eastAsia="en-GB"/>
    </w:rPr>
  </w:style>
  <w:style w:type="paragraph" w:customStyle="1" w:styleId="D280834D3EAF4ECE9DC5EF2E59BE4EB8">
    <w:name w:val="D280834D3EAF4ECE9DC5EF2E59BE4EB8"/>
    <w:rsid w:val="00101AF5"/>
    <w:rPr>
      <w:lang w:val="en-GB" w:eastAsia="en-GB"/>
    </w:rPr>
  </w:style>
  <w:style w:type="paragraph" w:customStyle="1" w:styleId="85F2B8A174784DFDB89AD839E17B529D">
    <w:name w:val="85F2B8A174784DFDB89AD839E17B529D"/>
    <w:rsid w:val="00101AF5"/>
    <w:rPr>
      <w:lang w:val="en-GB" w:eastAsia="en-GB"/>
    </w:rPr>
  </w:style>
  <w:style w:type="paragraph" w:customStyle="1" w:styleId="B9E4E9C2D4AE401E8594614957D0E826">
    <w:name w:val="B9E4E9C2D4AE401E8594614957D0E826"/>
    <w:rsid w:val="00101AF5"/>
    <w:rPr>
      <w:lang w:val="en-GB" w:eastAsia="en-GB"/>
    </w:rPr>
  </w:style>
  <w:style w:type="paragraph" w:customStyle="1" w:styleId="E82F156CDBF94B489964A9CC4F657156">
    <w:name w:val="E82F156CDBF94B489964A9CC4F657156"/>
    <w:rsid w:val="00101AF5"/>
    <w:rPr>
      <w:lang w:val="en-GB" w:eastAsia="en-GB"/>
    </w:rPr>
  </w:style>
  <w:style w:type="paragraph" w:customStyle="1" w:styleId="CBE12DEAEC9A431FA50542DAE2210A7D">
    <w:name w:val="CBE12DEAEC9A431FA50542DAE2210A7D"/>
    <w:rsid w:val="00101AF5"/>
    <w:rPr>
      <w:lang w:val="en-GB" w:eastAsia="en-GB"/>
    </w:rPr>
  </w:style>
  <w:style w:type="paragraph" w:customStyle="1" w:styleId="1813B387947A489C80438BF1E9C82892">
    <w:name w:val="1813B387947A489C80438BF1E9C82892"/>
    <w:rsid w:val="00101AF5"/>
    <w:rPr>
      <w:lang w:val="en-GB" w:eastAsia="en-GB"/>
    </w:rPr>
  </w:style>
  <w:style w:type="paragraph" w:customStyle="1" w:styleId="9B5648E00BAE405894EA7C5E2AA4883B">
    <w:name w:val="9B5648E00BAE405894EA7C5E2AA4883B"/>
    <w:rsid w:val="00101AF5"/>
    <w:rPr>
      <w:lang w:val="en-GB" w:eastAsia="en-GB"/>
    </w:rPr>
  </w:style>
  <w:style w:type="paragraph" w:customStyle="1" w:styleId="C58ACF457ABD4477A98E95C3FC9F8161">
    <w:name w:val="C58ACF457ABD4477A98E95C3FC9F8161"/>
    <w:rsid w:val="00101AF5"/>
    <w:rPr>
      <w:lang w:val="en-GB" w:eastAsia="en-GB"/>
    </w:rPr>
  </w:style>
  <w:style w:type="paragraph" w:customStyle="1" w:styleId="8EF199B96D1E43AB87685CC40518E9B3">
    <w:name w:val="8EF199B96D1E43AB87685CC40518E9B3"/>
    <w:rsid w:val="00101AF5"/>
    <w:rPr>
      <w:lang w:val="en-GB" w:eastAsia="en-GB"/>
    </w:rPr>
  </w:style>
  <w:style w:type="paragraph" w:customStyle="1" w:styleId="C95B35FF795A4C2B8A6E35769BEF5EF9">
    <w:name w:val="C95B35FF795A4C2B8A6E35769BEF5EF9"/>
    <w:rsid w:val="00101AF5"/>
    <w:rPr>
      <w:lang w:val="en-GB" w:eastAsia="en-GB"/>
    </w:rPr>
  </w:style>
  <w:style w:type="paragraph" w:customStyle="1" w:styleId="87013372118A4EBE984E6E3142EF3D78">
    <w:name w:val="87013372118A4EBE984E6E3142EF3D78"/>
    <w:rsid w:val="00101AF5"/>
    <w:rPr>
      <w:lang w:val="en-GB" w:eastAsia="en-GB"/>
    </w:rPr>
  </w:style>
  <w:style w:type="paragraph" w:customStyle="1" w:styleId="9DA686BE12424F6AB48224918D7E2CF7">
    <w:name w:val="9DA686BE12424F6AB48224918D7E2CF7"/>
    <w:rsid w:val="00101AF5"/>
    <w:rPr>
      <w:lang w:val="en-GB" w:eastAsia="en-GB"/>
    </w:rPr>
  </w:style>
  <w:style w:type="paragraph" w:customStyle="1" w:styleId="E07EF11D99EF4EBABFB7DC577CC1BDB0">
    <w:name w:val="E07EF11D99EF4EBABFB7DC577CC1BDB0"/>
    <w:rsid w:val="00101AF5"/>
    <w:rPr>
      <w:lang w:val="en-GB" w:eastAsia="en-GB"/>
    </w:rPr>
  </w:style>
  <w:style w:type="paragraph" w:customStyle="1" w:styleId="F4F20552E8174D5DA321DC532AFCE55C">
    <w:name w:val="F4F20552E8174D5DA321DC532AFCE55C"/>
    <w:rsid w:val="00101AF5"/>
    <w:rPr>
      <w:lang w:val="en-GB" w:eastAsia="en-GB"/>
    </w:rPr>
  </w:style>
  <w:style w:type="paragraph" w:customStyle="1" w:styleId="BF826897A6AC44A79452673A68EBB52E">
    <w:name w:val="BF826897A6AC44A79452673A68EBB52E"/>
    <w:rsid w:val="00101AF5"/>
    <w:rPr>
      <w:lang w:val="en-GB" w:eastAsia="en-GB"/>
    </w:rPr>
  </w:style>
  <w:style w:type="paragraph" w:customStyle="1" w:styleId="5C803167BDB540338D38B07793D3F8AC">
    <w:name w:val="5C803167BDB540338D38B07793D3F8AC"/>
    <w:rsid w:val="00101AF5"/>
    <w:rPr>
      <w:lang w:val="en-GB" w:eastAsia="en-GB"/>
    </w:rPr>
  </w:style>
  <w:style w:type="paragraph" w:customStyle="1" w:styleId="C7CEE911C1B647F8A6E26E3E225EC3F8">
    <w:name w:val="C7CEE911C1B647F8A6E26E3E225EC3F8"/>
    <w:rsid w:val="00101AF5"/>
    <w:rPr>
      <w:lang w:val="en-GB" w:eastAsia="en-GB"/>
    </w:rPr>
  </w:style>
  <w:style w:type="paragraph" w:customStyle="1" w:styleId="AF66F84AAD2640D0A5F3ACE795917FED">
    <w:name w:val="AF66F84AAD2640D0A5F3ACE795917FED"/>
    <w:rsid w:val="00101AF5"/>
    <w:rPr>
      <w:lang w:val="en-GB" w:eastAsia="en-GB"/>
    </w:rPr>
  </w:style>
  <w:style w:type="paragraph" w:customStyle="1" w:styleId="DC7C102035D942A1B244D2951771A3EA">
    <w:name w:val="DC7C102035D942A1B244D2951771A3EA"/>
    <w:rsid w:val="00101AF5"/>
    <w:rPr>
      <w:lang w:val="en-GB" w:eastAsia="en-GB"/>
    </w:rPr>
  </w:style>
  <w:style w:type="paragraph" w:customStyle="1" w:styleId="BB522CA6389045ED9E3A184E43032A7F">
    <w:name w:val="BB522CA6389045ED9E3A184E43032A7F"/>
    <w:rsid w:val="00101AF5"/>
    <w:rPr>
      <w:lang w:val="en-GB" w:eastAsia="en-GB"/>
    </w:rPr>
  </w:style>
  <w:style w:type="paragraph" w:customStyle="1" w:styleId="D47293C023EA49B4A19A42A4A4B1889E">
    <w:name w:val="D47293C023EA49B4A19A42A4A4B1889E"/>
    <w:rsid w:val="00101AF5"/>
    <w:rPr>
      <w:lang w:val="en-GB" w:eastAsia="en-GB"/>
    </w:rPr>
  </w:style>
  <w:style w:type="paragraph" w:customStyle="1" w:styleId="B19BBFA079CB4B24AB1EF5D4C7D79544">
    <w:name w:val="B19BBFA079CB4B24AB1EF5D4C7D79544"/>
    <w:rsid w:val="00101AF5"/>
    <w:rPr>
      <w:lang w:val="en-GB" w:eastAsia="en-GB"/>
    </w:rPr>
  </w:style>
  <w:style w:type="paragraph" w:customStyle="1" w:styleId="15D55E34B06747F29E4192527C0D98E5">
    <w:name w:val="15D55E34B06747F29E4192527C0D98E5"/>
    <w:rsid w:val="00101AF5"/>
    <w:rPr>
      <w:lang w:val="en-GB" w:eastAsia="en-GB"/>
    </w:rPr>
  </w:style>
  <w:style w:type="paragraph" w:customStyle="1" w:styleId="04487EFB70284B64884E7FE6B77E3869">
    <w:name w:val="04487EFB70284B64884E7FE6B77E3869"/>
    <w:rsid w:val="00101AF5"/>
    <w:rPr>
      <w:lang w:val="en-GB" w:eastAsia="en-GB"/>
    </w:rPr>
  </w:style>
  <w:style w:type="paragraph" w:customStyle="1" w:styleId="8E744B66A5A349AE8CA8019DEF804870">
    <w:name w:val="8E744B66A5A349AE8CA8019DEF804870"/>
    <w:rsid w:val="00101AF5"/>
    <w:rPr>
      <w:lang w:val="en-GB" w:eastAsia="en-GB"/>
    </w:rPr>
  </w:style>
  <w:style w:type="paragraph" w:customStyle="1" w:styleId="A4494C4CBFE44486962472D00DFBEF35">
    <w:name w:val="A4494C4CBFE44486962472D00DFBEF35"/>
    <w:rsid w:val="00101AF5"/>
    <w:rPr>
      <w:lang w:val="en-GB" w:eastAsia="en-GB"/>
    </w:rPr>
  </w:style>
  <w:style w:type="paragraph" w:customStyle="1" w:styleId="390E8545297D4FFCB20E78DE366A9DEE">
    <w:name w:val="390E8545297D4FFCB20E78DE366A9DEE"/>
    <w:rsid w:val="00101AF5"/>
    <w:rPr>
      <w:lang w:val="en-GB" w:eastAsia="en-GB"/>
    </w:rPr>
  </w:style>
  <w:style w:type="paragraph" w:customStyle="1" w:styleId="45C9463AB12C4FEA9FD1B785EF24A224">
    <w:name w:val="45C9463AB12C4FEA9FD1B785EF24A224"/>
    <w:rsid w:val="00101AF5"/>
    <w:rPr>
      <w:lang w:val="en-GB" w:eastAsia="en-GB"/>
    </w:rPr>
  </w:style>
  <w:style w:type="paragraph" w:customStyle="1" w:styleId="907AC620F75E457982440B0079969950">
    <w:name w:val="907AC620F75E457982440B0079969950"/>
    <w:rsid w:val="00101AF5"/>
    <w:rPr>
      <w:lang w:val="en-GB" w:eastAsia="en-GB"/>
    </w:rPr>
  </w:style>
  <w:style w:type="paragraph" w:customStyle="1" w:styleId="2D1277C8BE494699B1FE42B77817803C">
    <w:name w:val="2D1277C8BE494699B1FE42B77817803C"/>
    <w:rsid w:val="00101AF5"/>
    <w:rPr>
      <w:lang w:val="en-GB" w:eastAsia="en-GB"/>
    </w:rPr>
  </w:style>
  <w:style w:type="paragraph" w:customStyle="1" w:styleId="635037227EED4ACF82FDF7411F4CF7B7">
    <w:name w:val="635037227EED4ACF82FDF7411F4CF7B7"/>
    <w:rsid w:val="00101AF5"/>
    <w:rPr>
      <w:lang w:val="en-GB" w:eastAsia="en-GB"/>
    </w:rPr>
  </w:style>
  <w:style w:type="paragraph" w:customStyle="1" w:styleId="F876D2B4525B40B79F3F71EB8CF3DC65">
    <w:name w:val="F876D2B4525B40B79F3F71EB8CF3DC65"/>
    <w:rsid w:val="00101AF5"/>
    <w:rPr>
      <w:lang w:val="en-GB" w:eastAsia="en-GB"/>
    </w:rPr>
  </w:style>
  <w:style w:type="paragraph" w:customStyle="1" w:styleId="DB0D6B8B90A6490BB9E6365D518A7AC7">
    <w:name w:val="DB0D6B8B90A6490BB9E6365D518A7AC7"/>
    <w:rsid w:val="00101AF5"/>
    <w:rPr>
      <w:lang w:val="en-GB" w:eastAsia="en-GB"/>
    </w:rPr>
  </w:style>
  <w:style w:type="paragraph" w:customStyle="1" w:styleId="EF1092B4B29C4368BFDE68B93995405F">
    <w:name w:val="EF1092B4B29C4368BFDE68B93995405F"/>
    <w:rsid w:val="00101AF5"/>
    <w:rPr>
      <w:lang w:val="en-GB" w:eastAsia="en-GB"/>
    </w:rPr>
  </w:style>
  <w:style w:type="paragraph" w:customStyle="1" w:styleId="F54DA4757DC54E4F8B2DDDDB48F939CC">
    <w:name w:val="F54DA4757DC54E4F8B2DDDDB48F939CC"/>
    <w:rsid w:val="00101AF5"/>
    <w:rPr>
      <w:lang w:val="en-GB" w:eastAsia="en-GB"/>
    </w:rPr>
  </w:style>
  <w:style w:type="paragraph" w:customStyle="1" w:styleId="AA61F65B9C3240728C721E0D0DA1F40C">
    <w:name w:val="AA61F65B9C3240728C721E0D0DA1F40C"/>
    <w:rsid w:val="00101AF5"/>
    <w:rPr>
      <w:lang w:val="en-GB" w:eastAsia="en-GB"/>
    </w:rPr>
  </w:style>
  <w:style w:type="paragraph" w:customStyle="1" w:styleId="94BDE23BD3084B87BC6CB2E71ADD3C91">
    <w:name w:val="94BDE23BD3084B87BC6CB2E71ADD3C91"/>
    <w:rsid w:val="00101AF5"/>
    <w:rPr>
      <w:lang w:val="en-GB" w:eastAsia="en-GB"/>
    </w:rPr>
  </w:style>
  <w:style w:type="paragraph" w:customStyle="1" w:styleId="8FA23A85945D4F3FA2C889BC0B893AA4">
    <w:name w:val="8FA23A85945D4F3FA2C889BC0B893AA4"/>
    <w:rsid w:val="00101AF5"/>
    <w:rPr>
      <w:lang w:val="en-GB" w:eastAsia="en-GB"/>
    </w:rPr>
  </w:style>
  <w:style w:type="paragraph" w:customStyle="1" w:styleId="582FC4EB5FA04B79A9A5494BF2663A2E">
    <w:name w:val="582FC4EB5FA04B79A9A5494BF2663A2E"/>
    <w:rsid w:val="00101AF5"/>
    <w:rPr>
      <w:lang w:val="en-GB" w:eastAsia="en-GB"/>
    </w:rPr>
  </w:style>
  <w:style w:type="paragraph" w:customStyle="1" w:styleId="F7FA373EEB074C3781A8A853674DEAB9">
    <w:name w:val="F7FA373EEB074C3781A8A853674DEAB9"/>
    <w:rsid w:val="00101AF5"/>
    <w:rPr>
      <w:lang w:val="en-GB" w:eastAsia="en-GB"/>
    </w:rPr>
  </w:style>
  <w:style w:type="paragraph" w:customStyle="1" w:styleId="C2C117E394CE4B7C8A7A63195633F89C">
    <w:name w:val="C2C117E394CE4B7C8A7A63195633F89C"/>
    <w:rsid w:val="00101AF5"/>
    <w:rPr>
      <w:lang w:val="en-GB" w:eastAsia="en-GB"/>
    </w:rPr>
  </w:style>
  <w:style w:type="paragraph" w:customStyle="1" w:styleId="2EFD4E66D35947CB9255B47FB22DE95B">
    <w:name w:val="2EFD4E66D35947CB9255B47FB22DE95B"/>
    <w:rsid w:val="00101AF5"/>
    <w:rPr>
      <w:lang w:val="en-GB" w:eastAsia="en-GB"/>
    </w:rPr>
  </w:style>
  <w:style w:type="paragraph" w:customStyle="1" w:styleId="55F7385B6D5745CAAFD29A920FC61433">
    <w:name w:val="55F7385B6D5745CAAFD29A920FC61433"/>
    <w:rsid w:val="00101AF5"/>
    <w:rPr>
      <w:lang w:val="en-GB" w:eastAsia="en-GB"/>
    </w:rPr>
  </w:style>
  <w:style w:type="paragraph" w:customStyle="1" w:styleId="BAA9C49C195D488ABA2114DEDB92C5EF">
    <w:name w:val="BAA9C49C195D488ABA2114DEDB92C5EF"/>
    <w:rsid w:val="00101AF5"/>
    <w:rPr>
      <w:lang w:val="en-GB" w:eastAsia="en-GB"/>
    </w:rPr>
  </w:style>
  <w:style w:type="paragraph" w:customStyle="1" w:styleId="F4F326C154E54AC0A933871F57741EA2">
    <w:name w:val="F4F326C154E54AC0A933871F57741EA2"/>
    <w:rsid w:val="00101AF5"/>
    <w:rPr>
      <w:lang w:val="en-GB" w:eastAsia="en-GB"/>
    </w:rPr>
  </w:style>
  <w:style w:type="paragraph" w:customStyle="1" w:styleId="3F7AEAF19B044DAF99B3AD59F0F78030">
    <w:name w:val="3F7AEAF19B044DAF99B3AD59F0F78030"/>
    <w:rsid w:val="00101AF5"/>
    <w:rPr>
      <w:lang w:val="en-GB" w:eastAsia="en-GB"/>
    </w:rPr>
  </w:style>
  <w:style w:type="paragraph" w:customStyle="1" w:styleId="766D955FF4DF47E49C8FD92EB6ADB938">
    <w:name w:val="766D955FF4DF47E49C8FD92EB6ADB938"/>
    <w:rsid w:val="00101AF5"/>
    <w:rPr>
      <w:lang w:val="en-GB" w:eastAsia="en-GB"/>
    </w:rPr>
  </w:style>
  <w:style w:type="paragraph" w:customStyle="1" w:styleId="F9DD90B0F8AF485CA1BF7B8C2F3D27DA">
    <w:name w:val="F9DD90B0F8AF485CA1BF7B8C2F3D27DA"/>
    <w:rsid w:val="00101AF5"/>
    <w:rPr>
      <w:lang w:val="en-GB" w:eastAsia="en-GB"/>
    </w:rPr>
  </w:style>
  <w:style w:type="paragraph" w:customStyle="1" w:styleId="5DE9BF61AA504E8DB1CEC1E06EE08993">
    <w:name w:val="5DE9BF61AA504E8DB1CEC1E06EE08993"/>
    <w:rsid w:val="00101AF5"/>
    <w:rPr>
      <w:lang w:val="en-GB" w:eastAsia="en-GB"/>
    </w:rPr>
  </w:style>
  <w:style w:type="paragraph" w:customStyle="1" w:styleId="725BD5C05A3346CFBB77DBBEBCE90945">
    <w:name w:val="725BD5C05A3346CFBB77DBBEBCE90945"/>
    <w:rsid w:val="00101AF5"/>
    <w:rPr>
      <w:lang w:val="en-GB" w:eastAsia="en-GB"/>
    </w:rPr>
  </w:style>
  <w:style w:type="paragraph" w:customStyle="1" w:styleId="EB3EC5FD9ED7426092BC08F8CC45F6E7">
    <w:name w:val="EB3EC5FD9ED7426092BC08F8CC45F6E7"/>
    <w:rsid w:val="00101AF5"/>
    <w:rPr>
      <w:lang w:val="en-GB" w:eastAsia="en-GB"/>
    </w:rPr>
  </w:style>
  <w:style w:type="paragraph" w:customStyle="1" w:styleId="F651D2C6B9E9406988F4B880B6E1FD0F">
    <w:name w:val="F651D2C6B9E9406988F4B880B6E1FD0F"/>
    <w:rsid w:val="00101AF5"/>
    <w:rPr>
      <w:lang w:val="en-GB" w:eastAsia="en-GB"/>
    </w:rPr>
  </w:style>
  <w:style w:type="paragraph" w:customStyle="1" w:styleId="8F168642208B4537B5E7BBAED0517BDF">
    <w:name w:val="8F168642208B4537B5E7BBAED0517BDF"/>
    <w:rsid w:val="00101AF5"/>
    <w:rPr>
      <w:lang w:val="en-GB" w:eastAsia="en-GB"/>
    </w:rPr>
  </w:style>
  <w:style w:type="paragraph" w:customStyle="1" w:styleId="B5F88453F03245D38EC5B08E9D7E4CF0">
    <w:name w:val="B5F88453F03245D38EC5B08E9D7E4CF0"/>
    <w:rsid w:val="00101AF5"/>
    <w:rPr>
      <w:lang w:val="en-GB" w:eastAsia="en-GB"/>
    </w:rPr>
  </w:style>
  <w:style w:type="paragraph" w:customStyle="1" w:styleId="CB20C7B2918243F5BB39F49BBDDDEDED">
    <w:name w:val="CB20C7B2918243F5BB39F49BBDDDEDED"/>
    <w:rsid w:val="00101AF5"/>
    <w:rPr>
      <w:lang w:val="en-GB" w:eastAsia="en-GB"/>
    </w:rPr>
  </w:style>
  <w:style w:type="paragraph" w:customStyle="1" w:styleId="9AF2A150B9274C4FA09E5A69D1F1DA45">
    <w:name w:val="9AF2A150B9274C4FA09E5A69D1F1DA45"/>
    <w:rsid w:val="00101AF5"/>
    <w:rPr>
      <w:lang w:val="en-GB" w:eastAsia="en-GB"/>
    </w:rPr>
  </w:style>
  <w:style w:type="paragraph" w:customStyle="1" w:styleId="E858FA206D114E6ABB0E55DC5A6963F3">
    <w:name w:val="E858FA206D114E6ABB0E55DC5A6963F3"/>
    <w:rsid w:val="00101AF5"/>
    <w:rPr>
      <w:lang w:val="en-GB" w:eastAsia="en-GB"/>
    </w:rPr>
  </w:style>
  <w:style w:type="paragraph" w:customStyle="1" w:styleId="DCDFF76211484571B3DB5C3EE36EF7C8">
    <w:name w:val="DCDFF76211484571B3DB5C3EE36EF7C8"/>
    <w:rsid w:val="00101AF5"/>
    <w:rPr>
      <w:lang w:val="en-GB" w:eastAsia="en-GB"/>
    </w:rPr>
  </w:style>
  <w:style w:type="paragraph" w:customStyle="1" w:styleId="E71F4274AE7E4024AB2A2BE761825E4C">
    <w:name w:val="E71F4274AE7E4024AB2A2BE761825E4C"/>
    <w:rsid w:val="00101AF5"/>
    <w:rPr>
      <w:lang w:val="en-GB" w:eastAsia="en-GB"/>
    </w:rPr>
  </w:style>
  <w:style w:type="paragraph" w:customStyle="1" w:styleId="0418CEF8A2154095834D00A88C4B1290">
    <w:name w:val="0418CEF8A2154095834D00A88C4B1290"/>
    <w:rsid w:val="00101AF5"/>
    <w:rPr>
      <w:lang w:val="en-GB" w:eastAsia="en-GB"/>
    </w:rPr>
  </w:style>
  <w:style w:type="paragraph" w:customStyle="1" w:styleId="AA09895CC673427287B87D5E651AA3DE">
    <w:name w:val="AA09895CC673427287B87D5E651AA3DE"/>
    <w:rsid w:val="00101AF5"/>
    <w:rPr>
      <w:lang w:val="en-GB" w:eastAsia="en-GB"/>
    </w:rPr>
  </w:style>
  <w:style w:type="paragraph" w:customStyle="1" w:styleId="168BF6E01A324ABE8D7633D75711B5EA">
    <w:name w:val="168BF6E01A324ABE8D7633D75711B5EA"/>
    <w:rsid w:val="00101AF5"/>
    <w:rPr>
      <w:lang w:val="en-GB" w:eastAsia="en-GB"/>
    </w:rPr>
  </w:style>
  <w:style w:type="paragraph" w:customStyle="1" w:styleId="0548027457A1434893A55FF38165C836">
    <w:name w:val="0548027457A1434893A55FF38165C836"/>
    <w:rsid w:val="00101AF5"/>
    <w:rPr>
      <w:lang w:val="en-GB" w:eastAsia="en-GB"/>
    </w:rPr>
  </w:style>
  <w:style w:type="paragraph" w:customStyle="1" w:styleId="663E4B286CE34DFBBF81DA1FE5FF9DBF">
    <w:name w:val="663E4B286CE34DFBBF81DA1FE5FF9DBF"/>
    <w:rsid w:val="00101AF5"/>
    <w:rPr>
      <w:lang w:val="en-GB" w:eastAsia="en-GB"/>
    </w:rPr>
  </w:style>
  <w:style w:type="paragraph" w:customStyle="1" w:styleId="2EC21A35794340969E5DE10FFF2A0AE4">
    <w:name w:val="2EC21A35794340969E5DE10FFF2A0AE4"/>
    <w:rsid w:val="00101AF5"/>
    <w:rPr>
      <w:lang w:val="en-GB" w:eastAsia="en-GB"/>
    </w:rPr>
  </w:style>
  <w:style w:type="paragraph" w:customStyle="1" w:styleId="EBCA7065153943B1B4822B1332340F76">
    <w:name w:val="EBCA7065153943B1B4822B1332340F76"/>
    <w:rsid w:val="00101AF5"/>
    <w:rPr>
      <w:lang w:val="en-GB" w:eastAsia="en-GB"/>
    </w:rPr>
  </w:style>
  <w:style w:type="paragraph" w:customStyle="1" w:styleId="9B3E7A4117754DC4AF87AB76896D7D16">
    <w:name w:val="9B3E7A4117754DC4AF87AB76896D7D16"/>
    <w:rsid w:val="00101AF5"/>
    <w:rPr>
      <w:lang w:val="en-GB" w:eastAsia="en-GB"/>
    </w:rPr>
  </w:style>
  <w:style w:type="paragraph" w:customStyle="1" w:styleId="BAD39214131A42159093815B317A0D90">
    <w:name w:val="BAD39214131A42159093815B317A0D90"/>
    <w:rsid w:val="00101AF5"/>
    <w:rPr>
      <w:lang w:val="en-GB" w:eastAsia="en-GB"/>
    </w:rPr>
  </w:style>
  <w:style w:type="paragraph" w:customStyle="1" w:styleId="610BBAF9A8F7408AA88E0FF600DFFA05">
    <w:name w:val="610BBAF9A8F7408AA88E0FF600DFFA05"/>
    <w:rsid w:val="00101AF5"/>
    <w:rPr>
      <w:lang w:val="en-GB" w:eastAsia="en-GB"/>
    </w:rPr>
  </w:style>
  <w:style w:type="paragraph" w:customStyle="1" w:styleId="26F285149844495D8FCD791B8C2B57AD">
    <w:name w:val="26F285149844495D8FCD791B8C2B57AD"/>
    <w:rsid w:val="00101AF5"/>
    <w:rPr>
      <w:lang w:val="en-GB" w:eastAsia="en-GB"/>
    </w:rPr>
  </w:style>
  <w:style w:type="paragraph" w:customStyle="1" w:styleId="275B84EF60E546A3B7B0220E3EBA1589">
    <w:name w:val="275B84EF60E546A3B7B0220E3EBA1589"/>
    <w:rsid w:val="00101AF5"/>
    <w:rPr>
      <w:lang w:val="en-GB" w:eastAsia="en-GB"/>
    </w:rPr>
  </w:style>
  <w:style w:type="paragraph" w:customStyle="1" w:styleId="B5DC9E8761C6483EBDC8E6F238C20249">
    <w:name w:val="B5DC9E8761C6483EBDC8E6F238C20249"/>
    <w:rsid w:val="00101AF5"/>
    <w:rPr>
      <w:lang w:val="en-GB" w:eastAsia="en-GB"/>
    </w:rPr>
  </w:style>
  <w:style w:type="paragraph" w:customStyle="1" w:styleId="8DA5860A809E4FECAF210AA0A8C4B7BB">
    <w:name w:val="8DA5860A809E4FECAF210AA0A8C4B7BB"/>
    <w:rsid w:val="00101AF5"/>
    <w:rPr>
      <w:lang w:val="en-GB" w:eastAsia="en-GB"/>
    </w:rPr>
  </w:style>
  <w:style w:type="paragraph" w:customStyle="1" w:styleId="34711F14A6E64E1D92A6C50FE9E5D3AE">
    <w:name w:val="34711F14A6E64E1D92A6C50FE9E5D3AE"/>
    <w:rsid w:val="00101AF5"/>
    <w:rPr>
      <w:lang w:val="en-GB" w:eastAsia="en-GB"/>
    </w:rPr>
  </w:style>
  <w:style w:type="paragraph" w:customStyle="1" w:styleId="7056E772ADE84A35B92796F61E60C02B">
    <w:name w:val="7056E772ADE84A35B92796F61E60C02B"/>
    <w:rsid w:val="00101AF5"/>
    <w:rPr>
      <w:lang w:val="en-GB" w:eastAsia="en-GB"/>
    </w:rPr>
  </w:style>
  <w:style w:type="paragraph" w:customStyle="1" w:styleId="2A7712459CE345BAA808A255AD0698DB">
    <w:name w:val="2A7712459CE345BAA808A255AD0698DB"/>
    <w:rsid w:val="00101AF5"/>
    <w:rPr>
      <w:lang w:val="en-GB" w:eastAsia="en-GB"/>
    </w:rPr>
  </w:style>
  <w:style w:type="paragraph" w:customStyle="1" w:styleId="4B747AC7B36F4FAD86F0EE42DEEAED11">
    <w:name w:val="4B747AC7B36F4FAD86F0EE42DEEAED11"/>
    <w:rsid w:val="00101AF5"/>
    <w:rPr>
      <w:lang w:val="en-GB" w:eastAsia="en-GB"/>
    </w:rPr>
  </w:style>
  <w:style w:type="paragraph" w:customStyle="1" w:styleId="3F02BA6DADC143139377A45F621F4919">
    <w:name w:val="3F02BA6DADC143139377A45F621F4919"/>
    <w:rsid w:val="00101AF5"/>
    <w:rPr>
      <w:lang w:val="en-GB" w:eastAsia="en-GB"/>
    </w:rPr>
  </w:style>
  <w:style w:type="paragraph" w:customStyle="1" w:styleId="AC878C2AC4954DA5B8C7A5268B61ED5A">
    <w:name w:val="AC878C2AC4954DA5B8C7A5268B61ED5A"/>
    <w:rsid w:val="00101AF5"/>
    <w:rPr>
      <w:lang w:val="en-GB" w:eastAsia="en-GB"/>
    </w:rPr>
  </w:style>
  <w:style w:type="paragraph" w:customStyle="1" w:styleId="8469C9D72ED44B5CBCDBDABCF3E07C28">
    <w:name w:val="8469C9D72ED44B5CBCDBDABCF3E07C28"/>
    <w:rsid w:val="00101AF5"/>
    <w:rPr>
      <w:lang w:val="en-GB" w:eastAsia="en-GB"/>
    </w:rPr>
  </w:style>
  <w:style w:type="paragraph" w:customStyle="1" w:styleId="084A85B344384AA9A1C36A20F7E90768">
    <w:name w:val="084A85B344384AA9A1C36A20F7E90768"/>
    <w:rsid w:val="00101AF5"/>
    <w:rPr>
      <w:lang w:val="en-GB" w:eastAsia="en-GB"/>
    </w:rPr>
  </w:style>
  <w:style w:type="paragraph" w:customStyle="1" w:styleId="9679AADAC0274FD3B9A6BFA7BCFECB36">
    <w:name w:val="9679AADAC0274FD3B9A6BFA7BCFECB36"/>
    <w:rsid w:val="00101AF5"/>
    <w:rPr>
      <w:lang w:val="en-GB" w:eastAsia="en-GB"/>
    </w:rPr>
  </w:style>
  <w:style w:type="paragraph" w:customStyle="1" w:styleId="06A347CA5EB44837A46A3D4355CA1EBE">
    <w:name w:val="06A347CA5EB44837A46A3D4355CA1EBE"/>
    <w:rsid w:val="00101AF5"/>
    <w:rPr>
      <w:lang w:val="en-GB" w:eastAsia="en-GB"/>
    </w:rPr>
  </w:style>
  <w:style w:type="paragraph" w:customStyle="1" w:styleId="7FD715DE058E4344986380AB4069983F">
    <w:name w:val="7FD715DE058E4344986380AB4069983F"/>
    <w:rsid w:val="00101AF5"/>
    <w:rPr>
      <w:lang w:val="en-GB" w:eastAsia="en-GB"/>
    </w:rPr>
  </w:style>
  <w:style w:type="paragraph" w:customStyle="1" w:styleId="26289C28A7E745D89EE5F370B33A2AF2">
    <w:name w:val="26289C28A7E745D89EE5F370B33A2AF2"/>
    <w:rsid w:val="00101AF5"/>
    <w:rPr>
      <w:lang w:val="en-GB" w:eastAsia="en-GB"/>
    </w:rPr>
  </w:style>
  <w:style w:type="paragraph" w:customStyle="1" w:styleId="0F60D3DDA7564C65BD513BF71E73418A">
    <w:name w:val="0F60D3DDA7564C65BD513BF71E73418A"/>
    <w:rsid w:val="00101AF5"/>
    <w:rPr>
      <w:lang w:val="en-GB" w:eastAsia="en-GB"/>
    </w:rPr>
  </w:style>
  <w:style w:type="paragraph" w:customStyle="1" w:styleId="F5B84986A7A5485E87C3749ACF57A737">
    <w:name w:val="F5B84986A7A5485E87C3749ACF57A737"/>
    <w:rsid w:val="00101AF5"/>
    <w:rPr>
      <w:lang w:val="en-GB" w:eastAsia="en-GB"/>
    </w:rPr>
  </w:style>
  <w:style w:type="paragraph" w:customStyle="1" w:styleId="9DA8831663864EACB4649317107DD9BA">
    <w:name w:val="9DA8831663864EACB4649317107DD9BA"/>
    <w:rsid w:val="00101AF5"/>
    <w:rPr>
      <w:lang w:val="en-GB" w:eastAsia="en-GB"/>
    </w:rPr>
  </w:style>
  <w:style w:type="paragraph" w:customStyle="1" w:styleId="C3EB7D3ECB1A4878B559F2D869A1B4FD">
    <w:name w:val="C3EB7D3ECB1A4878B559F2D869A1B4FD"/>
    <w:rsid w:val="00101AF5"/>
    <w:rPr>
      <w:lang w:val="en-GB" w:eastAsia="en-GB"/>
    </w:rPr>
  </w:style>
  <w:style w:type="paragraph" w:customStyle="1" w:styleId="52ABD36AB6744511BC0E8BDA84C6B71E">
    <w:name w:val="52ABD36AB6744511BC0E8BDA84C6B71E"/>
    <w:rsid w:val="00101AF5"/>
    <w:rPr>
      <w:lang w:val="en-GB" w:eastAsia="en-GB"/>
    </w:rPr>
  </w:style>
  <w:style w:type="paragraph" w:customStyle="1" w:styleId="0F08686011314C62A1D46DC6F113A98D">
    <w:name w:val="0F08686011314C62A1D46DC6F113A98D"/>
    <w:rsid w:val="00101AF5"/>
    <w:rPr>
      <w:lang w:val="en-GB" w:eastAsia="en-GB"/>
    </w:rPr>
  </w:style>
  <w:style w:type="paragraph" w:customStyle="1" w:styleId="A8010851983645CDAFEB44C9A8900579">
    <w:name w:val="A8010851983645CDAFEB44C9A8900579"/>
    <w:rsid w:val="00101AF5"/>
    <w:rPr>
      <w:lang w:val="en-GB" w:eastAsia="en-GB"/>
    </w:rPr>
  </w:style>
  <w:style w:type="paragraph" w:customStyle="1" w:styleId="911A17236D484EF0A6E0D3AD53966BA9">
    <w:name w:val="911A17236D484EF0A6E0D3AD53966BA9"/>
    <w:rsid w:val="00101AF5"/>
    <w:rPr>
      <w:lang w:val="en-GB" w:eastAsia="en-GB"/>
    </w:rPr>
  </w:style>
  <w:style w:type="paragraph" w:customStyle="1" w:styleId="6EB415011B614207BDD3E76009F7DCDE">
    <w:name w:val="6EB415011B614207BDD3E76009F7DCDE"/>
    <w:rsid w:val="00101AF5"/>
    <w:rPr>
      <w:lang w:val="en-GB" w:eastAsia="en-GB"/>
    </w:rPr>
  </w:style>
  <w:style w:type="paragraph" w:customStyle="1" w:styleId="E8AD0B6AB97C48228031BC160B100E80">
    <w:name w:val="E8AD0B6AB97C48228031BC160B100E80"/>
    <w:rsid w:val="00101AF5"/>
    <w:rPr>
      <w:lang w:val="en-GB" w:eastAsia="en-GB"/>
    </w:rPr>
  </w:style>
  <w:style w:type="paragraph" w:customStyle="1" w:styleId="E707D1B8BD8A47B4B5AA545833048075">
    <w:name w:val="E707D1B8BD8A47B4B5AA545833048075"/>
    <w:rsid w:val="000E0DF6"/>
    <w:rPr>
      <w:lang w:val="en-GB" w:eastAsia="en-GB"/>
    </w:rPr>
  </w:style>
  <w:style w:type="paragraph" w:customStyle="1" w:styleId="9C826DF30E49479E88CD854632DFFBE7">
    <w:name w:val="9C826DF30E49479E88CD854632DFFBE7"/>
    <w:rsid w:val="000E0DF6"/>
    <w:rPr>
      <w:lang w:val="en-GB" w:eastAsia="en-GB"/>
    </w:rPr>
  </w:style>
  <w:style w:type="paragraph" w:customStyle="1" w:styleId="6A214632AC4E4B389195039EE0A9C8B7">
    <w:name w:val="6A214632AC4E4B389195039EE0A9C8B7"/>
    <w:rsid w:val="000E0DF6"/>
    <w:rPr>
      <w:lang w:val="en-GB" w:eastAsia="en-GB"/>
    </w:rPr>
  </w:style>
  <w:style w:type="paragraph" w:customStyle="1" w:styleId="0C5A565F8FE34082A0080CC499017D8B">
    <w:name w:val="0C5A565F8FE34082A0080CC499017D8B"/>
    <w:rsid w:val="000E0DF6"/>
    <w:rPr>
      <w:lang w:val="en-GB" w:eastAsia="en-GB"/>
    </w:rPr>
  </w:style>
  <w:style w:type="paragraph" w:customStyle="1" w:styleId="7AEDB80E6C4E49B18010AE0643CDA6D2">
    <w:name w:val="7AEDB80E6C4E49B18010AE0643CDA6D2"/>
    <w:rsid w:val="000E0DF6"/>
    <w:rPr>
      <w:lang w:val="en-GB" w:eastAsia="en-GB"/>
    </w:rPr>
  </w:style>
  <w:style w:type="paragraph" w:customStyle="1" w:styleId="8840EA542B0B4F33ABA95F3D07881149">
    <w:name w:val="8840EA542B0B4F33ABA95F3D07881149"/>
    <w:rsid w:val="000E0DF6"/>
    <w:rPr>
      <w:lang w:val="en-GB" w:eastAsia="en-GB"/>
    </w:rPr>
  </w:style>
  <w:style w:type="paragraph" w:customStyle="1" w:styleId="8F22309D43A0480B9D218E882C0A1E50">
    <w:name w:val="8F22309D43A0480B9D218E882C0A1E50"/>
    <w:rsid w:val="000E0DF6"/>
    <w:rPr>
      <w:lang w:val="en-GB" w:eastAsia="en-GB"/>
    </w:rPr>
  </w:style>
  <w:style w:type="paragraph" w:customStyle="1" w:styleId="C889E37BC69B4173AF903285E4E997A3">
    <w:name w:val="C889E37BC69B4173AF903285E4E997A3"/>
    <w:rsid w:val="000E0DF6"/>
    <w:rPr>
      <w:lang w:val="en-GB" w:eastAsia="en-GB"/>
    </w:rPr>
  </w:style>
  <w:style w:type="paragraph" w:customStyle="1" w:styleId="A7D283C064034E8E986C04A5E74790AF">
    <w:name w:val="A7D283C064034E8E986C04A5E74790AF"/>
    <w:rsid w:val="000E0DF6"/>
    <w:rPr>
      <w:lang w:val="en-GB" w:eastAsia="en-GB"/>
    </w:rPr>
  </w:style>
  <w:style w:type="paragraph" w:customStyle="1" w:styleId="E9A360B67B284533A0110F691B40CBDF">
    <w:name w:val="E9A360B67B284533A0110F691B40CBDF"/>
    <w:rsid w:val="000E0DF6"/>
    <w:rPr>
      <w:lang w:val="en-GB" w:eastAsia="en-GB"/>
    </w:rPr>
  </w:style>
  <w:style w:type="paragraph" w:customStyle="1" w:styleId="06F8F48259BB427FA37188E0FFA7352B">
    <w:name w:val="06F8F48259BB427FA37188E0FFA7352B"/>
    <w:rsid w:val="00A86A1F"/>
    <w:rPr>
      <w:lang w:val="en-GB" w:eastAsia="en-GB"/>
    </w:rPr>
  </w:style>
  <w:style w:type="paragraph" w:customStyle="1" w:styleId="BCEBF68ED541400DBB757083D6F35EB1">
    <w:name w:val="BCEBF68ED541400DBB757083D6F35EB1"/>
    <w:rsid w:val="00A86A1F"/>
    <w:rPr>
      <w:lang w:val="en-GB" w:eastAsia="en-GB"/>
    </w:rPr>
  </w:style>
  <w:style w:type="paragraph" w:customStyle="1" w:styleId="0610CE95A82B4E6C9ECF7FC2FA53E203">
    <w:name w:val="0610CE95A82B4E6C9ECF7FC2FA53E203"/>
    <w:rsid w:val="00A86A1F"/>
    <w:rPr>
      <w:lang w:val="en-GB" w:eastAsia="en-GB"/>
    </w:rPr>
  </w:style>
  <w:style w:type="paragraph" w:customStyle="1" w:styleId="B4BC84519AB642929EFE74C44BA8786A">
    <w:name w:val="B4BC84519AB642929EFE74C44BA8786A"/>
    <w:rsid w:val="00A86A1F"/>
    <w:rPr>
      <w:lang w:val="en-GB" w:eastAsia="en-GB"/>
    </w:rPr>
  </w:style>
  <w:style w:type="paragraph" w:customStyle="1" w:styleId="E0AF2D1C3E524B1F9D6B3B6B7757CC1A">
    <w:name w:val="E0AF2D1C3E524B1F9D6B3B6B7757CC1A"/>
    <w:rsid w:val="00A86A1F"/>
    <w:rPr>
      <w:lang w:val="en-GB" w:eastAsia="en-GB"/>
    </w:rPr>
  </w:style>
  <w:style w:type="paragraph" w:customStyle="1" w:styleId="ADF2E5B6E34249A8A26B434C6250BE93">
    <w:name w:val="ADF2E5B6E34249A8A26B434C6250BE93"/>
    <w:rsid w:val="00A86A1F"/>
    <w:rPr>
      <w:lang w:val="en-GB" w:eastAsia="en-GB"/>
    </w:rPr>
  </w:style>
  <w:style w:type="paragraph" w:customStyle="1" w:styleId="59B3943B2C584D48BB0349939DF401CA">
    <w:name w:val="59B3943B2C584D48BB0349939DF401CA"/>
    <w:rsid w:val="00A86A1F"/>
    <w:rPr>
      <w:lang w:val="en-GB" w:eastAsia="en-GB"/>
    </w:rPr>
  </w:style>
  <w:style w:type="paragraph" w:customStyle="1" w:styleId="1F634C8674294486AFEAF7EF4F9FB0A3">
    <w:name w:val="1F634C8674294486AFEAF7EF4F9FB0A3"/>
    <w:rsid w:val="00A86A1F"/>
    <w:rPr>
      <w:lang w:val="en-GB" w:eastAsia="en-GB"/>
    </w:rPr>
  </w:style>
  <w:style w:type="paragraph" w:customStyle="1" w:styleId="E87288FF2CAE4D099E9DB614AB8BC8D4">
    <w:name w:val="E87288FF2CAE4D099E9DB614AB8BC8D4"/>
    <w:rsid w:val="00A86A1F"/>
    <w:rPr>
      <w:lang w:val="en-GB" w:eastAsia="en-GB"/>
    </w:rPr>
  </w:style>
  <w:style w:type="paragraph" w:customStyle="1" w:styleId="E4EEF08951C44A6EAC13B06FB76320A7">
    <w:name w:val="E4EEF08951C44A6EAC13B06FB76320A7"/>
    <w:rsid w:val="00A86A1F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TS010378027.dotx</Template>
  <TotalTime>701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Hewlett-Packard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Angus Steele</dc:creator>
  <cp:lastModifiedBy>Angus Steele</cp:lastModifiedBy>
  <cp:revision>94</cp:revision>
  <cp:lastPrinted>2015-12-02T12:00:00Z</cp:lastPrinted>
  <dcterms:created xsi:type="dcterms:W3CDTF">2013-09-26T17:19:00Z</dcterms:created>
  <dcterms:modified xsi:type="dcterms:W3CDTF">2015-12-02T12:00:00Z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