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41"/>
        <w:gridCol w:w="7321"/>
        <w:gridCol w:w="1440"/>
        <w:gridCol w:w="1800"/>
      </w:tblGrid>
      <w:tr w:rsidR="002421EB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2421EB" w:rsidRPr="002421EB" w:rsidRDefault="002421EB" w:rsidP="002421EB">
            <w:pPr>
              <w:pStyle w:val="SectionHeading"/>
              <w:rPr>
                <w:rStyle w:val="SectionHeadingChar"/>
                <w:b/>
                <w:caps/>
              </w:rPr>
            </w:pPr>
            <w:r w:rsidRPr="002421EB">
              <w:rPr>
                <w:rStyle w:val="SectionHeadingChar"/>
                <w:b/>
                <w:caps/>
              </w:rPr>
              <w:t>Objective</w:t>
            </w:r>
          </w:p>
          <w:p w:rsidR="002421EB" w:rsidRDefault="005C25B9" w:rsidP="007A2E4A">
            <w:pPr>
              <w:pStyle w:val="Sectionbodytext"/>
              <w:rPr>
                <w:rStyle w:val="SectionHeadingChar"/>
              </w:rPr>
            </w:pPr>
            <w:r>
              <w:rPr>
                <w:rStyle w:val="SectionHeadingChar"/>
              </w:rPr>
              <w:t xml:space="preserve">Acceptance into a masters in science in engineering at </w:t>
            </w:r>
            <w:r w:rsidR="007A2E4A">
              <w:rPr>
                <w:rStyle w:val="SectionHeadingChar"/>
              </w:rPr>
              <w:t>the university of cape town</w:t>
            </w:r>
            <w:bookmarkStart w:id="0" w:name="_GoBack"/>
            <w:bookmarkEnd w:id="0"/>
          </w:p>
        </w:tc>
      </w:tr>
      <w:tr w:rsidR="000B3188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0B3188" w:rsidRDefault="006756C7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766FD0B5F02E45829D24FA3C928A0410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00"/>
              <w:placeholder>
                <w:docPart w:val="B6400A65072F424395FF661A594D118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1B59E4" w:rsidRDefault="00D06AA0" w:rsidP="00D06AA0">
                <w:pPr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University of Cape Town – Cape Town,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6756C7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FB140445E0844AB2881D129462A5544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>
                  <w:rPr>
                    <w:rStyle w:val="SectionbodytextboldChar"/>
                    <w:b/>
                  </w:rPr>
                  <w:t>Bachelor of science in Mechatronic Engineering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F5A08" w:rsidP="00D626A5">
            <w:pPr>
              <w:pStyle w:val="Sectionbodytextbold"/>
            </w:pPr>
            <w:r>
              <w:t>Graduated</w:t>
            </w:r>
            <w:r w:rsidR="00D626A5">
              <w:t xml:space="preserve"> </w:t>
            </w:r>
            <w:r w:rsidR="00D06AA0">
              <w:t>2013</w:t>
            </w:r>
          </w:p>
        </w:tc>
      </w:tr>
      <w:tr w:rsidR="00E4637B" w:rsidTr="007D4B79">
        <w:trPr>
          <w:jc w:val="center"/>
        </w:trPr>
        <w:tc>
          <w:tcPr>
            <w:tcW w:w="288" w:type="dxa"/>
            <w:vAlign w:val="bottom"/>
          </w:tcPr>
          <w:p w:rsidR="00E4637B" w:rsidRDefault="00E4637B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E4637B" w:rsidRPr="00E4637B" w:rsidRDefault="000F5A08" w:rsidP="000F5A08">
            <w:pPr>
              <w:pStyle w:val="Sectionbodytext"/>
              <w:rPr>
                <w:rStyle w:val="SectionbodytextChar"/>
                <w:b/>
              </w:rPr>
            </w:pPr>
            <w:r>
              <w:rPr>
                <w:rStyle w:val="SectionbodytextChar"/>
                <w:b/>
              </w:rPr>
              <w:t xml:space="preserve">Final </w:t>
            </w:r>
            <w:r w:rsidR="00E4637B" w:rsidRPr="00E4637B">
              <w:rPr>
                <w:rStyle w:val="SectionbodytextChar"/>
                <w:b/>
              </w:rPr>
              <w:t>G</w:t>
            </w:r>
            <w:r w:rsidR="00E4637B">
              <w:rPr>
                <w:rStyle w:val="SectionbodytextChar"/>
                <w:b/>
              </w:rPr>
              <w:t>P</w:t>
            </w:r>
            <w:r w:rsidR="00E4637B" w:rsidRPr="00E4637B">
              <w:rPr>
                <w:rStyle w:val="SectionbodytextChar"/>
                <w:b/>
              </w:rPr>
              <w:t>A</w:t>
            </w:r>
            <w:r w:rsidR="00E4637B">
              <w:rPr>
                <w:rStyle w:val="SectionbodytextChar"/>
                <w:b/>
              </w:rPr>
              <w:t xml:space="preserve"> = </w:t>
            </w:r>
            <w:r>
              <w:rPr>
                <w:rStyle w:val="SectionbodytextChar"/>
              </w:rPr>
              <w:t>64%</w:t>
            </w:r>
          </w:p>
        </w:tc>
        <w:tc>
          <w:tcPr>
            <w:tcW w:w="1800" w:type="dxa"/>
            <w:vAlign w:val="bottom"/>
          </w:tcPr>
          <w:p w:rsidR="00E4637B" w:rsidRDefault="00E4637B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24"/>
              <w:placeholder>
                <w:docPart w:val="163240534DA94737BE2928B8BDA1C7AD"/>
              </w:placeholder>
            </w:sdtPr>
            <w:sdtEndPr>
              <w:rPr>
                <w:rStyle w:val="DefaultParagraphFont"/>
              </w:rPr>
            </w:sdtEndPr>
            <w:sdtContent>
              <w:p w:rsidR="001B59E4" w:rsidRDefault="00D06AA0">
                <w:pPr>
                  <w:pStyle w:val="Sectionbodytext"/>
                </w:pPr>
                <w:r w:rsidRPr="001B59E4">
                  <w:rPr>
                    <w:b/>
                  </w:rPr>
                  <w:t>Related Course Work:</w:t>
                </w:r>
                <w:r>
                  <w:t xml:space="preserve"> Control Theory, Circuit Design, Power </w:t>
                </w:r>
              </w:p>
              <w:p w:rsidR="001B59E4" w:rsidRDefault="00D06AA0" w:rsidP="001B59E4">
                <w:pPr>
                  <w:pStyle w:val="Sectionbodytext"/>
                </w:pPr>
                <w:r>
                  <w:t>Electronics and Machines, Digital Electronics, Energy Utilization,</w:t>
                </w:r>
                <w:r w:rsidR="002421EB">
                  <w:t xml:space="preserve"> Dynamics</w:t>
                </w:r>
                <w:r>
                  <w:t xml:space="preserve"> </w:t>
                </w:r>
              </w:p>
              <w:p w:rsidR="002421EB" w:rsidRDefault="00D06AA0" w:rsidP="001B59E4">
                <w:pPr>
                  <w:pStyle w:val="Sectionbodytext"/>
                </w:pPr>
                <w:r>
                  <w:t>Professional Communication, Project Management</w:t>
                </w:r>
                <w:r w:rsidR="001B59E4">
                  <w:t>, Social Infrastructures</w:t>
                </w:r>
                <w:r w:rsidR="002421EB">
                  <w:t xml:space="preserve">, </w:t>
                </w:r>
              </w:p>
              <w:p w:rsidR="000B3188" w:rsidRDefault="002421EB" w:rsidP="001B59E4">
                <w:pPr>
                  <w:pStyle w:val="Sectionbodytext"/>
                </w:pPr>
                <w:r>
                  <w:t>Industrial Ecology</w:t>
                </w:r>
                <w:r w:rsidR="000F5A08">
                  <w:t>, Industrial Law, Fuzzy Logic, New Venture Planning</w:t>
                </w:r>
                <w:r w:rsidR="005C25B9">
                  <w:t>, Applied Mathematics</w:t>
                </w:r>
                <w:r w:rsidR="000F5A08">
                  <w:t>.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32"/>
              <w:placeholder>
                <w:docPart w:val="F6D1CED34DCD485CA5E1864DFE70F02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F5A08" w:rsidRDefault="00D06AA0" w:rsidP="00D06AA0">
                <w:pPr>
                  <w:autoSpaceDE w:val="0"/>
                  <w:autoSpaceDN w:val="0"/>
                  <w:adjustRightInd w:val="0"/>
                  <w:rPr>
                    <w:rStyle w:val="SectionbodytextChar"/>
                  </w:rPr>
                </w:pPr>
                <w:r w:rsidRPr="001B59E4">
                  <w:rPr>
                    <w:rStyle w:val="SectionbodytextChar"/>
                    <w:b/>
                  </w:rPr>
                  <w:t>Honors Thesis:</w:t>
                </w:r>
                <w:r>
                  <w:rPr>
                    <w:rStyle w:val="SectionbodytextChar"/>
                  </w:rPr>
                  <w:t xml:space="preserve"> “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Forc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e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measurement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ins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trumentation design for hexapod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robot</w:t>
                </w:r>
                <w:r>
                  <w:rPr>
                    <w:rStyle w:val="SectionbodytextChar"/>
                  </w:rPr>
                  <w:t xml:space="preserve">” </w:t>
                </w:r>
              </w:p>
              <w:p w:rsidR="000B3188" w:rsidRDefault="000F5A08" w:rsidP="00D06AA0">
                <w:pPr>
                  <w:autoSpaceDE w:val="0"/>
                  <w:autoSpaceDN w:val="0"/>
                  <w:adjustRightInd w:val="0"/>
                </w:pPr>
                <w:r w:rsidRPr="000F5A08">
                  <w:rPr>
                    <w:rStyle w:val="SectionbodytextChar"/>
                    <w:b/>
                  </w:rPr>
                  <w:t>Thesis Result:</w:t>
                </w:r>
                <w:r>
                  <w:rPr>
                    <w:rStyle w:val="SectionbodytextChar"/>
                  </w:rPr>
                  <w:t xml:space="preserve"> 57%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40"/>
              <w:placeholder>
                <w:docPart w:val="32A8769B62724DB9B21E916E40DB00EC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Pr="001B59E4" w:rsidRDefault="00D06AA0" w:rsidP="00D06AA0">
                <w:pPr>
                  <w:pStyle w:val="Sectionbodytext"/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Pretoria Boys High School</w:t>
                </w:r>
                <w:r w:rsidR="00D626A5" w:rsidRPr="001B59E4">
                  <w:rPr>
                    <w:rStyle w:val="SectionbodytextChar"/>
                    <w:b/>
                  </w:rPr>
                  <w:t xml:space="preserve"> – Pretoria,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Pr="00D06AA0" w:rsidRDefault="000B3188">
            <w:pPr>
              <w:pStyle w:val="Sectionbodytext"/>
              <w:rPr>
                <w:b/>
              </w:rPr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6756C7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D736A913B3DB46EFA09A386BC75360FC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 w:rsidRPr="00D06AA0">
                  <w:rPr>
                    <w:rStyle w:val="SectionbodytextboldChar"/>
                    <w:b/>
                  </w:rPr>
                  <w:t>Matric Results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Pr="00D06AA0" w:rsidRDefault="002421EB">
            <w:pPr>
              <w:pStyle w:val="Sectionbodytextbold"/>
            </w:pPr>
            <w:r>
              <w:t xml:space="preserve"> </w:t>
            </w:r>
            <w:r w:rsidR="00D06AA0" w:rsidRPr="00D06AA0">
              <w:t>2009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93"/>
              <w:placeholder>
                <w:docPart w:val="1D15E744B22E4BE9A4A35BBD5612642F"/>
              </w:placeholder>
            </w:sdtPr>
            <w:sdtEndPr>
              <w:rPr>
                <w:rStyle w:val="DefaultParagraphFont"/>
              </w:rPr>
            </w:sdtEndPr>
            <w:sdtContent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Mathematics - 94%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English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Afrikaans – 65%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 xml:space="preserve">Life Orientation – </w:t>
                </w:r>
                <w:r w:rsidR="005C25B9">
                  <w:rPr>
                    <w:rStyle w:val="SectionbodytextChar"/>
                  </w:rPr>
                  <w:t>70</w:t>
                </w:r>
                <w:r>
                  <w:rPr>
                    <w:rStyle w:val="SectionbodytextChar"/>
                  </w:rPr>
                  <w:t>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Physical Science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Civil Technology – 60%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Accounting – 92%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Advanced Mathematics – 93%</w:t>
                </w:r>
              </w:p>
              <w:p w:rsidR="000B3188" w:rsidRDefault="00D06AA0" w:rsidP="005C25B9">
                <w:pPr>
                  <w:pStyle w:val="Sectionbodytext"/>
                </w:pPr>
                <w:r w:rsidRPr="001B59E4">
                  <w:rPr>
                    <w:rStyle w:val="SectionbodytextChar"/>
                    <w:b/>
                  </w:rPr>
                  <w:t>Average – 7</w:t>
                </w:r>
                <w:r w:rsidR="005C25B9">
                  <w:rPr>
                    <w:rStyle w:val="SectionbodytextChar"/>
                    <w:b/>
                  </w:rPr>
                  <w:t>8</w:t>
                </w:r>
                <w:r w:rsidRPr="001B59E4">
                  <w:rPr>
                    <w:rStyle w:val="SectionbodytextChar"/>
                    <w:b/>
                  </w:rPr>
                  <w:t>%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  <w:p w:rsidR="00E4637B" w:rsidRDefault="00E4637B" w:rsidP="00E4637B">
            <w:pPr>
              <w:pStyle w:val="SectionHeading"/>
            </w:pPr>
            <w:r>
              <w:t>Languages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E4637B" w:rsidTr="00E4637B">
        <w:trPr>
          <w:gridBefore w:val="2"/>
          <w:wBefore w:w="329" w:type="dxa"/>
          <w:jc w:val="center"/>
        </w:trPr>
        <w:tc>
          <w:tcPr>
            <w:tcW w:w="10561" w:type="dxa"/>
            <w:gridSpan w:val="3"/>
            <w:vAlign w:val="bottom"/>
          </w:tcPr>
          <w:p w:rsid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English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–</w:t>
            </w: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Native Language.</w:t>
            </w:r>
          </w:p>
          <w:p w:rsidR="00E4637B" w:rsidRP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Afrikaans - </w:t>
            </w:r>
            <w:r>
              <w:rPr>
                <w:rStyle w:val="SectionbodytextChar"/>
              </w:rPr>
              <w:t>Speak, read and write with competence.</w:t>
            </w:r>
          </w:p>
        </w:tc>
      </w:tr>
      <w:tr w:rsidR="000B3188" w:rsidTr="007D4B79">
        <w:trPr>
          <w:jc w:val="center"/>
        </w:trPr>
        <w:sdt>
          <w:sdtPr>
            <w:rPr>
              <w:rStyle w:val="SectionHeadingChar"/>
            </w:rPr>
            <w:id w:val="3643752"/>
            <w:placeholder>
              <w:docPart w:val="A8F9232BC66349A99FDBE4A82EB1BA39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t>AWARDS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7362" w:type="dxa"/>
            <w:gridSpan w:val="2"/>
            <w:vAlign w:val="bottom"/>
          </w:tcPr>
          <w:p w:rsidR="000B3188" w:rsidRDefault="00D626A5" w:rsidP="00D626A5">
            <w:pPr>
              <w:pStyle w:val="ContactInfo"/>
              <w:jc w:val="left"/>
              <w:rPr>
                <w:b w:val="0"/>
              </w:rPr>
            </w:pPr>
            <w:r>
              <w:rPr>
                <w:rStyle w:val="SectionbodytextboldChar"/>
                <w:b/>
              </w:rPr>
              <w:t xml:space="preserve">Undergraduate CSIR Bursary </w:t>
            </w:r>
            <w:r w:rsidR="002421EB">
              <w:rPr>
                <w:rStyle w:val="SectionbodytextboldChar"/>
                <w:b/>
              </w:rPr>
              <w:t xml:space="preserve">   </w:t>
            </w:r>
          </w:p>
        </w:tc>
        <w:tc>
          <w:tcPr>
            <w:tcW w:w="3240" w:type="dxa"/>
            <w:gridSpan w:val="2"/>
            <w:vAlign w:val="bottom"/>
          </w:tcPr>
          <w:p w:rsidR="000B3188" w:rsidRDefault="006756C7" w:rsidP="00D626A5">
            <w:pPr>
              <w:pStyle w:val="ContactInfo"/>
              <w:jc w:val="left"/>
            </w:pPr>
            <w:sdt>
              <w:sdtPr>
                <w:rPr>
                  <w:rStyle w:val="SectionbodytextChar"/>
                </w:rPr>
                <w:id w:val="275215226"/>
                <w:placeholder>
                  <w:docPart w:val="77D6634CD1C64765B851CC0FF5AA4CED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2421EB">
                  <w:rPr>
                    <w:rStyle w:val="SectionbodytextChar"/>
                  </w:rPr>
                  <w:t xml:space="preserve">                        </w:t>
                </w:r>
                <w:r w:rsidR="00D626A5">
                  <w:rPr>
                    <w:rStyle w:val="SectionbodytextChar"/>
                  </w:rPr>
                  <w:t>2010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275215228"/>
                <w:placeholder>
                  <w:docPart w:val="B26B833C89114DBA8854FAB20666EFD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D626A5">
                  <w:rPr>
                    <w:rStyle w:val="SectionbodytextChar"/>
                  </w:rPr>
                  <w:t>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5C2253E982F44062A8FE3A4695FE089F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D626A5" w:rsidP="00E4637B">
                <w:pPr>
                  <w:pStyle w:val="SectionHeading"/>
                </w:pPr>
                <w:r w:rsidRPr="00E4637B">
                  <w:t>EXPERIENCE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0B3188" w:rsidRPr="002421EB" w:rsidRDefault="00D626A5" w:rsidP="005C25B9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</w:t>
            </w:r>
            <w:r w:rsidR="005C25B9" w:rsidRPr="0089131C">
              <w:rPr>
                <w:rStyle w:val="SectionbodytextChar"/>
                <w:b/>
                <w:i/>
              </w:rPr>
              <w:t>aterials, Sciences and Manufacturing ~ Mechatronics and Micro Manufacturing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D626A5" w:rsidP="00D626A5">
            <w:pPr>
              <w:pStyle w:val="Sectionbodytextbold"/>
            </w:pPr>
            <w:r>
              <w:rPr>
                <w:rStyle w:val="SectionbodytextboldChar"/>
              </w:rPr>
              <w:t>Vacation Work Student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0B3188" w:rsidRDefault="006756C7" w:rsidP="001B59E4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CAEA8927F1804DACB991325F57954E5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1B59E4">
                  <w:rPr>
                    <w:rStyle w:val="SectionbodytextboldChar"/>
                    <w:b/>
                  </w:rPr>
                  <w:t>2010 - 2013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1B59E4" w:rsidRDefault="00C616AE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During university holiday each year (June-July, December-January),</w:t>
            </w:r>
          </w:p>
          <w:p w:rsidR="001B59E4" w:rsidRDefault="0089131C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w</w:t>
            </w:r>
            <w:r w:rsidR="00C616AE">
              <w:rPr>
                <w:rStyle w:val="SectionbodytextChar"/>
              </w:rPr>
              <w:t xml:space="preserve">ould assist senior engineers with updating libraries, extensive soldering </w:t>
            </w:r>
          </w:p>
          <w:p w:rsidR="000B3188" w:rsidRDefault="00C616AE" w:rsidP="00C616AE">
            <w:pPr>
              <w:pStyle w:val="Sectionbodytext"/>
              <w:rPr>
                <w:b/>
              </w:rPr>
            </w:pPr>
            <w:r>
              <w:rPr>
                <w:rStyle w:val="SectionbodytextChar"/>
              </w:rPr>
              <w:t>and simple schematic and PCB design</w:t>
            </w:r>
            <w:r w:rsidR="002421EB">
              <w:rPr>
                <w:rStyle w:val="SectionbodytextChar"/>
              </w:rPr>
              <w:t>.</w:t>
            </w: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2421EB" w:rsidRDefault="005C25B9" w:rsidP="00B468ED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Materials, Sciences and Manufacturing ~ Mechatronics and Micro Manufacturing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bold"/>
              <w:rPr>
                <w:rStyle w:val="SectionbodytextboldChar"/>
              </w:rPr>
            </w:pPr>
            <w:r>
              <w:rPr>
                <w:rStyle w:val="SectionbodytextboldChar"/>
              </w:rPr>
              <w:t>Full time employee.</w:t>
            </w:r>
          </w:p>
          <w:p w:rsidR="005C25B9" w:rsidRDefault="005C25B9" w:rsidP="00B468ED">
            <w:pPr>
              <w:pStyle w:val="Sectionbodytextbold"/>
            </w:pPr>
            <w:r>
              <w:rPr>
                <w:rStyle w:val="SectionbodytextboldChar"/>
              </w:rPr>
              <w:t>Technician and Junior Design Engineer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756C7" w:rsidP="005C25B9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-1224060342"/>
                <w:placeholder>
                  <w:docPart w:val="95A602FFA8E54B9FB1232BF8290FA70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C25B9">
                  <w:rPr>
                    <w:rStyle w:val="SectionbodytextboldChar"/>
                    <w:b/>
                  </w:rPr>
                  <w:t>2014 - Present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"/>
              <w:rPr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5C25B9">
        <w:trPr>
          <w:trHeight w:val="258"/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10890" w:type="dxa"/>
            <w:gridSpan w:val="5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46ABEC24480D4BB691C98DF841891186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5C25B9" w:rsidRDefault="005C25B9" w:rsidP="001B59E4">
                <w:pPr>
                  <w:pStyle w:val="SectionHeading"/>
                </w:pPr>
                <w:r w:rsidRPr="001B59E4">
                  <w:t>SKILLS AND ABILITIES</w:t>
                </w:r>
              </w:p>
            </w:sdtContent>
          </w:sdt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E4637B">
            <w:pPr>
              <w:pStyle w:val="SectionHeading"/>
              <w:rPr>
                <w:rStyle w:val="SectionbodytextChar"/>
                <w:color w:val="595959" w:themeColor="text1" w:themeTint="A6"/>
                <w:sz w:val="22"/>
              </w:rPr>
            </w:pPr>
            <w:r>
              <w:rPr>
                <w:rStyle w:val="SectionbodytextChar"/>
                <w:color w:val="595959" w:themeColor="text1" w:themeTint="A6"/>
                <w:sz w:val="22"/>
              </w:rPr>
              <w:t>Committees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  <w:color w:val="000000" w:themeColor="text1"/>
                <w:sz w:val="20"/>
              </w:rPr>
            </w:pPr>
            <w:r w:rsidRPr="00E4637B">
              <w:rPr>
                <w:rStyle w:val="SectionbodytextChar"/>
                <w:b/>
              </w:rPr>
              <w:t>Smuts Hall Residence Entertainment Committee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Member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756C7" w:rsidP="00045062">
            <w:pPr>
              <w:pStyle w:val="Sectionbodytextbold"/>
            </w:pPr>
            <w:sdt>
              <w:sdtPr>
                <w:id w:val="3644717"/>
                <w:placeholder>
                  <w:docPart w:val="D773094E9DB34EAA81CAA0372A92C30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"/>
            </w:pPr>
            <w:r>
              <w:rPr>
                <w:rStyle w:val="SectionbodytextChar"/>
              </w:rPr>
              <w:t>Organize events such as the Smuts Annual Formal and all residence activities/events</w:t>
            </w:r>
            <w:r w:rsidR="0089131C">
              <w:rPr>
                <w:rStyle w:val="Sectionbodytext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/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</w:rPr>
            </w:pPr>
            <w:r w:rsidRPr="00E4637B">
              <w:rPr>
                <w:rStyle w:val="SectionbodytextChar"/>
                <w:b/>
              </w:rPr>
              <w:t xml:space="preserve">UCT Aquatics/Waterpolo Club 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Head of the Internal Waterpolo League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756C7" w:rsidP="00045062">
            <w:pPr>
              <w:pStyle w:val="Sectionbodytextbold"/>
            </w:pPr>
            <w:sdt>
              <w:sdtPr>
                <w:id w:val="3644725"/>
                <w:placeholder>
                  <w:docPart w:val="240C42335E104EBC8274C37994DCA57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2011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The internal league is run in the first term of every year and managed to bring</w:t>
            </w:r>
          </w:p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in R18 000 for the club in 2011. </w:t>
            </w:r>
          </w:p>
          <w:p w:rsidR="005C25B9" w:rsidRDefault="005C25B9" w:rsidP="00045062">
            <w:pPr>
              <w:rPr>
                <w:rStyle w:val="SectionbodytextChar"/>
              </w:rPr>
            </w:pPr>
          </w:p>
          <w:p w:rsidR="005C25B9" w:rsidRDefault="005C25B9" w:rsidP="00045062">
            <w:pPr>
              <w:rPr>
                <w:b/>
              </w:rPr>
            </w:pPr>
            <w:r>
              <w:rPr>
                <w:b/>
              </w:rPr>
              <w:t>Pretoria Old Boys Waterpolo Club</w:t>
            </w:r>
          </w:p>
          <w:p w:rsidR="005C25B9" w:rsidRPr="000F5A08" w:rsidRDefault="005C25B9" w:rsidP="00045062">
            <w:pPr>
              <w:rPr>
                <w:sz w:val="20"/>
              </w:rPr>
            </w:pPr>
            <w:r>
              <w:rPr>
                <w:sz w:val="20"/>
              </w:rPr>
              <w:t>Head of fund raising for the 2014 season.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  <w:p w:rsidR="005C25B9" w:rsidRDefault="005C25B9" w:rsidP="00E4637B">
            <w:pPr>
              <w:pStyle w:val="SectionHeading"/>
            </w:pPr>
            <w:r>
              <w:t>Waterpolo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b/>
              </w:rPr>
            </w:pPr>
            <w:r w:rsidRPr="00B803B9">
              <w:rPr>
                <w:rStyle w:val="SectionbodytextChar"/>
                <w:b/>
              </w:rPr>
              <w:t>Pretoria Boys High School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803B9">
            <w:pPr>
              <w:pStyle w:val="Sectionbodytextbold"/>
            </w:pPr>
            <w:r>
              <w:rPr>
                <w:rStyle w:val="SectionbodytextboldChar"/>
              </w:rPr>
              <w:t>Starting First Team Player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6756C7" w:rsidP="00B803B9">
            <w:pPr>
              <w:pStyle w:val="Sectionbodytextbold"/>
            </w:pPr>
            <w:sdt>
              <w:sdtPr>
                <w:id w:val="3644734"/>
                <w:placeholder>
                  <w:docPart w:val="D93E1EBEBD50474F8933D691255DD25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2008-2009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color w:val="000000" w:themeColor="text1"/>
                <w:sz w:val="20"/>
              </w:rPr>
            </w:pPr>
            <w:r>
              <w:rPr>
                <w:rStyle w:val="SectionbodytextChar"/>
              </w:rPr>
              <w:t>End of 2009 ranked 4</w:t>
            </w:r>
            <w:r w:rsidRPr="00B803B9">
              <w:rPr>
                <w:rStyle w:val="SectionbodytextChar"/>
                <w:vertAlign w:val="superscript"/>
              </w:rPr>
              <w:t>th</w:t>
            </w:r>
            <w:r>
              <w:rPr>
                <w:rStyle w:val="SectionbodytextChar"/>
              </w:rPr>
              <w:t xml:space="preserve"> in the country.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-1597939302"/>
              <w:placeholder>
                <w:docPart w:val="D31ECE9EB9C14CF298C413B70D78D46E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Pr="00B803B9" w:rsidRDefault="005C25B9" w:rsidP="00B803B9">
                <w:pPr>
                  <w:rPr>
                    <w:b/>
                  </w:rPr>
                </w:pPr>
                <w:r w:rsidRPr="00B803B9">
                  <w:rPr>
                    <w:rStyle w:val="SectionbodytextChar"/>
                    <w:b/>
                  </w:rPr>
                  <w:t>Northern Gauteng Aquatics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pStyle w:val="Sectionbodytext"/>
            </w:pPr>
            <w:r>
              <w:t>U17A Side.</w:t>
            </w:r>
          </w:p>
        </w:tc>
        <w:tc>
          <w:tcPr>
            <w:tcW w:w="1800" w:type="dxa"/>
            <w:vAlign w:val="bottom"/>
          </w:tcPr>
          <w:p w:rsidR="005C25B9" w:rsidRPr="00B803B9" w:rsidRDefault="006756C7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270365049"/>
                <w:placeholder>
                  <w:docPart w:val="1FB40851BD8F496F9872455E96C7FDF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2008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6391"/>
              <w:placeholder>
                <w:docPart w:val="D5F17826D7864ED6B73BFD9D8DD0BAB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Default="005C25B9" w:rsidP="00B803B9">
                <w:pPr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U19A Side.</w:t>
                </w:r>
              </w:p>
              <w:p w:rsidR="005C25B9" w:rsidRPr="000F5A08" w:rsidRDefault="005C25B9" w:rsidP="00B803B9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Char"/>
                  </w:rPr>
                  <w:t>Selected for South African Schools B-Side end of 2009.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Pr="00B803B9" w:rsidRDefault="006756C7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-1424647929"/>
                <w:placeholder>
                  <w:docPart w:val="1BACB28EEE7B4947B4FF3C81D6897422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2009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0F5A08" w:rsidRDefault="006756C7" w:rsidP="000F5A08">
            <w:pPr>
              <w:rPr>
                <w:color w:val="000000" w:themeColor="text1"/>
                <w:sz w:val="20"/>
              </w:rPr>
            </w:pPr>
            <w:sdt>
              <w:sdtPr>
                <w:rPr>
                  <w:rStyle w:val="SectionbodytextChar"/>
                </w:rPr>
                <w:id w:val="-714735639"/>
                <w:placeholder>
                  <w:docPart w:val="CE68988DE0404AA5BE81D75B812ABD9E"/>
                </w:placeholder>
              </w:sdtPr>
              <w:sdtEndPr>
                <w:rPr>
                  <w:rStyle w:val="DefaultParagraphFont"/>
                  <w:color w:val="auto"/>
                  <w:sz w:val="22"/>
                </w:rPr>
              </w:sdtEndPr>
              <w:sdtContent>
                <w:r w:rsidR="005C25B9">
                  <w:rPr>
                    <w:rStyle w:val="SectionbodytextChar"/>
                  </w:rPr>
                  <w:t>Men’s Currie Cup side</w:t>
                </w:r>
              </w:sdtContent>
            </w:sdt>
            <w:r w:rsidR="005C25B9">
              <w:rPr>
                <w:b/>
              </w:rPr>
              <w:t>.</w:t>
            </w:r>
          </w:p>
          <w:p w:rsidR="005C25B9" w:rsidRDefault="005C25B9" w:rsidP="00201B3F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6756C7" w:rsidP="000F5A08">
            <w:pPr>
              <w:pStyle w:val="ContactInfo"/>
              <w:jc w:val="left"/>
            </w:pPr>
            <w:sdt>
              <w:sdtPr>
                <w:rPr>
                  <w:b w:val="0"/>
                  <w:color w:val="000000" w:themeColor="text1"/>
                  <w:sz w:val="20"/>
                </w:rPr>
                <w:id w:val="-891890950"/>
                <w:placeholder>
                  <w:docPart w:val="33C59106D1E34E6C9A2D496EEF2A4B6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0F5A08">
                  <w:rPr>
                    <w:sz w:val="20"/>
                  </w:rPr>
                  <w:t>2</w:t>
                </w:r>
                <w:r w:rsidR="005C25B9">
                  <w:rPr>
                    <w:sz w:val="20"/>
                  </w:rPr>
                  <w:t>013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201B3F">
            <w:pPr>
              <w:rPr>
                <w:b/>
              </w:rPr>
            </w:pPr>
            <w:r>
              <w:rPr>
                <w:rStyle w:val="SectionbodytextChar"/>
                <w:b/>
              </w:rPr>
              <w:t>University of Cape Town</w:t>
            </w: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pStyle w:val="Sectionbodytextbold"/>
            </w:pPr>
            <w:r>
              <w:rPr>
                <w:rStyle w:val="SectionbodytextboldChar"/>
              </w:rPr>
              <w:t>First Team Player.</w:t>
            </w:r>
          </w:p>
        </w:tc>
        <w:tc>
          <w:tcPr>
            <w:tcW w:w="1800" w:type="dxa"/>
            <w:vAlign w:val="bottom"/>
          </w:tcPr>
          <w:p w:rsidR="005C25B9" w:rsidRDefault="006756C7" w:rsidP="000559DF">
            <w:pPr>
              <w:pStyle w:val="Sectionbodytextbold"/>
            </w:pPr>
            <w:sdt>
              <w:sdtPr>
                <w:id w:val="565228574"/>
                <w:placeholder>
                  <w:docPart w:val="A6016FFE992C443CB73769F97E1740F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2010-2011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National champions consecutive years.</w:t>
            </w:r>
          </w:p>
          <w:p w:rsidR="005C25B9" w:rsidRPr="000559DF" w:rsidRDefault="005C25B9" w:rsidP="00201B3F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99053A">
            <w:pPr>
              <w:rPr>
                <w:b/>
              </w:rPr>
            </w:pPr>
            <w:r>
              <w:rPr>
                <w:rStyle w:val="SectionbodytextChar"/>
                <w:b/>
              </w:rPr>
              <w:t>Pretoria Old Boys Waterpolo</w:t>
            </w:r>
          </w:p>
        </w:tc>
        <w:tc>
          <w:tcPr>
            <w:tcW w:w="1800" w:type="dxa"/>
            <w:vAlign w:val="bottom"/>
          </w:tcPr>
          <w:p w:rsidR="005C25B9" w:rsidRDefault="005C25B9" w:rsidP="0099053A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99053A">
            <w:pPr>
              <w:pStyle w:val="Sectionbodytextbold"/>
            </w:pPr>
            <w:r>
              <w:rPr>
                <w:rStyle w:val="SectionbodytextboldChar"/>
              </w:rPr>
              <w:t>Premier League Player.</w:t>
            </w:r>
          </w:p>
        </w:tc>
        <w:tc>
          <w:tcPr>
            <w:tcW w:w="1800" w:type="dxa"/>
            <w:vAlign w:val="bottom"/>
          </w:tcPr>
          <w:p w:rsidR="005C25B9" w:rsidRDefault="006756C7" w:rsidP="0036582D">
            <w:pPr>
              <w:pStyle w:val="Sectionbodytextbold"/>
            </w:pPr>
            <w:sdt>
              <w:sdtPr>
                <w:id w:val="2135518055"/>
                <w:placeholder>
                  <w:docPart w:val="F0F4A372C96F4C8B84991CA4865421D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2014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F5A0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559DF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</w:tbl>
    <w:p w:rsidR="000B3188" w:rsidRDefault="000B3188" w:rsidP="000559DF"/>
    <w:p w:rsidR="00757021" w:rsidRDefault="00757021" w:rsidP="000559DF"/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85"/>
        <w:gridCol w:w="5082"/>
        <w:gridCol w:w="5253"/>
      </w:tblGrid>
      <w:tr w:rsidR="00757021" w:rsidTr="00B468ED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757021" w:rsidRPr="00A979D2" w:rsidRDefault="006756C7" w:rsidP="00B468ED">
            <w:pPr>
              <w:pStyle w:val="SectionHeading0"/>
            </w:pPr>
            <w:sdt>
              <w:sdtPr>
                <w:id w:val="5444144"/>
                <w:placeholder>
                  <w:docPart w:val="DA5DA5ED10924E098FB2EC93EEF6F9C4"/>
                </w:placeholder>
                <w:showingPlcHdr/>
              </w:sdtPr>
              <w:sdtEndPr/>
              <w:sdtContent>
                <w:r w:rsidR="00757021" w:rsidRPr="00A979D2">
                  <w:t>References: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756C7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170A9F8B5D0048F5890B3B61AFFF3DFF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757021" w:rsidRDefault="006756C7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45F43D33BD26491BA75D2437153EAE1E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Robyn Verrinder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21EEC78D31E348F08133F9BB3466912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Lecturer/Supervisor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3841FFA9270D49D38A15014DB93C3AC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UCT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93BA9C0F63F6451B8425460BEA38283E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Rondebosch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C7164425BF7049AFBD18A514C569B0A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Cape Town, 7701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9"/>
                <w:placeholder>
                  <w:docPart w:val="FA2E2C2D5586444AB79E90B3BC664D1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60"/>
                <w:placeholder>
                  <w:docPart w:val="DE9CF0A72C564D4293A288C42B1F81C0"/>
                </w:placeholder>
                <w:showingPlcHdr/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szCs w:val="20"/>
                  </w:rPr>
                  <w:t>[e-mail]</w:t>
                </w:r>
              </w:sdtContent>
            </w:sdt>
          </w:p>
        </w:tc>
        <w:tc>
          <w:tcPr>
            <w:tcW w:w="2405" w:type="pct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93CB31EAF78E4207A0756DFCE4F4B67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Lecturer and thesis supervisor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0D582BFE6794405F90B76386B39BDA9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UCT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676870422BA44E65AE8F18ABDBB9D4AC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2010-2013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756C7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F2ECEEEE0C194DAA9426D98238E7C597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6756C7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344FAB0E966147D8998C7D5C9992EB15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Peter Bosscha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F29819B731B04E42A4AC3236280A997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Senior Design Engineer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4FAD7AD7022A4D5F81EE2AD4C262C8C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D74B2A8B80A14260B4FEE38DBC8EED2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Beyers Naude Drive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67F1469FF76E4CA4928E5A053153166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E9F86105F1694E6488820C70B55A1EF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012 841 3090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02B8392D1CEA44D5988A64F71ADAF60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PBosscha@csir.co.za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7FE154185FF443CD9BCF0DF82C09845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AB8254A32D084F13AA706B626777D01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CCE4243311FC41F1A22E32D5043B57A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2010 - 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6756C7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00"/>
                <w:placeholder>
                  <w:docPart w:val="F80237D50CF54A4CA4631F3F28BE8031"/>
                </w:placeholder>
                <w:showingPlcHdr/>
              </w:sdtPr>
              <w:sdtEndPr/>
              <w:sdtContent>
                <w:r w:rsidR="00757021">
                  <w:t>3</w:t>
                </w:r>
                <w:r w:rsidR="00757021">
                  <w:rPr>
                    <w:szCs w:val="20"/>
                  </w:rPr>
                  <w:t>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01"/>
                <w:placeholder>
                  <w:docPart w:val="A5268AEB8AC649FCAF167E7598AB0578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Dawid Oosthuizen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2"/>
                <w:placeholder>
                  <w:docPart w:val="D85C6C60C9A14ED3B57053C94F6A093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Design Engineer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3"/>
                <w:placeholder>
                  <w:docPart w:val="987148826BB44D99A3ACBF796431717B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4"/>
                <w:placeholder>
                  <w:docPart w:val="DF556DA8D02F409BB721C74B543245F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Beyers Naude Drive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5"/>
                <w:placeholder>
                  <w:docPart w:val="C73CCF583E0A4285B4890F667C4BC75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6"/>
                <w:placeholder>
                  <w:docPart w:val="8B21AE6DD6F343D68DD08D6242CF146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012 841 2622</w:t>
                </w:r>
              </w:sdtContent>
            </w:sdt>
          </w:p>
          <w:p w:rsidR="00757021" w:rsidRDefault="006756C7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7"/>
                <w:placeholder>
                  <w:docPart w:val="EF85B68F607041D9A65F5E02D5699D3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DOosthuizen@csir.co.za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67"/>
                <w:placeholder>
                  <w:docPart w:val="962BAAAEF3154BECB139BEA1C8C7B80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Mentor and 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68"/>
                <w:placeholder>
                  <w:docPart w:val="62124B0AC18D4D3999597C9EE23ADA9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69"/>
                <w:placeholder>
                  <w:docPart w:val="B77E1EA1B6494BE78482897E827B3EC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2012-Present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</w:tbl>
    <w:p w:rsidR="00757021" w:rsidRDefault="00757021" w:rsidP="000559DF"/>
    <w:sectPr w:rsidR="00757021" w:rsidSect="007D4B79">
      <w:headerReference w:type="default" r:id="rId8"/>
      <w:footerReference w:type="even" r:id="rId9"/>
      <w:footerReference w:type="default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C7" w:rsidRDefault="006756C7">
      <w:pPr>
        <w:spacing w:after="0" w:line="240" w:lineRule="auto"/>
      </w:pPr>
      <w:r>
        <w:separator/>
      </w:r>
    </w:p>
    <w:p w:rsidR="006756C7" w:rsidRDefault="006756C7"/>
  </w:endnote>
  <w:endnote w:type="continuationSeparator" w:id="0">
    <w:p w:rsidR="006756C7" w:rsidRDefault="006756C7">
      <w:pPr>
        <w:spacing w:after="0" w:line="240" w:lineRule="auto"/>
      </w:pPr>
      <w:r>
        <w:continuationSeparator/>
      </w:r>
    </w:p>
    <w:p w:rsidR="006756C7" w:rsidRDefault="00675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E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C7" w:rsidRDefault="006756C7">
      <w:pPr>
        <w:spacing w:after="0" w:line="240" w:lineRule="auto"/>
      </w:pPr>
      <w:r>
        <w:separator/>
      </w:r>
    </w:p>
    <w:p w:rsidR="006756C7" w:rsidRDefault="006756C7"/>
  </w:footnote>
  <w:footnote w:type="continuationSeparator" w:id="0">
    <w:p w:rsidR="006756C7" w:rsidRDefault="006756C7">
      <w:pPr>
        <w:spacing w:after="0" w:line="240" w:lineRule="auto"/>
      </w:pPr>
      <w:r>
        <w:continuationSeparator/>
      </w:r>
    </w:p>
    <w:p w:rsidR="006756C7" w:rsidRDefault="006756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6756C7" w:rsidP="007D4B79">
    <w:pPr>
      <w:pStyle w:val="YourName"/>
    </w:pPr>
    <w:r>
      <w:rPr>
        <w:noProof/>
      </w:rPr>
      <w:pict>
        <v:shape id="_x0000_s2050" style="position:absolute;left:0;text-align:left;margin-left:-4.3pt;margin-top:101.9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ccc0d9 [1303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sdt>
      <w:sdtPr>
        <w:alias w:val="Author"/>
        <w:tag w:val="Author"/>
        <w:id w:val="3644617"/>
        <w:placeholder>
          <w:docPart w:val="DE468489F61740AD89FC20DBB89D45CC"/>
        </w:placeholder>
      </w:sdtPr>
      <w:sdtEndPr/>
      <w:sdtContent>
        <w:r w:rsidR="00D06AA0">
          <w:t>Angus Steele</w:t>
        </w:r>
      </w:sdtContent>
    </w:sdt>
  </w:p>
  <w:sdt>
    <w:sdtPr>
      <w:rPr>
        <w:rStyle w:val="ContactInfoChar"/>
        <w:b/>
      </w:rPr>
      <w:id w:val="3644618"/>
      <w:placeholder>
        <w:docPart w:val="B1AA9CD4E7514C71A53147C2C69C974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t>63 Floresta Street | Pretoria, 0081</w:t>
        </w:r>
      </w:p>
    </w:sdtContent>
  </w:sdt>
  <w:sdt>
    <w:sdtPr>
      <w:rPr>
        <w:rStyle w:val="ContactInfoChar"/>
        <w:b/>
      </w:rPr>
      <w:id w:val="3644619"/>
      <w:placeholder>
        <w:docPart w:val="5C3F8EC35ED440A9B5AB97A6F21C9B3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072 341 8869</w:t>
        </w:r>
      </w:p>
    </w:sdtContent>
  </w:sdt>
  <w:sdt>
    <w:sdtPr>
      <w:rPr>
        <w:rStyle w:val="ContactInfoChar"/>
        <w:b/>
      </w:rPr>
      <w:id w:val="3644620"/>
      <w:placeholder>
        <w:docPart w:val="B28201FB786E46F4B202C6D62F74B33A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asteeleman@gmail.com</w:t>
        </w:r>
      </w:p>
    </w:sdtContent>
  </w:sdt>
  <w:sdt>
    <w:sdtPr>
      <w:rPr>
        <w:rStyle w:val="ContactInfoChar"/>
        <w:b/>
      </w:rPr>
      <w:id w:val="3644621"/>
      <w:placeholder>
        <w:docPart w:val="C98768C5FD1B40E19170F7E83180365E"/>
      </w:placeholder>
    </w:sdtPr>
    <w:sdtEndPr>
      <w:rPr>
        <w:rStyle w:val="DefaultParagraphFont"/>
      </w:rPr>
    </w:sdtEndPr>
    <w:sdtContent>
      <w:p w:rsidR="000B3188" w:rsidRDefault="006756C7">
        <w:pPr>
          <w:pStyle w:val="ContactInf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AA0"/>
    <w:rsid w:val="00045062"/>
    <w:rsid w:val="000559DF"/>
    <w:rsid w:val="000B3188"/>
    <w:rsid w:val="000F5A08"/>
    <w:rsid w:val="00130027"/>
    <w:rsid w:val="001B59E4"/>
    <w:rsid w:val="002421EB"/>
    <w:rsid w:val="00292511"/>
    <w:rsid w:val="0036582D"/>
    <w:rsid w:val="00383CC7"/>
    <w:rsid w:val="005C25B9"/>
    <w:rsid w:val="006756C7"/>
    <w:rsid w:val="0074283B"/>
    <w:rsid w:val="00757021"/>
    <w:rsid w:val="007A2E4A"/>
    <w:rsid w:val="007D4B79"/>
    <w:rsid w:val="0089131C"/>
    <w:rsid w:val="008D0AF9"/>
    <w:rsid w:val="00976B7C"/>
    <w:rsid w:val="00985323"/>
    <w:rsid w:val="009F49BC"/>
    <w:rsid w:val="00A04D96"/>
    <w:rsid w:val="00B37DB1"/>
    <w:rsid w:val="00B803B9"/>
    <w:rsid w:val="00BC0797"/>
    <w:rsid w:val="00C616AE"/>
    <w:rsid w:val="00D06AA0"/>
    <w:rsid w:val="00D626A5"/>
    <w:rsid w:val="00E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D626A5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D626A5"/>
    <w:rPr>
      <w:color w:val="000000" w:themeColor="text1"/>
      <w:sz w:val="20"/>
    </w:rPr>
  </w:style>
  <w:style w:type="paragraph" w:customStyle="1" w:styleId="SectionHeading0">
    <w:name w:val="Section Heading"/>
    <w:basedOn w:val="Normal"/>
    <w:link w:val="SectionHeadingChar0"/>
    <w:qFormat/>
    <w:rsid w:val="00757021"/>
    <w:pPr>
      <w:spacing w:after="0" w:line="240" w:lineRule="auto"/>
    </w:pPr>
    <w:rPr>
      <w:b/>
      <w:caps/>
      <w:color w:val="595959" w:themeColor="text1" w:themeTint="A6"/>
      <w:sz w:val="20"/>
    </w:rPr>
  </w:style>
  <w:style w:type="character" w:customStyle="1" w:styleId="SectionHeadingChar0">
    <w:name w:val="Section Heading Char"/>
    <w:basedOn w:val="DefaultParagraphFont"/>
    <w:link w:val="SectionHeading0"/>
    <w:rsid w:val="00757021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s%20Steele\Downloads\TS0103780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6FD0B5F02E45829D24FA3C928A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41F8B-8993-451D-9715-6DE35A7E0A35}"/>
      </w:docPartPr>
      <w:docPartBody>
        <w:p w:rsidR="00496113" w:rsidRDefault="009C0A81">
          <w:pPr>
            <w:pStyle w:val="766FD0B5F02E45829D24FA3C928A0410"/>
          </w:pPr>
          <w:r>
            <w:t>EDUCATION</w:t>
          </w:r>
        </w:p>
      </w:docPartBody>
    </w:docPart>
    <w:docPart>
      <w:docPartPr>
        <w:name w:val="B6400A65072F424395FF661A594D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038EF-DC22-41FC-A3FC-9431B1A98EF2}"/>
      </w:docPartPr>
      <w:docPartBody>
        <w:p w:rsidR="00496113" w:rsidRDefault="009C0A81">
          <w:pPr>
            <w:pStyle w:val="B6400A65072F424395FF661A594D1185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FB140445E0844AB2881D129462A5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D24-57E7-4A22-BCD8-A0731D4FD022}"/>
      </w:docPartPr>
      <w:docPartBody>
        <w:p w:rsidR="00496113" w:rsidRDefault="009C0A81">
          <w:pPr>
            <w:pStyle w:val="FB140445E0844AB2881D129462A55442"/>
          </w:pPr>
          <w:r>
            <w:t>[Ph.D. in English]</w:t>
          </w:r>
        </w:p>
      </w:docPartBody>
    </w:docPart>
    <w:docPart>
      <w:docPartPr>
        <w:name w:val="163240534DA94737BE2928B8BDA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0486-13E7-4B23-A54E-9A3A60FEB39C}"/>
      </w:docPartPr>
      <w:docPartBody>
        <w:p w:rsidR="00496113" w:rsidRDefault="009C0A81">
          <w:pPr>
            <w:pStyle w:val="163240534DA94737BE2928B8BDA1C7AD"/>
          </w:pPr>
          <w:r>
            <w:t>[Dissertation: “The Cross-Cultural Communication Epidemic of the 21st Century”]</w:t>
          </w:r>
        </w:p>
      </w:docPartBody>
    </w:docPart>
    <w:docPart>
      <w:docPartPr>
        <w:name w:val="F6D1CED34DCD485CA5E1864DFE70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A19A-5D3D-47E6-8CD3-CCC7E51D9EBB}"/>
      </w:docPartPr>
      <w:docPartBody>
        <w:p w:rsidR="00496113" w:rsidRDefault="009C0A81">
          <w:pPr>
            <w:pStyle w:val="F6D1CED34DCD485CA5E1864DFE70F021"/>
          </w:pPr>
          <w:r>
            <w:t>[Honors: Dissertation passed “with Distinction”]</w:t>
          </w:r>
        </w:p>
      </w:docPartBody>
    </w:docPart>
    <w:docPart>
      <w:docPartPr>
        <w:name w:val="32A8769B62724DB9B21E916E40DB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522A-C295-4E3B-8048-AE30E147AD54}"/>
      </w:docPartPr>
      <w:docPartBody>
        <w:p w:rsidR="00496113" w:rsidRDefault="009C0A81">
          <w:pPr>
            <w:pStyle w:val="32A8769B62724DB9B21E916E40DB00EC"/>
          </w:pPr>
          <w:r>
            <w:t>[Elm University, Chapel Hill, NC]</w:t>
          </w:r>
        </w:p>
      </w:docPartBody>
    </w:docPart>
    <w:docPart>
      <w:docPartPr>
        <w:name w:val="D736A913B3DB46EFA09A386BC7536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BEA39-A75E-428B-B333-D536D6FA913A}"/>
      </w:docPartPr>
      <w:docPartBody>
        <w:p w:rsidR="00496113" w:rsidRDefault="009C0A81">
          <w:pPr>
            <w:pStyle w:val="D736A913B3DB46EFA09A386BC75360FC"/>
          </w:pPr>
          <w:r>
            <w:t>[M.A. in English]</w:t>
          </w:r>
        </w:p>
      </w:docPartBody>
    </w:docPart>
    <w:docPart>
      <w:docPartPr>
        <w:name w:val="1D15E744B22E4BE9A4A35BBD5612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BD16-8276-490B-9821-082CA5C4F439}"/>
      </w:docPartPr>
      <w:docPartBody>
        <w:p w:rsidR="00496113" w:rsidRDefault="009C0A81">
          <w:pPr>
            <w:pStyle w:val="1D15E744B22E4BE9A4A35BBD5612642F"/>
          </w:pPr>
          <w:r>
            <w:t>[Thesis: “The Accessibility Debate of Content in the Online Context”]</w:t>
          </w:r>
        </w:p>
      </w:docPartBody>
    </w:docPart>
    <w:docPart>
      <w:docPartPr>
        <w:name w:val="A8F9232BC66349A99FDBE4A82EB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1D16-334C-4241-BB7B-CCBF17D64CA1}"/>
      </w:docPartPr>
      <w:docPartBody>
        <w:p w:rsidR="00496113" w:rsidRDefault="009C0A81">
          <w:pPr>
            <w:pStyle w:val="A8F9232BC66349A99FDBE4A82EB1BA39"/>
          </w:pPr>
          <w:r>
            <w:t>AWARDS</w:t>
          </w:r>
        </w:p>
      </w:docPartBody>
    </w:docPart>
    <w:docPart>
      <w:docPartPr>
        <w:name w:val="77D6634CD1C64765B851CC0FF5AA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13C8-F169-4051-A7A2-91513C2E2B60}"/>
      </w:docPartPr>
      <w:docPartBody>
        <w:p w:rsidR="00496113" w:rsidRDefault="009C0A81">
          <w:pPr>
            <w:pStyle w:val="77D6634CD1C64765B851CC0FF5AA4CED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B26B833C89114DBA8854FAB20666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6986-011C-48DA-A453-04D7F9207986}"/>
      </w:docPartPr>
      <w:docPartBody>
        <w:p w:rsidR="00496113" w:rsidRDefault="009C0A81">
          <w:pPr>
            <w:pStyle w:val="B26B833C89114DBA8854FAB20666EFD2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5C2253E982F44062A8FE3A4695FE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FAD6-ABC5-4011-8AFF-C7BD27F517A8}"/>
      </w:docPartPr>
      <w:docPartBody>
        <w:p w:rsidR="00496113" w:rsidRDefault="009C0A81">
          <w:pPr>
            <w:pStyle w:val="5C2253E982F44062A8FE3A4695FE089F"/>
          </w:pPr>
          <w:r>
            <w:t>TEACHING EXPERIENCE</w:t>
          </w:r>
        </w:p>
      </w:docPartBody>
    </w:docPart>
    <w:docPart>
      <w:docPartPr>
        <w:name w:val="CAEA8927F1804DACB991325F5795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CDE2-5DB2-4DD6-808A-EDD87DE736EA}"/>
      </w:docPartPr>
      <w:docPartBody>
        <w:p w:rsidR="00496113" w:rsidRDefault="009C0A81">
          <w:pPr>
            <w:pStyle w:val="CAEA8927F1804DACB991325F57954E5A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DE468489F61740AD89FC20DBB89D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A6129-E23C-4442-A15B-43D45022D7F6}"/>
      </w:docPartPr>
      <w:docPartBody>
        <w:p w:rsidR="00496113" w:rsidRDefault="00F06103" w:rsidP="00F06103">
          <w:pPr>
            <w:pStyle w:val="DE468489F61740AD89FC20DBB89D45CC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1AA9CD4E7514C71A53147C2C69C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1F1E-E715-4D81-8B2A-5BE85B52E982}"/>
      </w:docPartPr>
      <w:docPartBody>
        <w:p w:rsidR="00496113" w:rsidRDefault="00F06103" w:rsidP="00F06103">
          <w:pPr>
            <w:pStyle w:val="B1AA9CD4E7514C71A53147C2C69C9743"/>
          </w:pPr>
          <w:r>
            <w:t>[B.A. Honors in English]</w:t>
          </w:r>
        </w:p>
      </w:docPartBody>
    </w:docPart>
    <w:docPart>
      <w:docPartPr>
        <w:name w:val="5C3F8EC35ED440A9B5AB97A6F21C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FC109-8E99-40C9-9BB2-F8B372E2A2CD}"/>
      </w:docPartPr>
      <w:docPartBody>
        <w:p w:rsidR="00496113" w:rsidRDefault="00F06103" w:rsidP="00F06103">
          <w:pPr>
            <w:pStyle w:val="5C3F8EC35ED440A9B5AB97A6F21C9B33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28201FB786E46F4B202C6D62F74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6201-C5EB-40E0-94C0-17DE616E3C4D}"/>
      </w:docPartPr>
      <w:docPartBody>
        <w:p w:rsidR="00496113" w:rsidRDefault="00F06103" w:rsidP="00F06103">
          <w:pPr>
            <w:pStyle w:val="B28201FB786E46F4B202C6D62F74B33A"/>
          </w:pPr>
          <w:r>
            <w:rPr>
              <w:rStyle w:val="Sectionbody02Char"/>
            </w:rPr>
            <w:t>[Postdoctoral Fellowship, Elm University]</w:t>
          </w:r>
        </w:p>
      </w:docPartBody>
    </w:docPart>
    <w:docPart>
      <w:docPartPr>
        <w:name w:val="C98768C5FD1B40E19170F7E83180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3319-DD07-4231-B5BF-598D53FA782B}"/>
      </w:docPartPr>
      <w:docPartBody>
        <w:p w:rsidR="00496113" w:rsidRDefault="00F06103" w:rsidP="00F06103">
          <w:pPr>
            <w:pStyle w:val="C98768C5FD1B40E19170F7E83180365E"/>
          </w:pPr>
          <w:r>
            <w:t>[President’s Fellowship, Oak Tree University]</w:t>
          </w:r>
        </w:p>
      </w:docPartBody>
    </w:docPart>
    <w:docPart>
      <w:docPartPr>
        <w:name w:val="95A602FFA8E54B9FB1232BF8290F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6183-E3D0-4CDE-9C13-200E80100691}"/>
      </w:docPartPr>
      <w:docPartBody>
        <w:p w:rsidR="009B7825" w:rsidRDefault="00BC6805" w:rsidP="00BC6805">
          <w:pPr>
            <w:pStyle w:val="95A602FFA8E54B9FB1232BF8290FA701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46ABEC24480D4BB691C98DF84189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0FB2-645A-4C58-BA0F-7C6423E97B93}"/>
      </w:docPartPr>
      <w:docPartBody>
        <w:p w:rsidR="009B7825" w:rsidRDefault="00BC6805" w:rsidP="00BC6805">
          <w:pPr>
            <w:pStyle w:val="46ABEC24480D4BB691C98DF841891186"/>
          </w:pPr>
          <w:r>
            <w:t>RELATED EXPERIENCE</w:t>
          </w:r>
        </w:p>
      </w:docPartBody>
    </w:docPart>
    <w:docPart>
      <w:docPartPr>
        <w:name w:val="D773094E9DB34EAA81CAA0372A92C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94AF-A37F-4504-8A3B-A33A757BA178}"/>
      </w:docPartPr>
      <w:docPartBody>
        <w:p w:rsidR="009B7825" w:rsidRDefault="00BC6805" w:rsidP="00BC6805">
          <w:pPr>
            <w:pStyle w:val="D773094E9DB34EAA81CAA0372A92C307"/>
          </w:pPr>
          <w:r>
            <w:t>[Pick the Year]</w:t>
          </w:r>
        </w:p>
      </w:docPartBody>
    </w:docPart>
    <w:docPart>
      <w:docPartPr>
        <w:name w:val="240C42335E104EBC8274C37994DC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B5F8-0227-4DEC-B5B3-CDE345880791}"/>
      </w:docPartPr>
      <w:docPartBody>
        <w:p w:rsidR="009B7825" w:rsidRDefault="00BC6805" w:rsidP="00BC6805">
          <w:pPr>
            <w:pStyle w:val="240C42335E104EBC8274C37994DCA57F"/>
          </w:pPr>
          <w:r>
            <w:t>[Pick the Year]</w:t>
          </w:r>
        </w:p>
      </w:docPartBody>
    </w:docPart>
    <w:docPart>
      <w:docPartPr>
        <w:name w:val="D93E1EBEBD50474F8933D691255D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48E4-4920-4ED4-A0EE-8BCB270A6356}"/>
      </w:docPartPr>
      <w:docPartBody>
        <w:p w:rsidR="009B7825" w:rsidRDefault="00BC6805" w:rsidP="00BC6805">
          <w:pPr>
            <w:pStyle w:val="D93E1EBEBD50474F8933D691255DD25E"/>
          </w:pPr>
          <w:r>
            <w:t>[Pick the Year]</w:t>
          </w:r>
        </w:p>
      </w:docPartBody>
    </w:docPart>
    <w:docPart>
      <w:docPartPr>
        <w:name w:val="D31ECE9EB9C14CF298C413B70D78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15F4-6399-4BBF-AE6F-B8058ACEEF85}"/>
      </w:docPartPr>
      <w:docPartBody>
        <w:p w:rsidR="009B7825" w:rsidRDefault="00BC6805" w:rsidP="00BC6805">
          <w:pPr>
            <w:pStyle w:val="D31ECE9EB9C14CF298C413B70D78D46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FB40851BD8F496F9872455E96C7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7FEE5-3309-42B5-8364-95008D210BAD}"/>
      </w:docPartPr>
      <w:docPartBody>
        <w:p w:rsidR="009B7825" w:rsidRDefault="00BC6805" w:rsidP="00BC6805">
          <w:pPr>
            <w:pStyle w:val="1FB40851BD8F496F9872455E96C7FDFF"/>
          </w:pPr>
          <w:r>
            <w:t>[Pick the Year]</w:t>
          </w:r>
        </w:p>
      </w:docPartBody>
    </w:docPart>
    <w:docPart>
      <w:docPartPr>
        <w:name w:val="D5F17826D7864ED6B73BFD9D8DD0B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7B59-46F8-41AE-ACCD-790A4E8BCB7E}"/>
      </w:docPartPr>
      <w:docPartBody>
        <w:p w:rsidR="009B7825" w:rsidRDefault="00BC6805" w:rsidP="00BC6805">
          <w:pPr>
            <w:pStyle w:val="D5F17826D7864ED6B73BFD9D8DD0BAB1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BACB28EEE7B4947B4FF3C81D689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F6FF-AE8E-48EE-8C52-8071B16AF743}"/>
      </w:docPartPr>
      <w:docPartBody>
        <w:p w:rsidR="009B7825" w:rsidRDefault="00BC6805" w:rsidP="00BC6805">
          <w:pPr>
            <w:pStyle w:val="1BACB28EEE7B4947B4FF3C81D6897422"/>
          </w:pPr>
          <w:r>
            <w:t>[Pick the Year]</w:t>
          </w:r>
        </w:p>
      </w:docPartBody>
    </w:docPart>
    <w:docPart>
      <w:docPartPr>
        <w:name w:val="CE68988DE0404AA5BE81D75B812A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9385-EA1F-4254-8C10-4A294CCF8C0F}"/>
      </w:docPartPr>
      <w:docPartBody>
        <w:p w:rsidR="009B7825" w:rsidRDefault="00BC6805" w:rsidP="00BC6805">
          <w:pPr>
            <w:pStyle w:val="CE68988DE0404AA5BE81D75B812ABD9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33C59106D1E34E6C9A2D496EEF2A4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80B1-7226-46A5-B5D1-B650F4661227}"/>
      </w:docPartPr>
      <w:docPartBody>
        <w:p w:rsidR="009B7825" w:rsidRDefault="00BC6805" w:rsidP="00BC6805">
          <w:pPr>
            <w:pStyle w:val="33C59106D1E34E6C9A2D496EEF2A4B61"/>
          </w:pPr>
          <w:r>
            <w:t>[Pick the Year]</w:t>
          </w:r>
        </w:p>
      </w:docPartBody>
    </w:docPart>
    <w:docPart>
      <w:docPartPr>
        <w:name w:val="A6016FFE992C443CB73769F97E17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9EE3-869A-41D1-8EB5-C9623B2923D4}"/>
      </w:docPartPr>
      <w:docPartBody>
        <w:p w:rsidR="009B7825" w:rsidRDefault="00BC6805" w:rsidP="00BC6805">
          <w:pPr>
            <w:pStyle w:val="A6016FFE992C443CB73769F97E1740FD"/>
          </w:pPr>
          <w:r>
            <w:t>[Pick the Year]</w:t>
          </w:r>
        </w:p>
      </w:docPartBody>
    </w:docPart>
    <w:docPart>
      <w:docPartPr>
        <w:name w:val="F0F4A372C96F4C8B84991CA48654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BEAD-F5DF-41FF-9920-79792453AACF}"/>
      </w:docPartPr>
      <w:docPartBody>
        <w:p w:rsidR="009B7825" w:rsidRDefault="00BC6805" w:rsidP="00BC6805">
          <w:pPr>
            <w:pStyle w:val="F0F4A372C96F4C8B84991CA4865421D7"/>
          </w:pPr>
          <w:r>
            <w:t>[Pick the Year]</w:t>
          </w:r>
        </w:p>
      </w:docPartBody>
    </w:docPart>
    <w:docPart>
      <w:docPartPr>
        <w:name w:val="DA5DA5ED10924E098FB2EC93EEF6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AA3F4-42FA-4CC1-B6B5-26F9A16AC231}"/>
      </w:docPartPr>
      <w:docPartBody>
        <w:p w:rsidR="008E33E5" w:rsidRDefault="009B7825" w:rsidP="009B7825">
          <w:pPr>
            <w:pStyle w:val="DA5DA5ED10924E098FB2EC93EEF6F9C4"/>
          </w:pPr>
          <w:r w:rsidRPr="00A979D2">
            <w:t>References:</w:t>
          </w:r>
        </w:p>
      </w:docPartBody>
    </w:docPart>
    <w:docPart>
      <w:docPartPr>
        <w:name w:val="170A9F8B5D0048F5890B3B61AFFF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46AB-F0CE-48E8-9C1D-3CDE73A53C0C}"/>
      </w:docPartPr>
      <w:docPartBody>
        <w:p w:rsidR="008E33E5" w:rsidRDefault="009B7825" w:rsidP="009B7825">
          <w:pPr>
            <w:pStyle w:val="170A9F8B5D0048F5890B3B61AFFF3DFF"/>
          </w:pPr>
          <w:r>
            <w:rPr>
              <w:szCs w:val="20"/>
            </w:rPr>
            <w:t>1.</w:t>
          </w:r>
        </w:p>
      </w:docPartBody>
    </w:docPart>
    <w:docPart>
      <w:docPartPr>
        <w:name w:val="45F43D33BD26491BA75D2437153E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C110-A004-4FDD-A080-F67AE7CCD94A}"/>
      </w:docPartPr>
      <w:docPartBody>
        <w:p w:rsidR="008E33E5" w:rsidRDefault="009B7825" w:rsidP="009B7825">
          <w:pPr>
            <w:pStyle w:val="45F43D33BD26491BA75D2437153EAE1E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21EEC78D31E348F08133F9BB3466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29707-1E1E-4F11-AC3E-F56C8881BE74}"/>
      </w:docPartPr>
      <w:docPartBody>
        <w:p w:rsidR="008E33E5" w:rsidRDefault="009B7825" w:rsidP="009B7825">
          <w:pPr>
            <w:pStyle w:val="21EEC78D31E348F08133F9BB34669121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3841FFA9270D49D38A15014DB93C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6383-D802-4C40-9D02-ECB9EA0544C4}"/>
      </w:docPartPr>
      <w:docPartBody>
        <w:p w:rsidR="008E33E5" w:rsidRDefault="009B7825" w:rsidP="009B7825">
          <w:pPr>
            <w:pStyle w:val="3841FFA9270D49D38A15014DB93C3ACD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93BA9C0F63F6451B8425460BEA38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DE168-373C-40DE-ABA9-5B579644267C}"/>
      </w:docPartPr>
      <w:docPartBody>
        <w:p w:rsidR="008E33E5" w:rsidRDefault="009B7825" w:rsidP="009B7825">
          <w:pPr>
            <w:pStyle w:val="93BA9C0F63F6451B8425460BEA38283E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164425BF7049AFBD18A514C56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636E-77C1-4310-8FA0-D256DEDFD3C4}"/>
      </w:docPartPr>
      <w:docPartBody>
        <w:p w:rsidR="008E33E5" w:rsidRDefault="009B7825" w:rsidP="009B7825">
          <w:pPr>
            <w:pStyle w:val="C7164425BF7049AFBD18A514C569B0A8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FA2E2C2D5586444AB79E90B3BC664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C010-BFE0-45E6-AFF3-E37532E82C20}"/>
      </w:docPartPr>
      <w:docPartBody>
        <w:p w:rsidR="008E33E5" w:rsidRDefault="009B7825" w:rsidP="009B7825">
          <w:pPr>
            <w:pStyle w:val="FA2E2C2D5586444AB79E90B3BC664D1D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DE9CF0A72C564D4293A288C42B1F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2B66-DB8F-45E1-A1D4-BAE6670670E6}"/>
      </w:docPartPr>
      <w:docPartBody>
        <w:p w:rsidR="008E33E5" w:rsidRDefault="009B7825" w:rsidP="009B7825">
          <w:pPr>
            <w:pStyle w:val="DE9CF0A72C564D4293A288C42B1F81C0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3CB31EAF78E4207A0756DFCE4F4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041-FA96-4FD5-93E2-99D63FDAE368}"/>
      </w:docPartPr>
      <w:docPartBody>
        <w:p w:rsidR="008E33E5" w:rsidRDefault="009B7825" w:rsidP="009B7825">
          <w:pPr>
            <w:pStyle w:val="93CB31EAF78E4207A0756DFCE4F4B67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0D582BFE6794405F90B76386B39B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7A-A02D-4CDF-A6C2-7A4E7D560A4F}"/>
      </w:docPartPr>
      <w:docPartBody>
        <w:p w:rsidR="008E33E5" w:rsidRDefault="009B7825" w:rsidP="009B7825">
          <w:pPr>
            <w:pStyle w:val="0D582BFE6794405F90B76386B39BDA9D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676870422BA44E65AE8F18ABDBB9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A4EA7-38B9-4295-AB2E-5A77E745B3A9}"/>
      </w:docPartPr>
      <w:docPartBody>
        <w:p w:rsidR="008E33E5" w:rsidRDefault="009B7825" w:rsidP="009B7825">
          <w:pPr>
            <w:pStyle w:val="676870422BA44E65AE8F18ABDBB9D4AC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2ECEEEE0C194DAA9426D98238E7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0D43-BA26-4CC9-92DF-4C1B00001717}"/>
      </w:docPartPr>
      <w:docPartBody>
        <w:p w:rsidR="008E33E5" w:rsidRDefault="009B7825" w:rsidP="009B7825">
          <w:pPr>
            <w:pStyle w:val="F2ECEEEE0C194DAA9426D98238E7C597"/>
          </w:pPr>
          <w:r>
            <w:rPr>
              <w:szCs w:val="20"/>
            </w:rPr>
            <w:t>2.</w:t>
          </w:r>
        </w:p>
      </w:docPartBody>
    </w:docPart>
    <w:docPart>
      <w:docPartPr>
        <w:name w:val="344FAB0E966147D8998C7D5C9992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7DF1-E4E3-4C41-8A30-27D5DFD6FF7C}"/>
      </w:docPartPr>
      <w:docPartBody>
        <w:p w:rsidR="008E33E5" w:rsidRDefault="009B7825" w:rsidP="009B7825">
          <w:pPr>
            <w:pStyle w:val="344FAB0E966147D8998C7D5C9992EB1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F29819B731B04E42A4AC3236280A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7AC0-FC92-478D-9A53-F05177CC3D84}"/>
      </w:docPartPr>
      <w:docPartBody>
        <w:p w:rsidR="008E33E5" w:rsidRDefault="009B7825" w:rsidP="009B7825">
          <w:pPr>
            <w:pStyle w:val="F29819B731B04E42A4AC3236280A9979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4FAD7AD7022A4D5F81EE2AD4C262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FABB-10E2-449D-A666-4E682E297BBC}"/>
      </w:docPartPr>
      <w:docPartBody>
        <w:p w:rsidR="008E33E5" w:rsidRDefault="009B7825" w:rsidP="009B7825">
          <w:pPr>
            <w:pStyle w:val="4FAD7AD7022A4D5F81EE2AD4C262C8C1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74B2A8B80A14260B4FEE38DBC8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422D-A334-418A-BBC5-BD8B89D3653B}"/>
      </w:docPartPr>
      <w:docPartBody>
        <w:p w:rsidR="008E33E5" w:rsidRDefault="009B7825" w:rsidP="009B7825">
          <w:pPr>
            <w:pStyle w:val="D74B2A8B80A14260B4FEE38DBC8EED2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67F1469FF76E4CA4928E5A053153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4FBC-179D-4616-AD65-240FA1CFCB43}"/>
      </w:docPartPr>
      <w:docPartBody>
        <w:p w:rsidR="008E33E5" w:rsidRDefault="009B7825" w:rsidP="009B7825">
          <w:pPr>
            <w:pStyle w:val="67F1469FF76E4CA4928E5A0531531665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E9F86105F1694E6488820C70B55A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9E47-0098-4706-9047-277A61E04EF2}"/>
      </w:docPartPr>
      <w:docPartBody>
        <w:p w:rsidR="008E33E5" w:rsidRDefault="009B7825" w:rsidP="009B7825">
          <w:pPr>
            <w:pStyle w:val="E9F86105F1694E6488820C70B55A1EFF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02B8392D1CEA44D5988A64F71ADA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CC8A3-CA38-4231-9CBA-82ADD6141357}"/>
      </w:docPartPr>
      <w:docPartBody>
        <w:p w:rsidR="008E33E5" w:rsidRDefault="009B7825" w:rsidP="009B7825">
          <w:pPr>
            <w:pStyle w:val="02B8392D1CEA44D5988A64F71ADAF604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7FE154185FF443CD9BCF0DF82C09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2C4C-700E-47C2-8834-23818867D01E}"/>
      </w:docPartPr>
      <w:docPartBody>
        <w:p w:rsidR="008E33E5" w:rsidRDefault="009B7825" w:rsidP="009B7825">
          <w:pPr>
            <w:pStyle w:val="7FE154185FF443CD9BCF0DF82C09845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AB8254A32D084F13AA706B626777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1091-BC98-4B25-839B-771D8B6BB1E6}"/>
      </w:docPartPr>
      <w:docPartBody>
        <w:p w:rsidR="008E33E5" w:rsidRDefault="009B7825" w:rsidP="009B7825">
          <w:pPr>
            <w:pStyle w:val="AB8254A32D084F13AA706B626777D01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CCE4243311FC41F1A22E32D5043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14C5-F5DA-48C9-8A28-145D14E4AB9B}"/>
      </w:docPartPr>
      <w:docPartBody>
        <w:p w:rsidR="008E33E5" w:rsidRDefault="009B7825" w:rsidP="009B7825">
          <w:pPr>
            <w:pStyle w:val="CCE4243311FC41F1A22E32D5043B57A2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80237D50CF54A4CA4631F3F28BE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048F-ACB7-4D66-B6FF-8303F10ED6C6}"/>
      </w:docPartPr>
      <w:docPartBody>
        <w:p w:rsidR="008E33E5" w:rsidRDefault="009B7825" w:rsidP="009B7825">
          <w:pPr>
            <w:pStyle w:val="F80237D50CF54A4CA4631F3F28BE8031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A5268AEB8AC649FCAF167E7598AB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5510-8762-42B9-97FD-3F1389060F2B}"/>
      </w:docPartPr>
      <w:docPartBody>
        <w:p w:rsidR="008E33E5" w:rsidRDefault="009B7825" w:rsidP="009B7825">
          <w:pPr>
            <w:pStyle w:val="A5268AEB8AC649FCAF167E7598AB0578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D85C6C60C9A14ED3B57053C94F6A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14D9-85B8-4727-A3FD-B97FEC210DCA}"/>
      </w:docPartPr>
      <w:docPartBody>
        <w:p w:rsidR="008E33E5" w:rsidRDefault="009B7825" w:rsidP="009B7825">
          <w:pPr>
            <w:pStyle w:val="D85C6C60C9A14ED3B57053C94F6A093C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987148826BB44D99A3ACBF796431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7B7AA-6E3C-4329-8E00-9424115DFB66}"/>
      </w:docPartPr>
      <w:docPartBody>
        <w:p w:rsidR="008E33E5" w:rsidRDefault="009B7825" w:rsidP="009B7825">
          <w:pPr>
            <w:pStyle w:val="987148826BB44D99A3ACBF796431717B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F556DA8D02F409BB721C74B5432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D498-F8FB-4F86-B818-6A996491775C}"/>
      </w:docPartPr>
      <w:docPartBody>
        <w:p w:rsidR="008E33E5" w:rsidRDefault="009B7825" w:rsidP="009B7825">
          <w:pPr>
            <w:pStyle w:val="DF556DA8D02F409BB721C74B543245FC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3CCF583E0A4285B4890F667C4B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223D-CC3F-48D1-8FDC-125A5606B905}"/>
      </w:docPartPr>
      <w:docPartBody>
        <w:p w:rsidR="008E33E5" w:rsidRDefault="009B7825" w:rsidP="009B7825">
          <w:pPr>
            <w:pStyle w:val="C73CCF583E0A4285B4890F667C4BC75A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B21AE6DD6F343D68DD08D6242C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3A92-BA18-4224-ADFC-3F3D59245CDB}"/>
      </w:docPartPr>
      <w:docPartBody>
        <w:p w:rsidR="008E33E5" w:rsidRDefault="009B7825" w:rsidP="009B7825">
          <w:pPr>
            <w:pStyle w:val="8B21AE6DD6F343D68DD08D6242CF146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EF85B68F607041D9A65F5E02D569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76F1E-EE19-4B66-B8B1-34BD8AA36EFE}"/>
      </w:docPartPr>
      <w:docPartBody>
        <w:p w:rsidR="008E33E5" w:rsidRDefault="009B7825" w:rsidP="009B7825">
          <w:pPr>
            <w:pStyle w:val="EF85B68F607041D9A65F5E02D5699D3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62BAAAEF3154BECB139BEA1C8C7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89D15-403B-4D0C-8EF9-5353FA1E83CB}"/>
      </w:docPartPr>
      <w:docPartBody>
        <w:p w:rsidR="008E33E5" w:rsidRDefault="009B7825" w:rsidP="009B7825">
          <w:pPr>
            <w:pStyle w:val="962BAAAEF3154BECB139BEA1C8C7B80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62124B0AC18D4D3999597C9EE23A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5063A-EF23-482F-8A83-8D3DE3EFB38C}"/>
      </w:docPartPr>
      <w:docPartBody>
        <w:p w:rsidR="008E33E5" w:rsidRDefault="009B7825" w:rsidP="009B7825">
          <w:pPr>
            <w:pStyle w:val="62124B0AC18D4D3999597C9EE23ADA9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B77E1EA1B6494BE78482897E827B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A5AE5-29A7-4443-851D-1841B46B8662}"/>
      </w:docPartPr>
      <w:docPartBody>
        <w:p w:rsidR="008E33E5" w:rsidRDefault="009B7825" w:rsidP="009B7825">
          <w:pPr>
            <w:pStyle w:val="B77E1EA1B6494BE78482897E827B3EC5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03"/>
    <w:rsid w:val="003A03FF"/>
    <w:rsid w:val="00496113"/>
    <w:rsid w:val="00601DBD"/>
    <w:rsid w:val="00896430"/>
    <w:rsid w:val="008E33E5"/>
    <w:rsid w:val="009B7825"/>
    <w:rsid w:val="009C0A81"/>
    <w:rsid w:val="00BC6805"/>
    <w:rsid w:val="00F06103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TS010378027</Template>
  <TotalTime>94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Hewlett-Packard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Angus Steele</dc:creator>
  <cp:lastModifiedBy>Angus Steele</cp:lastModifiedBy>
  <cp:revision>11</cp:revision>
  <dcterms:created xsi:type="dcterms:W3CDTF">2013-09-26T17:19:00Z</dcterms:created>
  <dcterms:modified xsi:type="dcterms:W3CDTF">2014-05-10T10:56:00Z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